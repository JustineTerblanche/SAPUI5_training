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920" w:rsidRDefault="002300EB" w:rsidP="00DC0754">
      <w:pPr>
        <w:tabs>
          <w:tab w:val="left" w:pos="1418"/>
        </w:tabs>
        <w:spacing w:before="24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1" allowOverlap="1" wp14:anchorId="013A6673" wp14:editId="3878FCCE">
                <wp:simplePos x="0" y="0"/>
                <wp:positionH relativeFrom="page">
                  <wp:posOffset>690245</wp:posOffset>
                </wp:positionH>
                <wp:positionV relativeFrom="page">
                  <wp:posOffset>4068445</wp:posOffset>
                </wp:positionV>
                <wp:extent cx="6172200" cy="2138045"/>
                <wp:effectExtent l="0" t="0" r="0" b="0"/>
                <wp:wrapTight wrapText="bothSides">
                  <wp:wrapPolygon edited="0">
                    <wp:start x="89" y="257"/>
                    <wp:lineTo x="89" y="21042"/>
                    <wp:lineTo x="21422" y="21042"/>
                    <wp:lineTo x="21422" y="257"/>
                    <wp:lineTo x="89" y="257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1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BD8" w:rsidRDefault="00637BD8" w:rsidP="00D22B8B">
                            <w:pPr>
                              <w:pStyle w:val="Title"/>
                            </w:pPr>
                            <w:r>
                              <w:t>SAP Mobility 101</w:t>
                            </w:r>
                          </w:p>
                          <w:p w:rsidR="00637BD8" w:rsidRPr="00D22B8B" w:rsidRDefault="007942D2" w:rsidP="00533AC0">
                            <w:pPr>
                              <w:pStyle w:val="Subtitle"/>
                            </w:pPr>
                            <w:r>
                              <w:t>Tutorial 13</w:t>
                            </w:r>
                            <w:r w:rsidR="008E1B0E">
                              <w:t xml:space="preserve"> – </w:t>
                            </w:r>
                            <w:r>
                              <w:t>Adding an entry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35pt;margin-top:320.35pt;width:486pt;height:168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" filled="f" stroked="f">
                <v:textbox inset=",7.2pt,,7.2pt">
                  <w:txbxContent>
                    <w:p w:rsidR="00637BD8" w:rsidRDefault="00637BD8" w:rsidP="00D22B8B">
                      <w:pPr>
                        <w:pStyle w:val="Title"/>
                      </w:pPr>
                      <w:r>
                        <w:t>SAP Mobility 101</w:t>
                      </w:r>
                    </w:p>
                    <w:p w:rsidR="00637BD8" w:rsidRPr="00D22B8B" w:rsidRDefault="007942D2" w:rsidP="00533AC0">
                      <w:pPr>
                        <w:pStyle w:val="Subtitle"/>
                      </w:pPr>
                      <w:r>
                        <w:t>Tutorial 13</w:t>
                      </w:r>
                      <w:r w:rsidR="008E1B0E">
                        <w:t xml:space="preserve"> – </w:t>
                      </w:r>
                      <w:r>
                        <w:t>Adding an entry</w:t>
                      </w:r>
                    </w:p>
                  </w:txbxContent>
                </v:textbox>
                <w10:wrap type="tight" anchorx="page" anchory="page"/>
                <w10:anchorlock/>
              </v:shape>
            </w:pict>
          </mc:Fallback>
        </mc:AlternateContent>
      </w:r>
      <w:r w:rsidR="00455C6D">
        <w:br w:type="page"/>
      </w:r>
    </w:p>
    <w:p w:rsidR="000A1920" w:rsidRDefault="00FB332D" w:rsidP="00DC0754">
      <w:pPr>
        <w:pStyle w:val="Heading1"/>
        <w:spacing w:after="120"/>
      </w:pPr>
      <w:r>
        <w:lastRenderedPageBreak/>
        <w:t>Objective of Exercise</w:t>
      </w:r>
    </w:p>
    <w:p w:rsidR="000A1920" w:rsidRDefault="00FB332D" w:rsidP="00DC0754">
      <w:pPr>
        <w:pStyle w:val="Heading2"/>
        <w:spacing w:after="120"/>
      </w:pPr>
      <w:r>
        <w:t>Build an example application</w:t>
      </w:r>
    </w:p>
    <w:p w:rsidR="00FB332D" w:rsidRDefault="00FB332D" w:rsidP="00FB332D">
      <w:r>
        <w:t xml:space="preserve">The objective of this exercise is to </w:t>
      </w:r>
      <w:r w:rsidR="007942D2">
        <w:t>create a new entry to the data table currently in use.</w:t>
      </w:r>
    </w:p>
    <w:p w:rsidR="00FB332D" w:rsidRDefault="00FB332D" w:rsidP="00FB332D"/>
    <w:p w:rsidR="00FB332D" w:rsidRDefault="00FB332D" w:rsidP="00FB332D"/>
    <w:p w:rsidR="000A1920" w:rsidRDefault="00FB332D" w:rsidP="00DC0754">
      <w:pPr>
        <w:pStyle w:val="Heading2"/>
        <w:spacing w:after="120"/>
      </w:pPr>
      <w:r>
        <w:t>Note</w:t>
      </w:r>
    </w:p>
    <w:p w:rsidR="003777D5" w:rsidRDefault="007942D2" w:rsidP="007942D2">
      <w:pPr>
        <w:pStyle w:val="ListParagraph"/>
        <w:numPr>
          <w:ilvl w:val="0"/>
          <w:numId w:val="12"/>
        </w:numPr>
        <w:spacing w:after="120"/>
      </w:pPr>
      <w:r>
        <w:t>The Mock server will be used for this tutorial.</w:t>
      </w:r>
    </w:p>
    <w:p w:rsidR="007942D2" w:rsidRDefault="007942D2" w:rsidP="007942D2">
      <w:pPr>
        <w:spacing w:after="120"/>
      </w:pPr>
    </w:p>
    <w:p w:rsidR="00533AC0" w:rsidRDefault="0096616F" w:rsidP="0096616F">
      <w:pPr>
        <w:pStyle w:val="Heading1"/>
      </w:pPr>
      <w:r>
        <w:t xml:space="preserve">Task 1: </w:t>
      </w:r>
      <w:r w:rsidR="005536AF">
        <w:t>Create function:</w:t>
      </w:r>
    </w:p>
    <w:p w:rsidR="005536AF" w:rsidRDefault="005536AF" w:rsidP="005536AF">
      <w:r>
        <w:t xml:space="preserve">In </w:t>
      </w:r>
      <w:proofErr w:type="spellStart"/>
      <w:r>
        <w:t>ProductList.Controller</w:t>
      </w:r>
      <w:proofErr w:type="spellEnd"/>
      <w:r>
        <w:t>, add a function that would be called when a request for a new entry is sent.</w:t>
      </w:r>
    </w:p>
    <w:p w:rsidR="005536AF" w:rsidRDefault="005536AF" w:rsidP="005536A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536AF" w:rsidRDefault="005536AF" w:rsidP="005536A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536AF" w:rsidRDefault="005536AF" w:rsidP="005536AF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},</w:t>
      </w:r>
    </w:p>
    <w:p w:rsidR="005536AF" w:rsidRDefault="005536AF" w:rsidP="005536AF">
      <w:pPr>
        <w:pStyle w:val="Heading1"/>
      </w:pPr>
      <w:r>
        <w:t>Task 2: Create a Dialog</w:t>
      </w:r>
    </w:p>
    <w:p w:rsidR="005536AF" w:rsidRDefault="005536AF" w:rsidP="005536AF">
      <w:r>
        <w:t>We will now be exploring a new user interface element, the Dialog:</w:t>
      </w:r>
    </w:p>
    <w:p w:rsidR="005536AF" w:rsidRDefault="005536AF" w:rsidP="005536AF">
      <w:r>
        <w:rPr>
          <w:noProof/>
        </w:rPr>
        <w:lastRenderedPageBreak/>
        <w:drawing>
          <wp:inline distT="0" distB="0" distL="0" distR="0" wp14:anchorId="4D0D1C1C" wp14:editId="14467047">
            <wp:extent cx="5943600" cy="39966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AF" w:rsidRDefault="005536AF" w:rsidP="005536A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536AF" w:rsidRDefault="005536AF" w:rsidP="005536A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CreateE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5536AF" w:rsidRDefault="005536AF" w:rsidP="005536A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"Create product Entry"</w:t>
      </w:r>
    </w:p>
    <w:p w:rsidR="005E1753" w:rsidRDefault="005536AF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="005E1753"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 w:rsidR="005E1753"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 w:rsidR="005E1753">
        <w:rPr>
          <w:rFonts w:ascii="Consolas" w:eastAsiaTheme="minorHAnsi" w:hAnsi="Consolas" w:cs="Consolas"/>
          <w:color w:val="000000"/>
          <w:sz w:val="20"/>
          <w:szCs w:val="20"/>
        </w:rPr>
        <w:t>sap.m.DialogType.Message</w:t>
      </w:r>
      <w:proofErr w:type="spellEnd"/>
      <w:r w:rsidR="005E1753"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536AF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verticalScrolling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536AF" w:rsidRDefault="005536AF" w:rsidP="005536AF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536AF" w:rsidRDefault="005536AF" w:rsidP="005536AF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},</w:t>
      </w:r>
    </w:p>
    <w:p w:rsidR="005E1753" w:rsidRDefault="005E1753" w:rsidP="005E1753">
      <w:r>
        <w:t>Create a label and entry field for each of the labels in the Product table, also add the following buttons: save, clear and back.</w:t>
      </w:r>
    </w:p>
    <w:p w:rsidR="005E1753" w:rsidRDefault="005E1753" w:rsidP="005E1753">
      <w:r>
        <w:t>When the dialog has been created, open the dialog using the .open function.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CreateE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"Create product Entry"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sap.m.DialogType.Message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verticalScrolling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5E1753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 w:rsidR="00FA4055"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 w:rsidR="00FA4055"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"Category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"Supplier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"Quantity per Unit"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 price"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on 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 level"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"Discontinued"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sap.m.CheckBox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'dis'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5E1753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],</w:t>
      </w:r>
      <w:r w:rsidR="005E1753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5E1753">
        <w:rPr>
          <w:rFonts w:ascii="Consolas" w:eastAsiaTheme="minorHAnsi" w:hAnsi="Consolas" w:cs="Consolas"/>
          <w:color w:val="000000"/>
          <w:sz w:val="20"/>
          <w:szCs w:val="20"/>
        </w:rPr>
        <w:tab/>
        <w:t>buttons</w:t>
      </w:r>
      <w:proofErr w:type="gramStart"/>
      <w:r w:rsidR="005E1753">
        <w:rPr>
          <w:rFonts w:ascii="Consolas" w:eastAsiaTheme="minorHAnsi" w:hAnsi="Consolas" w:cs="Consolas"/>
          <w:color w:val="000000"/>
          <w:sz w:val="20"/>
          <w:szCs w:val="20"/>
        </w:rPr>
        <w:t>:[</w:t>
      </w:r>
      <w:proofErr w:type="gramEnd"/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sap.m.ButtonType.Back</w:t>
      </w:r>
      <w:proofErr w:type="spellEnd"/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"save"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"clear"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]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});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CreateDialog.open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</w:p>
    <w:p w:rsidR="005E1753" w:rsidRDefault="005E1753" w:rsidP="005E1753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5E1753" w:rsidRDefault="005E1753" w:rsidP="005E1753">
      <w:r>
        <w:t xml:space="preserve">Add a “create” button to your </w:t>
      </w:r>
      <w:proofErr w:type="spellStart"/>
      <w:r>
        <w:t>Productlist</w:t>
      </w:r>
      <w:proofErr w:type="spellEnd"/>
      <w:r>
        <w:t xml:space="preserve"> </w:t>
      </w:r>
      <w:proofErr w:type="gramStart"/>
      <w:r>
        <w:t>view, that</w:t>
      </w:r>
      <w:proofErr w:type="gramEnd"/>
      <w:r>
        <w:t xml:space="preserve"> would call this function.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aButton.setText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"create new product"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E1753" w:rsidRDefault="005E1753" w:rsidP="005E1753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aButton.attachPress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oController.CreateEntry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5E1753" w:rsidRDefault="005E1753" w:rsidP="005E1753">
      <w:proofErr w:type="gramStart"/>
      <w:r>
        <w:t>save</w:t>
      </w:r>
      <w:proofErr w:type="gramEnd"/>
      <w:r>
        <w:t xml:space="preserve"> and run your program.</w:t>
      </w:r>
    </w:p>
    <w:p w:rsidR="005E1753" w:rsidRDefault="005E1753" w:rsidP="005E1753">
      <w:r>
        <w:rPr>
          <w:noProof/>
        </w:rPr>
        <w:drawing>
          <wp:inline distT="0" distB="0" distL="0" distR="0" wp14:anchorId="52D4827D" wp14:editId="1480EDE3">
            <wp:extent cx="4914900" cy="6848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53" w:rsidRDefault="005E1753" w:rsidP="005E1753">
      <w:pPr>
        <w:pStyle w:val="Heading1"/>
      </w:pPr>
      <w:r>
        <w:lastRenderedPageBreak/>
        <w:t>Task 3: Submit changes</w:t>
      </w:r>
    </w:p>
    <w:p w:rsidR="005E1753" w:rsidRDefault="005E1753" w:rsidP="005E1753">
      <w:r>
        <w:t>Create a function that would handle the submit new data event when the “save”</w:t>
      </w:r>
    </w:p>
    <w:p w:rsidR="005E1753" w:rsidRDefault="005E1753" w:rsidP="005E1753">
      <w:r>
        <w:t>Button is clicked.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"save"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oController.submit</w:t>
      </w:r>
      <w:proofErr w:type="spellEnd"/>
    </w:p>
    <w:p w:rsidR="005E1753" w:rsidRDefault="005E1753" w:rsidP="005E1753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"save"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5E1753" w:rsidRDefault="005E1753" w:rsidP="005E175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5E1753" w:rsidRDefault="005E1753" w:rsidP="005E1753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5E1753" w:rsidRDefault="00FA4055" w:rsidP="00FA4055">
      <w:r>
        <w:t>Test the following code to see if you get the value of the entered value.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FA4055" w:rsidRDefault="00FA4055" w:rsidP="00FA4055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"save"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content =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content);</w:t>
      </w:r>
    </w:p>
    <w:p w:rsidR="00FA4055" w:rsidRDefault="00FA4055" w:rsidP="00FA4055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FA4055" w:rsidRDefault="00FA4055" w:rsidP="00FA4055">
      <w:r>
        <w:t>Save all the elements of the product in an object.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FA4055" w:rsidRDefault="00FA4055" w:rsidP="00E74FAC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{};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newEntry.CategoryID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newEntry.SupplierID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newEntry.QuantityPerUnit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newEntry.UnitPrice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newEntry.UnitsInStock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newEntry.UnitsOnOrder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newEntry.ReorderLevel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newEntry.Discontinued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FA4055" w:rsidRDefault="00FA4055" w:rsidP="00FA4055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console.log(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FA4055" w:rsidRDefault="00FA4055" w:rsidP="00FA4055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8B023A" w:rsidRDefault="008B023A" w:rsidP="008B023A"/>
    <w:p w:rsidR="00FA4055" w:rsidRDefault="00E74FAC" w:rsidP="00FA4055">
      <w:r>
        <w:rPr>
          <w:noProof/>
        </w:rPr>
        <w:lastRenderedPageBreak/>
        <w:drawing>
          <wp:inline distT="0" distB="0" distL="0" distR="0" wp14:anchorId="565E2135" wp14:editId="73CBC07C">
            <wp:extent cx="5943600" cy="3473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23A" w:rsidRDefault="008B023A" w:rsidP="00FA4055"/>
    <w:p w:rsidR="008B023A" w:rsidRDefault="008B023A" w:rsidP="008B023A"/>
    <w:p w:rsidR="008B023A" w:rsidRDefault="008B023A" w:rsidP="008B023A">
      <w:r>
        <w:t xml:space="preserve">Create a new entry in the </w:t>
      </w:r>
      <w:proofErr w:type="spellStart"/>
      <w:r>
        <w:t>datamodel</w:t>
      </w:r>
      <w:proofErr w:type="spellEnd"/>
      <w:r>
        <w:t xml:space="preserve"> using the create </w:t>
      </w:r>
      <w:proofErr w:type="gramStart"/>
      <w:r>
        <w:t>function,</w:t>
      </w:r>
      <w:proofErr w:type="gramEnd"/>
      <w:r>
        <w:t xml:space="preserve"> Create Entry can also be used, for now we will work with the CRUD functions.</w:t>
      </w:r>
    </w:p>
    <w:p w:rsidR="008B023A" w:rsidRDefault="008B023A" w:rsidP="008B023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).create(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'/Products'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B023A" w:rsidRPr="008B023A" w:rsidRDefault="008B023A" w:rsidP="008B023A">
      <w:pPr>
        <w:pStyle w:val="Heading1"/>
      </w:pPr>
      <w:r>
        <w:t>Task 4: Refresh   Model</w:t>
      </w:r>
    </w:p>
    <w:p w:rsidR="008B023A" w:rsidRDefault="008B023A" w:rsidP="008B023A">
      <w:r>
        <w:t xml:space="preserve">Close the </w:t>
      </w:r>
      <w:proofErr w:type="gramStart"/>
      <w:r>
        <w:t>dialog,</w:t>
      </w:r>
      <w:proofErr w:type="gramEnd"/>
      <w:r>
        <w:t xml:space="preserve"> see the changes in your list after you have refreshed the model.</w:t>
      </w:r>
    </w:p>
    <w:p w:rsidR="008B023A" w:rsidRDefault="008B023A" w:rsidP="008B023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).refresh();</w:t>
      </w:r>
    </w:p>
    <w:p w:rsidR="008B023A" w:rsidRDefault="008B023A" w:rsidP="008B023A">
      <w:pPr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8B023A" w:rsidRDefault="008B023A" w:rsidP="008B023A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8B023A" w:rsidRDefault="008B023A" w:rsidP="008B023A">
      <w:pPr>
        <w:pStyle w:val="Heading1"/>
      </w:pPr>
      <w:r>
        <w:t>Task 5: Back Button</w:t>
      </w:r>
    </w:p>
    <w:p w:rsidR="008B023A" w:rsidRDefault="008B023A" w:rsidP="008B023A">
      <w:r>
        <w:t>Close the dialog when the back button is pressed:</w:t>
      </w:r>
    </w:p>
    <w:p w:rsidR="008B023A" w:rsidRDefault="008B023A" w:rsidP="008B023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8B023A" w:rsidRDefault="008B023A" w:rsidP="008B023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sap.m.ButtonType.Back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8B023A" w:rsidRDefault="008B023A" w:rsidP="008B023A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</w:rPr>
        <w:t>CreateDialog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();}</w:t>
      </w:r>
    </w:p>
    <w:p w:rsidR="008B023A" w:rsidRDefault="008B023A" w:rsidP="008B023A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}),</w:t>
      </w:r>
    </w:p>
    <w:p w:rsidR="00CF7203" w:rsidRDefault="00CF7203" w:rsidP="00CF7203">
      <w:r>
        <w:lastRenderedPageBreak/>
        <w:t>When closing the Dialog, we want the dialog element as well as all the input tables deleted so that when the dialog table is called again at a later stage we do not have to deal with duplicate ids. Thus destroy the dialog element.</w:t>
      </w:r>
    </w:p>
    <w:p w:rsidR="00CF7203" w:rsidRDefault="00CF7203" w:rsidP="00CF7203">
      <w:pPr>
        <w:rPr>
          <w:rFonts w:ascii="Consolas" w:eastAsiaTheme="minorHAnsi" w:hAnsi="Consolas" w:cs="Consolas"/>
          <w:color w:val="000000"/>
          <w:sz w:val="20"/>
          <w:szCs w:val="20"/>
        </w:rPr>
      </w:pP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sap.m.ButtonType.Back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CreateE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CF7203" w:rsidRPr="008B023A" w:rsidRDefault="00CF7203" w:rsidP="00CF7203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8B023A" w:rsidRDefault="008B023A" w:rsidP="008B023A">
      <w:pPr>
        <w:pStyle w:val="Heading1"/>
      </w:pPr>
      <w:r>
        <w:t>Task 6: Clear button</w:t>
      </w:r>
    </w:p>
    <w:p w:rsidR="008B023A" w:rsidRPr="008B023A" w:rsidRDefault="008B023A" w:rsidP="008B023A">
      <w:r>
        <w:t xml:space="preserve">Use the </w:t>
      </w:r>
      <w:proofErr w:type="spellStart"/>
      <w:r>
        <w:t>setvalue</w:t>
      </w:r>
      <w:proofErr w:type="spellEnd"/>
      <w:r>
        <w:t xml:space="preserve"> function to change all the</w:t>
      </w:r>
      <w:r w:rsidR="00CF7203">
        <w:t xml:space="preserve"> values of the input fields to “”, and the checkbox to false</w:t>
      </w:r>
      <w:r>
        <w:t>.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"clear"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"false"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8F4082" w:rsidRDefault="00CF7203" w:rsidP="00CF7203">
      <w:pPr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</w:t>
      </w:r>
    </w:p>
    <w:p w:rsidR="00CF7203" w:rsidRDefault="00CF7203" w:rsidP="00CF7203">
      <w:pPr>
        <w:pStyle w:val="Heading2"/>
      </w:pPr>
      <w:r>
        <w:t>Final Create entry code: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CreateEntry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CreateE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title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"Create product Entry"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sap.m.DialogType.Message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verticalScrolling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content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 [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name"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"Product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"Category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"Supplier ID"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"Quantity per Unit"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 price"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in 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"Units on 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 level"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id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sap.m.InputType.Text</w:t>
      </w:r>
      <w:proofErr w:type="spellEnd"/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sap.m.Label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({text: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"Discontinued"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sap.m.CheckBox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'dis'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],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buttons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:[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sap.m.ButtonType.Back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CreateE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"save"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(e){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{};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newEntry.ProductID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newEntry.CategoryID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newEntry.SupplierID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newEntry.QuantityPerUnit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newEntry.UnitPrice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newEntry.UnitsInStock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newEntry.UnitsOnOrder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newEntry.ReorderLevel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newEntry.Discontinued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).create(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'/Products'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newEntry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'data1'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).refresh();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CreateDialog.close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CreateE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).destroy();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}),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sap.m.Button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text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"clear"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press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: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(){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Pname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Prod_id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Cat_id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Sup_id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QpU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Unit_p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"stock"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"reorder"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setValue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sap.ui.getCore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byId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"dis"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setSelected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"false"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}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})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    ]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CreateDialog.open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CF7203" w:rsidRDefault="00CF7203" w:rsidP="00CF7203">
      <w:pPr>
        <w:autoSpaceDE w:val="0"/>
        <w:autoSpaceDN w:val="0"/>
        <w:adjustRightInd w:val="0"/>
        <w:rPr>
          <w:rFonts w:ascii="Consolas" w:eastAsiaTheme="minorHAnsi" w:hAnsi="Consolas" w:cs="Consolas"/>
          <w:color w:val="auto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CF7203" w:rsidRPr="00CF7203" w:rsidRDefault="00CF7203" w:rsidP="00CF7203">
      <w:r>
        <w:rPr>
          <w:rFonts w:ascii="Consolas" w:eastAsiaTheme="minorHAnsi" w:hAnsi="Consolas" w:cs="Consolas"/>
          <w:color w:val="000000"/>
          <w:sz w:val="20"/>
          <w:szCs w:val="20"/>
        </w:rPr>
        <w:t>},</w:t>
      </w:r>
      <w:bookmarkStart w:id="0" w:name="_GoBack"/>
      <w:bookmarkEnd w:id="0"/>
    </w:p>
    <w:sectPr w:rsidR="00CF7203" w:rsidRPr="00CF7203" w:rsidSect="00D72033">
      <w:headerReference w:type="default" r:id="rId12"/>
      <w:footerReference w:type="even" r:id="rId13"/>
      <w:footerReference w:type="default" r:id="rId14"/>
      <w:headerReference w:type="first" r:id="rId15"/>
      <w:pgSz w:w="11900" w:h="16820"/>
      <w:pgMar w:top="1985" w:right="1134" w:bottom="1985" w:left="1134" w:header="709" w:footer="709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8F9" w:rsidRDefault="007B18F9">
      <w:r>
        <w:separator/>
      </w:r>
    </w:p>
  </w:endnote>
  <w:endnote w:type="continuationSeparator" w:id="0">
    <w:p w:rsidR="007B18F9" w:rsidRDefault="007B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:rsidR="00637BD8" w:rsidRDefault="00637BD8" w:rsidP="00E52A1D">
    <w:pPr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 w:rsidP="00E52A1D">
    <w:pPr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3371D6DB" wp14:editId="314C4EA6">
              <wp:simplePos x="0" y="0"/>
              <wp:positionH relativeFrom="page">
                <wp:posOffset>629920</wp:posOffset>
              </wp:positionH>
              <wp:positionV relativeFrom="page">
                <wp:posOffset>9861550</wp:posOffset>
              </wp:positionV>
              <wp:extent cx="5347970" cy="471805"/>
              <wp:effectExtent l="0" t="6350" r="3810" b="4445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E52A1D" w:rsidRDefault="00637BD8" w:rsidP="00E52A1D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E52A1D">
                            <w:rPr>
                              <w:sz w:val="16"/>
                              <w:szCs w:val="16"/>
                            </w:rPr>
                            <w:br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instrText>PAGE</w:instrTex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15169">
                            <w:rPr>
                              <w:noProof/>
                              <w:color w:val="0175AD" w:themeColor="text1"/>
                              <w:sz w:val="16"/>
                              <w:szCs w:val="16"/>
                            </w:rPr>
                            <w:t>10</w:t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365E35">
                            <w:rPr>
                              <w:color w:val="0175AD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FILENAME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Document1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left:0;text-align:left;margin-left:49.6pt;margin-top:776.5pt;width:421.1pt;height:37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" filled="f" stroked="f">
              <v:textbox inset=",7.2pt,,7.2pt">
                <w:txbxContent>
                  <w:p w:rsidR="00637BD8" w:rsidRPr="00E52A1D" w:rsidRDefault="00637BD8" w:rsidP="00E52A1D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E52A1D">
                      <w:rPr>
                        <w:sz w:val="16"/>
                        <w:szCs w:val="16"/>
                      </w:rPr>
                      <w:br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Page 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begin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instrText>PAGE</w:instrTex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separate"/>
                    </w:r>
                    <w:r w:rsidR="00515169">
                      <w:rPr>
                        <w:noProof/>
                        <w:color w:val="0175AD" w:themeColor="text1"/>
                        <w:sz w:val="16"/>
                        <w:szCs w:val="16"/>
                      </w:rPr>
                      <w:t>10</w:t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fldChar w:fldCharType="end"/>
                    </w:r>
                    <w:r w:rsidRPr="00365E35">
                      <w:rPr>
                        <w:color w:val="0175AD" w:themeColor="text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 xml:space="preserve">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FILENAME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noProof/>
                        <w:sz w:val="16"/>
                        <w:szCs w:val="16"/>
                      </w:rPr>
                      <w:t>Document1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8F9" w:rsidRDefault="007B18F9">
      <w:r>
        <w:separator/>
      </w:r>
    </w:p>
  </w:footnote>
  <w:footnote w:type="continuationSeparator" w:id="0">
    <w:p w:rsidR="007B18F9" w:rsidRDefault="007B18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5ADC9A61" wp14:editId="5C1B6197">
              <wp:simplePos x="0" y="0"/>
              <wp:positionH relativeFrom="page">
                <wp:posOffset>629920</wp:posOffset>
              </wp:positionH>
              <wp:positionV relativeFrom="page">
                <wp:posOffset>521970</wp:posOffset>
              </wp:positionV>
              <wp:extent cx="5347970" cy="471170"/>
              <wp:effectExtent l="0" t="0" r="0" b="0"/>
              <wp:wrapThrough wrapText="bothSides">
                <wp:wrapPolygon edited="0">
                  <wp:start x="103" y="1164"/>
                  <wp:lineTo x="103" y="18631"/>
                  <wp:lineTo x="21338" y="18631"/>
                  <wp:lineTo x="21338" y="1164"/>
                  <wp:lineTo x="103" y="1164"/>
                </wp:wrapPolygon>
              </wp:wrapThrough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7970" cy="471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Title, e.g. Statement of Work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| 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SAVEDATE \@ "dd MMMM yyyy"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8B023A">
                            <w:rPr>
                              <w:noProof/>
                              <w:sz w:val="16"/>
                              <w:szCs w:val="16"/>
                            </w:rPr>
                            <w:t>14 July 2015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:rsidR="00637BD8" w:rsidRPr="00D72033" w:rsidRDefault="00637BD8" w:rsidP="00D72033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 xml:space="preserve"> SUBJECT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Subject, e.g. Client </w:t>
                          </w: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A</w:t>
                          </w:r>
                          <w:proofErr w:type="gramEnd"/>
                          <w:r>
                            <w:rPr>
                              <w:sz w:val="16"/>
                              <w:szCs w:val="16"/>
                            </w:rPr>
                            <w:t xml:space="preserve"> Project X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.6pt;margin-top:41.1pt;width:421.1pt;height:37.1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" filled="f" stroked="f">
              <v:textbox inset=",7.2pt,,7.2pt">
                <w:txbxContent>
                  <w:p w:rsidR="00637BD8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TITLE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Title, e.g. Statement of Work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sz w:val="16"/>
                        <w:szCs w:val="16"/>
                      </w:rPr>
                      <w:t xml:space="preserve"> | </w:t>
                    </w: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SAVEDATE \@ "dd MMMM yyyy"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8B023A">
                      <w:rPr>
                        <w:noProof/>
                        <w:sz w:val="16"/>
                        <w:szCs w:val="16"/>
                      </w:rPr>
                      <w:t>14 July 2015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:rsidR="00637BD8" w:rsidRPr="00D72033" w:rsidRDefault="00637BD8" w:rsidP="00D7203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 xml:space="preserve"> SUBJECT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 xml:space="preserve">Subject, e.g. Client </w:t>
                    </w:r>
                    <w:proofErr w:type="gramStart"/>
                    <w:r>
                      <w:rPr>
                        <w:sz w:val="16"/>
                        <w:szCs w:val="16"/>
                      </w:rPr>
                      <w:t>A</w:t>
                    </w:r>
                    <w:proofErr w:type="gramEnd"/>
                    <w:r>
                      <w:rPr>
                        <w:sz w:val="16"/>
                        <w:szCs w:val="16"/>
                      </w:rPr>
                      <w:t xml:space="preserve"> Project X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hrough" anchorx="page" anchory="page"/>
              <w10:anchorlock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1" layoutInCell="1" allowOverlap="1" wp14:anchorId="217BBC58" wp14:editId="22F5315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6026" cy="10701338"/>
          <wp:effectExtent l="0" t="0" r="3175" b="0"/>
          <wp:wrapNone/>
          <wp:docPr id="2" name="Picture 2" descr="Bod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dy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6" cy="107013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7BD8" w:rsidRDefault="00637BD8"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57720DE5" wp14:editId="4D8BF0FE">
              <wp:simplePos x="0" y="0"/>
              <wp:positionH relativeFrom="page">
                <wp:posOffset>629920</wp:posOffset>
              </wp:positionH>
              <wp:positionV relativeFrom="page">
                <wp:posOffset>9862185</wp:posOffset>
              </wp:positionV>
              <wp:extent cx="6174105" cy="471805"/>
              <wp:effectExtent l="0" t="0" r="3175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74105" cy="4718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BD8" w:rsidRPr="00740265" w:rsidRDefault="00637BD8" w:rsidP="00740265">
                          <w:pPr>
                            <w:tabs>
                              <w:tab w:val="left" w:pos="1134"/>
                              <w:tab w:val="left" w:pos="1418"/>
                              <w:tab w:val="left" w:pos="1814"/>
                              <w:tab w:val="left" w:pos="1985"/>
                              <w:tab w:val="left" w:pos="3969"/>
                            </w:tabs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4147EC">
                            <w:rPr>
                              <w:color w:val="616265"/>
                              <w:sz w:val="16"/>
                            </w:rPr>
                            <w:t>BPSE Consulting Pty Ltd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ABN 39 123 457 769 53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53 W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alker Street, North Sydney NSW 2060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br/>
                            <w:t xml:space="preserve">Email: 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info@bpse.com.au</w:t>
                          </w:r>
                          <w:r w:rsidRPr="002300EB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color w:val="616265"/>
                              <w:sz w:val="16"/>
                            </w:rPr>
                            <w:t>Office</w:t>
                          </w:r>
                          <w:r>
                            <w:rPr>
                              <w:color w:val="616265"/>
                              <w:sz w:val="16"/>
                            </w:rPr>
                            <w:t>: +61 2 9045 0238</w:t>
                          </w:r>
                          <w:r w:rsidRPr="002300EB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FFFFFF" w:themeColor="background1"/>
                              <w:sz w:val="16"/>
                            </w:rPr>
                            <w:t>|</w:t>
                          </w:r>
                          <w:r w:rsidRPr="00740265">
                            <w:rPr>
                              <w:color w:val="FFFFFF" w:themeColor="background1"/>
                              <w:sz w:val="32"/>
                            </w:rPr>
                            <w:t xml:space="preserve"> </w:t>
                          </w:r>
                          <w:r w:rsidRPr="004147EC">
                            <w:rPr>
                              <w:b/>
                              <w:color w:val="FFA200"/>
                              <w:sz w:val="16"/>
                            </w:rPr>
                            <w:t>www.bpse.com.au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49.6pt;margin-top:776.55pt;width:486.15pt;height:37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" filled="f" stroked="f">
              <v:textbox inset=",7.2pt,,7.2pt">
                <w:txbxContent>
                  <w:p w:rsidR="00637BD8" w:rsidRPr="00740265" w:rsidRDefault="00637BD8" w:rsidP="00740265">
                    <w:pPr>
                      <w:tabs>
                        <w:tab w:val="left" w:pos="1134"/>
                        <w:tab w:val="left" w:pos="1418"/>
                        <w:tab w:val="left" w:pos="1814"/>
                        <w:tab w:val="left" w:pos="1985"/>
                        <w:tab w:val="left" w:pos="3969"/>
                      </w:tabs>
                      <w:rPr>
                        <w:color w:val="FFFFFF" w:themeColor="background1"/>
                        <w:sz w:val="16"/>
                      </w:rPr>
                    </w:pPr>
                    <w:r w:rsidRPr="004147EC">
                      <w:rPr>
                        <w:color w:val="616265"/>
                        <w:sz w:val="16"/>
                      </w:rPr>
                      <w:t>BPSE Consulting Pty Ltd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ABN 39 123 457 769 53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>
                      <w:rPr>
                        <w:color w:val="616265"/>
                        <w:sz w:val="16"/>
                      </w:rPr>
                      <w:t>53 W</w:t>
                    </w:r>
                    <w:r w:rsidRPr="004147EC">
                      <w:rPr>
                        <w:color w:val="616265"/>
                        <w:sz w:val="16"/>
                      </w:rPr>
                      <w:t>alker Street, North Sydney NSW 2060</w:t>
                    </w:r>
                    <w:r w:rsidRPr="004147EC">
                      <w:rPr>
                        <w:color w:val="616265"/>
                        <w:sz w:val="16"/>
                      </w:rPr>
                      <w:br/>
                      <w:t xml:space="preserve">Email: </w:t>
                    </w:r>
                    <w:r>
                      <w:rPr>
                        <w:color w:val="616265"/>
                        <w:sz w:val="16"/>
                      </w:rPr>
                      <w:t>info@bpse.com.au</w:t>
                    </w:r>
                    <w:r w:rsidRPr="002300EB">
                      <w:rPr>
                        <w:color w:val="FFFFFF" w:themeColor="background1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color w:val="616265"/>
                        <w:sz w:val="16"/>
                      </w:rPr>
                      <w:t>Office</w:t>
                    </w:r>
                    <w:r>
                      <w:rPr>
                        <w:color w:val="616265"/>
                        <w:sz w:val="16"/>
                      </w:rPr>
                      <w:t>: +61 2 9045 0238</w:t>
                    </w:r>
                    <w:r w:rsidRPr="002300EB">
                      <w:rPr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color w:val="FFFFFF" w:themeColor="background1"/>
                        <w:sz w:val="16"/>
                      </w:rPr>
                      <w:t>|</w:t>
                    </w:r>
                    <w:r w:rsidRPr="00740265">
                      <w:rPr>
                        <w:color w:val="FFFFFF" w:themeColor="background1"/>
                        <w:sz w:val="32"/>
                      </w:rPr>
                      <w:t xml:space="preserve"> </w:t>
                    </w:r>
                    <w:r w:rsidRPr="004147EC">
                      <w:rPr>
                        <w:b/>
                        <w:color w:val="FFA200"/>
                        <w:sz w:val="16"/>
                      </w:rPr>
                      <w:t>www.bpse.com.au</w:t>
                    </w:r>
                  </w:p>
                </w:txbxContent>
              </v:textbox>
              <w10:wrap type="tight" anchorx="page" anchory="page"/>
              <w10:anchorlock/>
            </v:shape>
          </w:pict>
        </mc:Fallback>
      </mc:AlternateContent>
    </w:r>
    <w:r w:rsidRPr="00455C6D">
      <w:rPr>
        <w:noProof/>
      </w:rPr>
      <w:drawing>
        <wp:anchor distT="0" distB="0" distL="114300" distR="114300" simplePos="0" relativeHeight="251664384" behindDoc="1" locked="1" layoutInCell="1" allowOverlap="1" wp14:anchorId="0CA92235" wp14:editId="4F920E3D">
          <wp:simplePos x="0" y="0"/>
          <wp:positionH relativeFrom="page">
            <wp:posOffset>6350</wp:posOffset>
          </wp:positionH>
          <wp:positionV relativeFrom="page">
            <wp:posOffset>-3810</wp:posOffset>
          </wp:positionV>
          <wp:extent cx="7566025" cy="10701337"/>
          <wp:effectExtent l="25400" t="0" r="3175" b="0"/>
          <wp:wrapNone/>
          <wp:docPr id="3" name="Picture 3" descr="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le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6025" cy="107013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46E518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5092E"/>
    <w:multiLevelType w:val="hybridMultilevel"/>
    <w:tmpl w:val="9A60EAA6"/>
    <w:lvl w:ilvl="0" w:tplc="4F0606D0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607FA"/>
    <w:multiLevelType w:val="hybridMultilevel"/>
    <w:tmpl w:val="46022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A32C84"/>
    <w:multiLevelType w:val="hybridMultilevel"/>
    <w:tmpl w:val="2C900D4A"/>
    <w:lvl w:ilvl="0" w:tplc="A114280E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FA564E"/>
    <w:multiLevelType w:val="hybridMultilevel"/>
    <w:tmpl w:val="5B34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F97BFF"/>
    <w:multiLevelType w:val="hybridMultilevel"/>
    <w:tmpl w:val="247641DE"/>
    <w:lvl w:ilvl="0" w:tplc="A6FCC1F4"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2D"/>
    <w:rsid w:val="000053A1"/>
    <w:rsid w:val="00024754"/>
    <w:rsid w:val="0003347F"/>
    <w:rsid w:val="00045AF0"/>
    <w:rsid w:val="00063AEE"/>
    <w:rsid w:val="00076010"/>
    <w:rsid w:val="000A1920"/>
    <w:rsid w:val="000B7FE4"/>
    <w:rsid w:val="000C0B75"/>
    <w:rsid w:val="000C1703"/>
    <w:rsid w:val="000D47A5"/>
    <w:rsid w:val="000E6E9E"/>
    <w:rsid w:val="0018356F"/>
    <w:rsid w:val="001A2824"/>
    <w:rsid w:val="001A4E37"/>
    <w:rsid w:val="001C13E9"/>
    <w:rsid w:val="001C5D1B"/>
    <w:rsid w:val="001E2148"/>
    <w:rsid w:val="002300EB"/>
    <w:rsid w:val="0023148A"/>
    <w:rsid w:val="002A6AFC"/>
    <w:rsid w:val="002F7A8C"/>
    <w:rsid w:val="003061E5"/>
    <w:rsid w:val="00336731"/>
    <w:rsid w:val="00343ED2"/>
    <w:rsid w:val="00346D57"/>
    <w:rsid w:val="00360B31"/>
    <w:rsid w:val="00365E35"/>
    <w:rsid w:val="003777D5"/>
    <w:rsid w:val="003C1028"/>
    <w:rsid w:val="003D6B1D"/>
    <w:rsid w:val="003E434B"/>
    <w:rsid w:val="003E5138"/>
    <w:rsid w:val="003E6948"/>
    <w:rsid w:val="003F5DD9"/>
    <w:rsid w:val="0040148C"/>
    <w:rsid w:val="0041225D"/>
    <w:rsid w:val="004147EC"/>
    <w:rsid w:val="00434B07"/>
    <w:rsid w:val="0045551D"/>
    <w:rsid w:val="00455C6D"/>
    <w:rsid w:val="00475491"/>
    <w:rsid w:val="00483712"/>
    <w:rsid w:val="004E78CB"/>
    <w:rsid w:val="004F53C7"/>
    <w:rsid w:val="005034CB"/>
    <w:rsid w:val="00515169"/>
    <w:rsid w:val="00520180"/>
    <w:rsid w:val="00526FC0"/>
    <w:rsid w:val="00533AC0"/>
    <w:rsid w:val="005536AF"/>
    <w:rsid w:val="00581949"/>
    <w:rsid w:val="0058238B"/>
    <w:rsid w:val="005831CB"/>
    <w:rsid w:val="0058358B"/>
    <w:rsid w:val="00583C9E"/>
    <w:rsid w:val="00597319"/>
    <w:rsid w:val="005C3D6E"/>
    <w:rsid w:val="005C48E0"/>
    <w:rsid w:val="005E1753"/>
    <w:rsid w:val="005E6083"/>
    <w:rsid w:val="005F5355"/>
    <w:rsid w:val="00622069"/>
    <w:rsid w:val="00637BD8"/>
    <w:rsid w:val="00644223"/>
    <w:rsid w:val="0065577E"/>
    <w:rsid w:val="0067597B"/>
    <w:rsid w:val="006B2F89"/>
    <w:rsid w:val="006D109D"/>
    <w:rsid w:val="00700FC2"/>
    <w:rsid w:val="00702E52"/>
    <w:rsid w:val="00740265"/>
    <w:rsid w:val="00752E20"/>
    <w:rsid w:val="00753158"/>
    <w:rsid w:val="0076465F"/>
    <w:rsid w:val="007770B4"/>
    <w:rsid w:val="0078498F"/>
    <w:rsid w:val="00786C1B"/>
    <w:rsid w:val="0079264A"/>
    <w:rsid w:val="00792834"/>
    <w:rsid w:val="00793F25"/>
    <w:rsid w:val="007942D2"/>
    <w:rsid w:val="007B18F9"/>
    <w:rsid w:val="00871452"/>
    <w:rsid w:val="0087777A"/>
    <w:rsid w:val="00887F57"/>
    <w:rsid w:val="0089565F"/>
    <w:rsid w:val="00895A04"/>
    <w:rsid w:val="008A549B"/>
    <w:rsid w:val="008B023A"/>
    <w:rsid w:val="008C0110"/>
    <w:rsid w:val="008E1B0E"/>
    <w:rsid w:val="008F4082"/>
    <w:rsid w:val="008F5399"/>
    <w:rsid w:val="00901DFC"/>
    <w:rsid w:val="0096616F"/>
    <w:rsid w:val="00974A64"/>
    <w:rsid w:val="00981620"/>
    <w:rsid w:val="00996418"/>
    <w:rsid w:val="009B599B"/>
    <w:rsid w:val="009E0D00"/>
    <w:rsid w:val="009E234D"/>
    <w:rsid w:val="009E7886"/>
    <w:rsid w:val="00A0699F"/>
    <w:rsid w:val="00A12968"/>
    <w:rsid w:val="00A15A80"/>
    <w:rsid w:val="00A463BD"/>
    <w:rsid w:val="00A463D6"/>
    <w:rsid w:val="00A62C62"/>
    <w:rsid w:val="00A93B47"/>
    <w:rsid w:val="00A961EC"/>
    <w:rsid w:val="00AC1843"/>
    <w:rsid w:val="00AD6EAC"/>
    <w:rsid w:val="00B702FC"/>
    <w:rsid w:val="00B75358"/>
    <w:rsid w:val="00B75C8B"/>
    <w:rsid w:val="00B8497D"/>
    <w:rsid w:val="00B86AA4"/>
    <w:rsid w:val="00BD6BC1"/>
    <w:rsid w:val="00BD6CFE"/>
    <w:rsid w:val="00BF7A9B"/>
    <w:rsid w:val="00C33E31"/>
    <w:rsid w:val="00C345E3"/>
    <w:rsid w:val="00C34700"/>
    <w:rsid w:val="00C6302C"/>
    <w:rsid w:val="00C707CB"/>
    <w:rsid w:val="00C75496"/>
    <w:rsid w:val="00C8646B"/>
    <w:rsid w:val="00C97507"/>
    <w:rsid w:val="00CB1ADB"/>
    <w:rsid w:val="00CC4037"/>
    <w:rsid w:val="00CD4226"/>
    <w:rsid w:val="00CF7203"/>
    <w:rsid w:val="00CF7EBE"/>
    <w:rsid w:val="00D125F5"/>
    <w:rsid w:val="00D22138"/>
    <w:rsid w:val="00D22B8B"/>
    <w:rsid w:val="00D23A85"/>
    <w:rsid w:val="00D353FC"/>
    <w:rsid w:val="00D3669C"/>
    <w:rsid w:val="00D46126"/>
    <w:rsid w:val="00D664C0"/>
    <w:rsid w:val="00D67DC3"/>
    <w:rsid w:val="00D7033A"/>
    <w:rsid w:val="00D72033"/>
    <w:rsid w:val="00D844B8"/>
    <w:rsid w:val="00DB1016"/>
    <w:rsid w:val="00DC0754"/>
    <w:rsid w:val="00DC639A"/>
    <w:rsid w:val="00DF4DA4"/>
    <w:rsid w:val="00E171FC"/>
    <w:rsid w:val="00E22ED7"/>
    <w:rsid w:val="00E52A1D"/>
    <w:rsid w:val="00E54B93"/>
    <w:rsid w:val="00E71F1C"/>
    <w:rsid w:val="00E74FAC"/>
    <w:rsid w:val="00E778CC"/>
    <w:rsid w:val="00E91D62"/>
    <w:rsid w:val="00E9359D"/>
    <w:rsid w:val="00EC5FCB"/>
    <w:rsid w:val="00F02EDF"/>
    <w:rsid w:val="00F068BD"/>
    <w:rsid w:val="00F1621E"/>
    <w:rsid w:val="00F50039"/>
    <w:rsid w:val="00F55D12"/>
    <w:rsid w:val="00F57E09"/>
    <w:rsid w:val="00F67A82"/>
    <w:rsid w:val="00F76D15"/>
    <w:rsid w:val="00F76ED4"/>
    <w:rsid w:val="00F92620"/>
    <w:rsid w:val="00F93436"/>
    <w:rsid w:val="00F94ABA"/>
    <w:rsid w:val="00FA4055"/>
    <w:rsid w:val="00FA62A7"/>
    <w:rsid w:val="00FB33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B75"/>
    <w:pPr>
      <w:spacing w:after="0"/>
    </w:pPr>
    <w:rPr>
      <w:rFonts w:ascii="Helvetica Neue" w:eastAsiaTheme="minorEastAsia" w:hAnsi="Helvetica Neue"/>
      <w:color w:val="616265" w:themeColor="text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0B75"/>
    <w:pPr>
      <w:keepNext/>
      <w:keepLines/>
      <w:spacing w:before="480"/>
      <w:outlineLvl w:val="0"/>
    </w:pPr>
    <w:rPr>
      <w:rFonts w:eastAsiaTheme="majorEastAsia" w:cstheme="majorBidi"/>
      <w:b/>
      <w:bCs/>
      <w:color w:val="0175AD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B75"/>
    <w:pPr>
      <w:keepNext/>
      <w:keepLines/>
      <w:spacing w:before="200"/>
      <w:outlineLvl w:val="1"/>
    </w:pPr>
    <w:rPr>
      <w:rFonts w:eastAsiaTheme="majorEastAsia" w:cstheme="majorBidi"/>
      <w:b/>
      <w:bCs/>
      <w:color w:val="F2AF32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B75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75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175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75"/>
    <w:pPr>
      <w:keepNext/>
      <w:keepLines/>
      <w:spacing w:before="200"/>
      <w:outlineLvl w:val="4"/>
    </w:pPr>
    <w:rPr>
      <w:rFonts w:eastAsiaTheme="majorEastAsia" w:cstheme="majorBidi"/>
      <w:color w:val="0039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75"/>
    <w:pPr>
      <w:keepNext/>
      <w:keepLines/>
      <w:spacing w:before="200"/>
      <w:outlineLvl w:val="5"/>
    </w:pPr>
    <w:rPr>
      <w:rFonts w:eastAsiaTheme="majorEastAsia" w:cstheme="majorBidi"/>
      <w:i/>
      <w:iCs/>
      <w:color w:val="0039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75"/>
    <w:pPr>
      <w:keepNext/>
      <w:keepLines/>
      <w:spacing w:before="200"/>
      <w:outlineLvl w:val="6"/>
    </w:pPr>
    <w:rPr>
      <w:rFonts w:eastAsiaTheme="majorEastAsia" w:cstheme="majorBidi"/>
      <w:i/>
      <w:iCs/>
      <w:color w:val="04ABFD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75"/>
    <w:pPr>
      <w:keepNext/>
      <w:keepLines/>
      <w:spacing w:before="200"/>
      <w:outlineLvl w:val="7"/>
    </w:pPr>
    <w:rPr>
      <w:rFonts w:eastAsiaTheme="majorEastAsia" w:cstheme="majorBidi"/>
      <w:color w:val="04ABFD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75"/>
    <w:pPr>
      <w:keepNext/>
      <w:keepLines/>
      <w:spacing w:before="200"/>
      <w:outlineLvl w:val="8"/>
    </w:pPr>
    <w:rPr>
      <w:rFonts w:eastAsiaTheme="majorEastAsia" w:cstheme="majorBidi"/>
      <w:i/>
      <w:iCs/>
      <w:color w:val="04ABFD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B75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B75"/>
    <w:rPr>
      <w:rFonts w:ascii="Helvetica Neue" w:eastAsiaTheme="minorEastAsia" w:hAnsi="Helvetica Neue" w:cs="Lucida Grande"/>
      <w:color w:val="616265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0C0B75"/>
    <w:pPr>
      <w:pBdr>
        <w:top w:val="single" w:sz="2" w:space="10" w:color="0175AD" w:themeColor="accent1" w:shadow="1" w:frame="1"/>
        <w:left w:val="single" w:sz="2" w:space="10" w:color="0175AD" w:themeColor="accent1" w:shadow="1" w:frame="1"/>
        <w:bottom w:val="single" w:sz="2" w:space="10" w:color="0175AD" w:themeColor="accent1" w:shadow="1" w:frame="1"/>
        <w:right w:val="single" w:sz="2" w:space="10" w:color="0175AD" w:themeColor="accent1" w:shadow="1" w:frame="1"/>
      </w:pBdr>
      <w:ind w:left="1152" w:right="1152"/>
    </w:pPr>
    <w:rPr>
      <w:i/>
      <w:iCs/>
      <w:color w:val="0175AD" w:themeColor="accent1"/>
    </w:rPr>
  </w:style>
  <w:style w:type="table" w:styleId="ColorfulGrid">
    <w:name w:val="Colorful Grid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text1" w:themeFillTint="33"/>
    </w:tcPr>
    <w:tblStylePr w:type="firstRow">
      <w:rPr>
        <w:b/>
        <w:bCs/>
      </w:rPr>
      <w:tblPr/>
      <w:tcPr>
        <w:shd w:val="clear" w:color="auto" w:fill="79D2FE" w:themeFill="tex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text1" w:themeFillShade="BF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E8FE" w:themeFill="accent1" w:themeFillTint="33"/>
    </w:tcPr>
    <w:tblStylePr w:type="firstRow">
      <w:rPr>
        <w:b/>
        <w:bCs/>
      </w:rPr>
      <w:tblPr/>
      <w:tcPr>
        <w:shd w:val="clear" w:color="auto" w:fill="79D2FE" w:themeFill="accent1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79D2F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681" w:themeFill="accent1" w:themeFillShade="BF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FD5" w:themeFill="accent2" w:themeFillTint="33"/>
    </w:tcPr>
    <w:tblStylePr w:type="firstRow">
      <w:rPr>
        <w:b/>
        <w:bCs/>
      </w:rPr>
      <w:tblPr/>
      <w:tcPr>
        <w:shd w:val="clear" w:color="auto" w:fill="F9DEAC" w:themeFill="accent2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9DE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D8A0D" w:themeFill="accent2" w:themeFillShade="BF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E0" w:themeFill="accent3" w:themeFillTint="33"/>
    </w:tcPr>
    <w:tblStylePr w:type="firstRow">
      <w:rPr>
        <w:b/>
        <w:bCs/>
      </w:rPr>
      <w:tblPr/>
      <w:tcPr>
        <w:shd w:val="clear" w:color="auto" w:fill="BFBFC1" w:themeFill="accent3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BFBFC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3" w:themeFillShade="BF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4" w:themeFillTint="33"/>
    </w:tcPr>
    <w:tblStylePr w:type="firstRow">
      <w:rPr>
        <w:b/>
        <w:bCs/>
      </w:rPr>
      <w:tblPr/>
      <w:tcPr>
        <w:shd w:val="clear" w:color="auto" w:fill="CBD6DD" w:themeFill="accent4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CBD6D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87385" w:themeFill="accent4" w:themeFillShade="BF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4D4" w:themeFill="accent5" w:themeFillTint="33"/>
    </w:tcPr>
    <w:tblStylePr w:type="firstRow">
      <w:rPr>
        <w:b/>
        <w:bCs/>
      </w:rPr>
      <w:tblPr/>
      <w:tcPr>
        <w:shd w:val="clear" w:color="auto" w:fill="FAC9A9" w:themeFill="accent5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AC9A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A550A" w:themeFill="accent5" w:themeFillShade="BF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9FA" w:themeFill="accent6" w:themeFillTint="33"/>
    </w:tcPr>
    <w:tblStylePr w:type="firstRow">
      <w:rPr>
        <w:b/>
        <w:bCs/>
      </w:rPr>
      <w:tblPr/>
      <w:tcPr>
        <w:shd w:val="clear" w:color="auto" w:fill="F2F4F5" w:themeFill="accent6" w:themeFillTint="66"/>
      </w:tcPr>
    </w:tblStylePr>
    <w:tblStylePr w:type="lastRow">
      <w:rPr>
        <w:b/>
        <w:bCs/>
        <w:color w:val="0175AD" w:themeColor="text1"/>
      </w:rPr>
      <w:tblPr/>
      <w:tcPr>
        <w:shd w:val="clear" w:color="auto" w:fill="F2F4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FB0B4" w:themeFill="accent6" w:themeFillShade="BF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ColorfulList">
    <w:name w:val="Colorful List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shd w:val="clear" w:color="auto" w:fill="BCE8FE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shd w:val="clear" w:color="auto" w:fill="BCE8F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B930E" w:themeFill="accent2" w:themeFillShade="CC"/>
      </w:tcPr>
    </w:tblStylePr>
    <w:tblStylePr w:type="lastRow">
      <w:rPr>
        <w:b/>
        <w:bCs/>
        <w:color w:val="DB930E" w:themeColor="accent2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shd w:val="clear" w:color="auto" w:fill="FCEF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E7B8E" w:themeFill="accent4" w:themeFillShade="CC"/>
      </w:tcPr>
    </w:tblStylePr>
    <w:tblStylePr w:type="lastRow">
      <w:rPr>
        <w:b/>
        <w:bCs/>
        <w:color w:val="5E7B8E" w:themeColor="accent4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shd w:val="clear" w:color="auto" w:fill="DFDFE0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E50" w:themeFill="accent3" w:themeFillShade="CC"/>
      </w:tcPr>
    </w:tblStylePr>
    <w:tblStylePr w:type="lastRow">
      <w:rPr>
        <w:b/>
        <w:bCs/>
        <w:color w:val="4D4E50" w:themeColor="accent3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shd w:val="clear" w:color="auto" w:fill="E5EAEE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BBBE" w:themeFill="accent6" w:themeFillShade="CC"/>
      </w:tcPr>
    </w:tblStylePr>
    <w:tblStylePr w:type="lastRow">
      <w:rPr>
        <w:b/>
        <w:bCs/>
        <w:color w:val="ACBBBE" w:themeColor="accent6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shd w:val="clear" w:color="auto" w:fill="FCE4D4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85B0B" w:themeFill="accent5" w:themeFillShade="CC"/>
      </w:tcPr>
    </w:tblStylePr>
    <w:tblStylePr w:type="lastRow">
      <w:rPr>
        <w:b/>
        <w:bCs/>
        <w:color w:val="D85B0B" w:themeColor="accent5" w:themeShade="CC"/>
      </w:rPr>
      <w:tblPr/>
      <w:tcPr>
        <w:tcBorders>
          <w:top w:val="single" w:sz="12" w:space="0" w:color="0175AD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shd w:val="clear" w:color="auto" w:fill="F8F9FA" w:themeFill="accent6" w:themeFillTint="33"/>
      </w:tcPr>
    </w:tblStylePr>
  </w:style>
  <w:style w:type="table" w:styleId="ColorfulShading">
    <w:name w:val="Colorful Shading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text1"/>
        <w:bottom w:val="single" w:sz="4" w:space="0" w:color="0175AD" w:themeColor="text1"/>
        <w:right w:val="single" w:sz="4" w:space="0" w:color="0175AD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text1" w:themeShade="99"/>
          <w:insideV w:val="nil"/>
        </w:tcBorders>
        <w:shd w:val="clear" w:color="auto" w:fill="004567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shd w:val="clear" w:color="auto" w:fill="79D2FE" w:themeFill="text1" w:themeFillTint="66"/>
      </w:tcPr>
    </w:tblStylePr>
    <w:tblStylePr w:type="band1Horz">
      <w:tblPr/>
      <w:tcPr>
        <w:shd w:val="clear" w:color="auto" w:fill="58C7FE" w:themeFill="tex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1">
    <w:name w:val="Colorful Shading Accent 1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0175AD" w:themeColor="accent1"/>
        <w:bottom w:val="single" w:sz="4" w:space="0" w:color="0175AD" w:themeColor="accent1"/>
        <w:right w:val="single" w:sz="4" w:space="0" w:color="0175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F4F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5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567" w:themeColor="accent1" w:themeShade="99"/>
          <w:insideV w:val="nil"/>
        </w:tcBorders>
        <w:shd w:val="clear" w:color="auto" w:fill="0045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567" w:themeFill="accent1" w:themeFillShade="99"/>
      </w:tcPr>
    </w:tblStylePr>
    <w:tblStylePr w:type="band1Vert">
      <w:tblPr/>
      <w:tcPr>
        <w:shd w:val="clear" w:color="auto" w:fill="79D2FE" w:themeFill="accent1" w:themeFillTint="66"/>
      </w:tcPr>
    </w:tblStylePr>
    <w:tblStylePr w:type="band1Horz">
      <w:tblPr/>
      <w:tcPr>
        <w:shd w:val="clear" w:color="auto" w:fill="58C7FE" w:themeFill="accent1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2">
    <w:name w:val="Colorful Shading Accent 2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2AF32" w:themeColor="accent2"/>
        <w:left w:val="single" w:sz="4" w:space="0" w:color="F2AF32" w:themeColor="accent2"/>
        <w:bottom w:val="single" w:sz="4" w:space="0" w:color="F2AF32" w:themeColor="accent2"/>
        <w:right w:val="single" w:sz="4" w:space="0" w:color="F2AF3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7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46E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46E0A" w:themeColor="accent2" w:themeShade="99"/>
          <w:insideV w:val="nil"/>
        </w:tcBorders>
        <w:shd w:val="clear" w:color="auto" w:fill="A46E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6E0A" w:themeFill="accent2" w:themeFillShade="99"/>
      </w:tcPr>
    </w:tblStylePr>
    <w:tblStylePr w:type="band1Vert">
      <w:tblPr/>
      <w:tcPr>
        <w:shd w:val="clear" w:color="auto" w:fill="F9DEAC" w:themeFill="accent2" w:themeFillTint="66"/>
      </w:tcPr>
    </w:tblStylePr>
    <w:tblStylePr w:type="band1Horz">
      <w:tblPr/>
      <w:tcPr>
        <w:shd w:val="clear" w:color="auto" w:fill="F8D798" w:themeFill="accent2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3">
    <w:name w:val="Colorful Shading Accent 3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7E99AA" w:themeColor="accent4"/>
        <w:left w:val="single" w:sz="4" w:space="0" w:color="616265" w:themeColor="accent3"/>
        <w:bottom w:val="single" w:sz="4" w:space="0" w:color="616265" w:themeColor="accent3"/>
        <w:right w:val="single" w:sz="4" w:space="0" w:color="61626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A3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A3C" w:themeColor="accent3" w:themeShade="99"/>
          <w:insideV w:val="nil"/>
        </w:tcBorders>
        <w:shd w:val="clear" w:color="auto" w:fill="3A3A3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A3C" w:themeFill="accent3" w:themeFillShade="99"/>
      </w:tcPr>
    </w:tblStylePr>
    <w:tblStylePr w:type="band1Vert">
      <w:tblPr/>
      <w:tcPr>
        <w:shd w:val="clear" w:color="auto" w:fill="BFBFC1" w:themeFill="accent3" w:themeFillTint="66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616265" w:themeColor="accent3"/>
        <w:left w:val="single" w:sz="4" w:space="0" w:color="7E99AA" w:themeColor="accent4"/>
        <w:bottom w:val="single" w:sz="4" w:space="0" w:color="7E99AA" w:themeColor="accent4"/>
        <w:right w:val="single" w:sz="4" w:space="0" w:color="7E99AA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65C6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65C6A" w:themeColor="accent4" w:themeShade="99"/>
          <w:insideV w:val="nil"/>
        </w:tcBorders>
        <w:shd w:val="clear" w:color="auto" w:fill="465C6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65C6A" w:themeFill="accent4" w:themeFillShade="99"/>
      </w:tcPr>
    </w:tblStylePr>
    <w:tblStylePr w:type="band1Vert">
      <w:tblPr/>
      <w:tcPr>
        <w:shd w:val="clear" w:color="auto" w:fill="CBD6DD" w:themeFill="accent4" w:themeFillTint="66"/>
      </w:tcPr>
    </w:tblStylePr>
    <w:tblStylePr w:type="band1Horz">
      <w:tblPr/>
      <w:tcPr>
        <w:shd w:val="clear" w:color="auto" w:fill="BECCD4" w:themeFill="accent4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5">
    <w:name w:val="Colorful Shading Accent 5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DFE5E6" w:themeColor="accent6"/>
        <w:left w:val="single" w:sz="4" w:space="0" w:color="F47929" w:themeColor="accent5"/>
        <w:bottom w:val="single" w:sz="4" w:space="0" w:color="F47929" w:themeColor="accent5"/>
        <w:right w:val="single" w:sz="4" w:space="0" w:color="F47929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440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4408" w:themeColor="accent5" w:themeShade="99"/>
          <w:insideV w:val="nil"/>
        </w:tcBorders>
        <w:shd w:val="clear" w:color="auto" w:fill="A2440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4408" w:themeFill="accent5" w:themeFillShade="99"/>
      </w:tcPr>
    </w:tblStylePr>
    <w:tblStylePr w:type="band1Vert">
      <w:tblPr/>
      <w:tcPr>
        <w:shd w:val="clear" w:color="auto" w:fill="FAC9A9" w:themeFill="accent5" w:themeFillTint="66"/>
      </w:tcPr>
    </w:tblStylePr>
    <w:tblStylePr w:type="band1Horz">
      <w:tblPr/>
      <w:tcPr>
        <w:shd w:val="clear" w:color="auto" w:fill="F9BB94" w:themeFill="accent5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ColorfulShading-Accent6">
    <w:name w:val="Colorful Shading Accent 6"/>
    <w:basedOn w:val="TableNormal"/>
    <w:uiPriority w:val="71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24" w:space="0" w:color="F47929" w:themeColor="accent5"/>
        <w:left w:val="single" w:sz="4" w:space="0" w:color="DFE5E6" w:themeColor="accent6"/>
        <w:bottom w:val="single" w:sz="4" w:space="0" w:color="DFE5E6" w:themeColor="accent6"/>
        <w:right w:val="single" w:sz="4" w:space="0" w:color="DFE5E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9929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99296" w:themeColor="accent6" w:themeShade="99"/>
          <w:insideV w:val="nil"/>
        </w:tcBorders>
        <w:shd w:val="clear" w:color="auto" w:fill="79929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9296" w:themeFill="accent6" w:themeFillShade="99"/>
      </w:tcPr>
    </w:tblStylePr>
    <w:tblStylePr w:type="band1Vert">
      <w:tblPr/>
      <w:tcPr>
        <w:shd w:val="clear" w:color="auto" w:fill="F2F4F5" w:themeFill="accent6" w:themeFillTint="66"/>
      </w:tcPr>
    </w:tblStylePr>
    <w:tblStylePr w:type="band1Horz">
      <w:tblPr/>
      <w:tcPr>
        <w:shd w:val="clear" w:color="auto" w:fill="EEF1F2" w:themeFill="accent6" w:themeFillTint="7F"/>
      </w:tcPr>
    </w:tblStylePr>
    <w:tblStylePr w:type="neCell">
      <w:rPr>
        <w:color w:val="0175AD" w:themeColor="text1"/>
      </w:rPr>
    </w:tblStylePr>
    <w:tblStylePr w:type="nwCell">
      <w:rPr>
        <w:color w:val="0175AD" w:themeColor="text1"/>
      </w:rPr>
    </w:tblStylePr>
  </w:style>
  <w:style w:type="table" w:styleId="DarkList">
    <w:name w:val="Dark List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175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9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6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68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AF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85B0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D8A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8A0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1626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03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9A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4D5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8738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7385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792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390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A550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550A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C0B75"/>
    <w:pPr>
      <w:spacing w:after="0"/>
    </w:pPr>
    <w:rPr>
      <w:rFonts w:ascii="Helvetica Neue" w:eastAsiaTheme="minorEastAsia" w:hAnsi="Helvetica Neue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A7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FB0B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B0B4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C0B75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0B75"/>
    <w:rPr>
      <w:rFonts w:ascii="Helvetica Neue" w:eastAsiaTheme="minorEastAsia" w:hAnsi="Helvetica Neue" w:cs="Lucida Grande"/>
      <w:color w:val="616265" w:themeColor="text2"/>
    </w:rPr>
  </w:style>
  <w:style w:type="character" w:styleId="Emphasis">
    <w:name w:val="Emphasis"/>
    <w:basedOn w:val="DefaultParagraphFont"/>
    <w:uiPriority w:val="20"/>
    <w:qFormat/>
    <w:rsid w:val="000C0B75"/>
    <w:rPr>
      <w:b w:val="0"/>
      <w:i/>
      <w:iCs/>
      <w:color w:val="F47929" w:themeColor="accent5"/>
    </w:rPr>
  </w:style>
  <w:style w:type="paragraph" w:styleId="EnvelopeAddress">
    <w:name w:val="envelope address"/>
    <w:basedOn w:val="Normal"/>
    <w:uiPriority w:val="99"/>
    <w:semiHidden/>
    <w:unhideWhenUsed/>
    <w:rsid w:val="000C0B7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0C0B75"/>
    <w:rPr>
      <w:rFonts w:eastAsiaTheme="majorEastAsia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B75"/>
  </w:style>
  <w:style w:type="paragraph" w:styleId="Header">
    <w:name w:val="header"/>
    <w:basedOn w:val="Normal"/>
    <w:link w:val="HeaderChar"/>
    <w:uiPriority w:val="99"/>
    <w:unhideWhenUsed/>
    <w:rsid w:val="000C0B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B75"/>
  </w:style>
  <w:style w:type="character" w:customStyle="1" w:styleId="Heading1Char">
    <w:name w:val="Heading 1 Char"/>
    <w:basedOn w:val="DefaultParagraphFont"/>
    <w:link w:val="Heading1"/>
    <w:uiPriority w:val="9"/>
    <w:rsid w:val="000C0B75"/>
    <w:rPr>
      <w:rFonts w:ascii="Helvetica Neue" w:eastAsiaTheme="majorEastAsia" w:hAnsi="Helvetica Neue" w:cstheme="majorBidi"/>
      <w:b/>
      <w:bCs/>
      <w:color w:val="0175AD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B75"/>
    <w:rPr>
      <w:rFonts w:ascii="Helvetica Neue" w:eastAsiaTheme="majorEastAsia" w:hAnsi="Helvetica Neue" w:cstheme="majorBidi"/>
      <w:b/>
      <w:bCs/>
      <w:color w:val="F2AF32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B75"/>
    <w:rPr>
      <w:rFonts w:ascii="Helvetica Neue" w:eastAsiaTheme="majorEastAsia" w:hAnsi="Helvetica Neue" w:cstheme="majorBidi"/>
      <w:b/>
      <w:bCs/>
      <w:color w:val="616265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75"/>
    <w:rPr>
      <w:rFonts w:ascii="Helvetica Neue" w:eastAsiaTheme="majorEastAsia" w:hAnsi="Helvetica Neue" w:cstheme="majorBidi"/>
      <w:b/>
      <w:bCs/>
      <w:i/>
      <w:iCs/>
      <w:color w:val="0175A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75"/>
    <w:rPr>
      <w:rFonts w:ascii="Helvetica Neue" w:eastAsiaTheme="majorEastAsia" w:hAnsi="Helvetica Neue" w:cstheme="majorBidi"/>
      <w:color w:val="0039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75"/>
    <w:rPr>
      <w:rFonts w:ascii="Helvetica Neue" w:eastAsiaTheme="majorEastAsia" w:hAnsi="Helvetica Neue" w:cstheme="majorBidi"/>
      <w:i/>
      <w:iCs/>
      <w:color w:val="0039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75"/>
    <w:rPr>
      <w:rFonts w:ascii="Helvetica Neue" w:eastAsiaTheme="majorEastAsia" w:hAnsi="Helvetica Neue" w:cstheme="majorBidi"/>
      <w:color w:val="04ABFD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75"/>
    <w:rPr>
      <w:rFonts w:ascii="Helvetica Neue" w:eastAsiaTheme="majorEastAsia" w:hAnsi="Helvetica Neue" w:cstheme="majorBidi"/>
      <w:i/>
      <w:iCs/>
      <w:color w:val="04ABFD" w:themeColor="text1" w:themeTint="BF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C0B75"/>
    <w:pPr>
      <w:ind w:left="240" w:hanging="240"/>
    </w:pPr>
  </w:style>
  <w:style w:type="paragraph" w:styleId="TOCHeading">
    <w:name w:val="TOC Heading"/>
    <w:basedOn w:val="Heading1"/>
    <w:next w:val="Normal"/>
    <w:uiPriority w:val="39"/>
    <w:unhideWhenUsed/>
    <w:qFormat/>
    <w:rsid w:val="000C0B75"/>
    <w:pPr>
      <w:outlineLvl w:val="9"/>
    </w:pPr>
  </w:style>
  <w:style w:type="paragraph" w:styleId="IndexHeading">
    <w:name w:val="index heading"/>
    <w:basedOn w:val="TOCHeading"/>
    <w:next w:val="Index1"/>
    <w:uiPriority w:val="99"/>
    <w:semiHidden/>
    <w:unhideWhenUsed/>
    <w:rsid w:val="000C0B75"/>
    <w:rPr>
      <w:bCs w:val="0"/>
    </w:rPr>
  </w:style>
  <w:style w:type="character" w:styleId="IntenseEmphasis">
    <w:name w:val="Intense Emphasis"/>
    <w:basedOn w:val="DefaultParagraphFont"/>
    <w:uiPriority w:val="21"/>
    <w:qFormat/>
    <w:rsid w:val="000C0B75"/>
    <w:rPr>
      <w:b/>
      <w:bCs/>
      <w:i w:val="0"/>
      <w:iCs/>
      <w:color w:val="F47929" w:themeColor="accent5"/>
    </w:rPr>
  </w:style>
  <w:style w:type="character" w:styleId="IntenseReference">
    <w:name w:val="Intense Reference"/>
    <w:basedOn w:val="DefaultParagraphFont"/>
    <w:uiPriority w:val="32"/>
    <w:qFormat/>
    <w:rsid w:val="0076465F"/>
    <w:rPr>
      <w:b/>
      <w:bCs/>
      <w:caps w:val="0"/>
      <w:smallCaps w:val="0"/>
      <w:color w:val="F47929" w:themeColor="accent5"/>
      <w:spacing w:val="5"/>
      <w:u w:val="single"/>
    </w:rPr>
  </w:style>
  <w:style w:type="table" w:styleId="LightGrid">
    <w:name w:val="Light Grid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1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H w:val="nil"/>
          <w:insideV w:val="single" w:sz="8" w:space="0" w:color="0175AD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  <w:shd w:val="clear" w:color="auto" w:fill="ACE3FE" w:themeFill="text1" w:themeFillTint="3F"/>
      </w:tcPr>
    </w:tblStylePr>
    <w:tblStylePr w:type="band2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  <w:insideV w:val="single" w:sz="8" w:space="0" w:color="0175AD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1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H w:val="nil"/>
          <w:insideV w:val="single" w:sz="8" w:space="0" w:color="0175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  <w:shd w:val="clear" w:color="auto" w:fill="ACE3FE" w:themeFill="accent1" w:themeFillTint="3F"/>
      </w:tcPr>
    </w:tblStylePr>
    <w:tblStylePr w:type="band2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  <w:insideV w:val="single" w:sz="8" w:space="0" w:color="0175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1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H w:val="nil"/>
          <w:insideV w:val="single" w:sz="8" w:space="0" w:color="F2AF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  <w:shd w:val="clear" w:color="auto" w:fill="FBEBCC" w:themeFill="accent2" w:themeFillTint="3F"/>
      </w:tcPr>
    </w:tblStylePr>
    <w:tblStylePr w:type="band2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  <w:insideV w:val="single" w:sz="8" w:space="0" w:color="F2AF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1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H w:val="nil"/>
          <w:insideV w:val="single" w:sz="8" w:space="0" w:color="61626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  <w:shd w:val="clear" w:color="auto" w:fill="D7D7D9" w:themeFill="accent3" w:themeFillTint="3F"/>
      </w:tcPr>
    </w:tblStylePr>
    <w:tblStylePr w:type="band2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  <w:insideV w:val="single" w:sz="8" w:space="0" w:color="61626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1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H w:val="nil"/>
          <w:insideV w:val="single" w:sz="8" w:space="0" w:color="7E99A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  <w:shd w:val="clear" w:color="auto" w:fill="DFE5EA" w:themeFill="accent4" w:themeFillTint="3F"/>
      </w:tcPr>
    </w:tblStylePr>
    <w:tblStylePr w:type="band2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  <w:insideV w:val="single" w:sz="8" w:space="0" w:color="7E99AA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1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H w:val="nil"/>
          <w:insideV w:val="single" w:sz="8" w:space="0" w:color="F4792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  <w:shd w:val="clear" w:color="auto" w:fill="FCDDCA" w:themeFill="accent5" w:themeFillTint="3F"/>
      </w:tcPr>
    </w:tblStylePr>
    <w:tblStylePr w:type="band2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  <w:insideV w:val="single" w:sz="8" w:space="0" w:color="F47929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1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H w:val="nil"/>
          <w:insideV w:val="single" w:sz="8" w:space="0" w:color="DFE5E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  <w:shd w:val="clear" w:color="auto" w:fill="F6F8F8" w:themeFill="accent6" w:themeFillTint="3F"/>
      </w:tcPr>
    </w:tblStylePr>
    <w:tblStylePr w:type="band2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  <w:insideV w:val="single" w:sz="8" w:space="0" w:color="DFE5E6" w:themeColor="accent6"/>
        </w:tcBorders>
      </w:tcPr>
    </w:tblStylePr>
  </w:style>
  <w:style w:type="table" w:styleId="LightList">
    <w:name w:val="Light List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  <w:tblStylePr w:type="band1Horz">
      <w:tblPr/>
      <w:tcPr>
        <w:tcBorders>
          <w:top w:val="single" w:sz="8" w:space="0" w:color="0175AD" w:themeColor="text1"/>
          <w:left w:val="single" w:sz="8" w:space="0" w:color="0175AD" w:themeColor="text1"/>
          <w:bottom w:val="single" w:sz="8" w:space="0" w:color="0175AD" w:themeColor="text1"/>
          <w:right w:val="single" w:sz="8" w:space="0" w:color="0175AD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  <w:tblStylePr w:type="band1Horz">
      <w:tblPr/>
      <w:tcPr>
        <w:tcBorders>
          <w:top w:val="single" w:sz="8" w:space="0" w:color="0175AD" w:themeColor="accent1"/>
          <w:left w:val="single" w:sz="8" w:space="0" w:color="0175AD" w:themeColor="accent1"/>
          <w:bottom w:val="single" w:sz="8" w:space="0" w:color="0175AD" w:themeColor="accent1"/>
          <w:right w:val="single" w:sz="8" w:space="0" w:color="0175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  <w:tblStylePr w:type="band1Horz">
      <w:tblPr/>
      <w:tcPr>
        <w:tcBorders>
          <w:top w:val="single" w:sz="8" w:space="0" w:color="F2AF32" w:themeColor="accent2"/>
          <w:left w:val="single" w:sz="8" w:space="0" w:color="F2AF32" w:themeColor="accent2"/>
          <w:bottom w:val="single" w:sz="8" w:space="0" w:color="F2AF32" w:themeColor="accent2"/>
          <w:right w:val="single" w:sz="8" w:space="0" w:color="F2AF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  <w:tblStylePr w:type="band1Horz">
      <w:tblPr/>
      <w:tcPr>
        <w:tcBorders>
          <w:top w:val="single" w:sz="8" w:space="0" w:color="616265" w:themeColor="accent3"/>
          <w:left w:val="single" w:sz="8" w:space="0" w:color="616265" w:themeColor="accent3"/>
          <w:bottom w:val="single" w:sz="8" w:space="0" w:color="616265" w:themeColor="accent3"/>
          <w:right w:val="single" w:sz="8" w:space="0" w:color="61626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  <w:tblStylePr w:type="band1Horz">
      <w:tblPr/>
      <w:tcPr>
        <w:tcBorders>
          <w:top w:val="single" w:sz="8" w:space="0" w:color="7E99AA" w:themeColor="accent4"/>
          <w:left w:val="single" w:sz="8" w:space="0" w:color="7E99AA" w:themeColor="accent4"/>
          <w:bottom w:val="single" w:sz="8" w:space="0" w:color="7E99AA" w:themeColor="accent4"/>
          <w:right w:val="single" w:sz="8" w:space="0" w:color="7E99A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  <w:tblStylePr w:type="band1Horz">
      <w:tblPr/>
      <w:tcPr>
        <w:tcBorders>
          <w:top w:val="single" w:sz="8" w:space="0" w:color="F47929" w:themeColor="accent5"/>
          <w:left w:val="single" w:sz="8" w:space="0" w:color="F47929" w:themeColor="accent5"/>
          <w:bottom w:val="single" w:sz="8" w:space="0" w:color="F47929" w:themeColor="accent5"/>
          <w:right w:val="single" w:sz="8" w:space="0" w:color="F47929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  <w:tblStylePr w:type="band1Horz">
      <w:tblPr/>
      <w:tcPr>
        <w:tcBorders>
          <w:top w:val="single" w:sz="8" w:space="0" w:color="DFE5E6" w:themeColor="accent6"/>
          <w:left w:val="single" w:sz="8" w:space="0" w:color="DFE5E6" w:themeColor="accent6"/>
          <w:bottom w:val="single" w:sz="8" w:space="0" w:color="DFE5E6" w:themeColor="accent6"/>
          <w:right w:val="single" w:sz="8" w:space="0" w:color="DFE5E6" w:themeColor="accent6"/>
        </w:tcBorders>
      </w:tcPr>
    </w:tblStylePr>
  </w:style>
  <w:style w:type="table" w:styleId="LightShading">
    <w:name w:val="Light Shading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text1" w:themeShade="BF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text1"/>
          <w:left w:val="nil"/>
          <w:bottom w:val="single" w:sz="8" w:space="0" w:color="0175A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005681" w:themeColor="accent1" w:themeShade="BF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5AD" w:themeColor="accent1"/>
          <w:left w:val="nil"/>
          <w:bottom w:val="single" w:sz="8" w:space="0" w:color="0175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D8A0D" w:themeColor="accent2" w:themeShade="BF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AF32" w:themeColor="accent2"/>
          <w:left w:val="nil"/>
          <w:bottom w:val="single" w:sz="8" w:space="0" w:color="F2AF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48494B" w:themeColor="accent3" w:themeShade="BF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3"/>
          <w:left w:val="nil"/>
          <w:bottom w:val="single" w:sz="8" w:space="0" w:color="61626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587385" w:themeColor="accent4" w:themeShade="BF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9AA" w:themeColor="accent4"/>
          <w:left w:val="nil"/>
          <w:bottom w:val="single" w:sz="8" w:space="0" w:color="7E99A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CA550A" w:themeColor="accent5" w:themeShade="BF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929" w:themeColor="accent5"/>
          <w:left w:val="nil"/>
          <w:bottom w:val="single" w:sz="8" w:space="0" w:color="F4792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C0B75"/>
    <w:pPr>
      <w:spacing w:after="0"/>
    </w:pPr>
    <w:rPr>
      <w:rFonts w:ascii="Helvetica Neue" w:eastAsiaTheme="minorEastAsia" w:hAnsi="Helvetica Neue"/>
      <w:color w:val="9FB0B4" w:themeColor="accent6" w:themeShade="BF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E5E6" w:themeColor="accent6"/>
          <w:left w:val="nil"/>
          <w:bottom w:val="single" w:sz="8" w:space="0" w:color="DFE5E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</w:style>
  <w:style w:type="table" w:styleId="MediumGrid1">
    <w:name w:val="Medium Grid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  <w:insideV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shd w:val="clear" w:color="auto" w:fill="58C7FE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  <w:insideV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4ABF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shd w:val="clear" w:color="auto" w:fill="58C7F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  <w:insideV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C3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shd w:val="clear" w:color="auto" w:fill="F8D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  <w:insideV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8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shd w:val="clear" w:color="auto" w:fill="AFB0B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  <w:insideV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2B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shd w:val="clear" w:color="auto" w:fill="BECCD4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  <w:insideV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A5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shd w:val="clear" w:color="auto" w:fill="F9BB9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  <w:insideV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EB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shd w:val="clear" w:color="auto" w:fill="EEF1F2" w:themeFill="accent6" w:themeFillTint="7F"/>
      </w:tcPr>
    </w:tblStylePr>
  </w:style>
  <w:style w:type="table" w:styleId="MediumGrid2">
    <w:name w:val="Medium Grid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  <w:insideH w:val="single" w:sz="8" w:space="0" w:color="0175AD" w:themeColor="text1"/>
        <w:insideV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tex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text1" w:themeFillTint="33"/>
      </w:tcPr>
    </w:tblStylePr>
    <w:tblStylePr w:type="band1Vert">
      <w:tblPr/>
      <w:tcPr>
        <w:shd w:val="clear" w:color="auto" w:fill="58C7FE" w:themeFill="text1" w:themeFillTint="7F"/>
      </w:tcPr>
    </w:tblStylePr>
    <w:tblStylePr w:type="band1Horz">
      <w:tblPr/>
      <w:tcPr>
        <w:tcBorders>
          <w:insideH w:val="single" w:sz="6" w:space="0" w:color="0175AD" w:themeColor="text1"/>
          <w:insideV w:val="single" w:sz="6" w:space="0" w:color="0175AD" w:themeColor="text1"/>
        </w:tcBorders>
        <w:shd w:val="clear" w:color="auto" w:fill="58C7F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  <w:insideH w:val="single" w:sz="8" w:space="0" w:color="0175AD" w:themeColor="accent1"/>
        <w:insideV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color w:val="0175AD" w:themeColor="text1"/>
      </w:rPr>
      <w:tblPr/>
      <w:tcPr>
        <w:shd w:val="clear" w:color="auto" w:fill="DEF4FE" w:themeFill="accent1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8FE" w:themeFill="accent1" w:themeFillTint="33"/>
      </w:tcPr>
    </w:tblStylePr>
    <w:tblStylePr w:type="band1Vert">
      <w:tblPr/>
      <w:tcPr>
        <w:shd w:val="clear" w:color="auto" w:fill="58C7FE" w:themeFill="accent1" w:themeFillTint="7F"/>
      </w:tcPr>
    </w:tblStylePr>
    <w:tblStylePr w:type="band1Horz">
      <w:tblPr/>
      <w:tcPr>
        <w:tcBorders>
          <w:insideH w:val="single" w:sz="6" w:space="0" w:color="0175AD" w:themeColor="accent1"/>
          <w:insideV w:val="single" w:sz="6" w:space="0" w:color="0175AD" w:themeColor="accent1"/>
        </w:tcBorders>
        <w:shd w:val="clear" w:color="auto" w:fill="58C7F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  <w:insideH w:val="single" w:sz="8" w:space="0" w:color="F2AF32" w:themeColor="accent2"/>
        <w:insideV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color w:val="0175AD" w:themeColor="text1"/>
      </w:rPr>
      <w:tblPr/>
      <w:tcPr>
        <w:shd w:val="clear" w:color="auto" w:fill="FDF7EA" w:themeFill="accent2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FD5" w:themeFill="accent2" w:themeFillTint="33"/>
      </w:tcPr>
    </w:tblStylePr>
    <w:tblStylePr w:type="band1Vert">
      <w:tblPr/>
      <w:tcPr>
        <w:shd w:val="clear" w:color="auto" w:fill="F8D798" w:themeFill="accent2" w:themeFillTint="7F"/>
      </w:tcPr>
    </w:tblStylePr>
    <w:tblStylePr w:type="band1Horz">
      <w:tblPr/>
      <w:tcPr>
        <w:tcBorders>
          <w:insideH w:val="single" w:sz="6" w:space="0" w:color="F2AF32" w:themeColor="accent2"/>
          <w:insideV w:val="single" w:sz="6" w:space="0" w:color="F2AF32" w:themeColor="accent2"/>
        </w:tcBorders>
        <w:shd w:val="clear" w:color="auto" w:fill="F8D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  <w:insideH w:val="single" w:sz="8" w:space="0" w:color="616265" w:themeColor="accent3"/>
        <w:insideV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color w:val="0175AD" w:themeColor="text1"/>
      </w:rPr>
      <w:tblPr/>
      <w:tcPr>
        <w:shd w:val="clear" w:color="auto" w:fill="EFEFF0" w:themeFill="accent3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3" w:themeFillTint="33"/>
      </w:tcPr>
    </w:tblStylePr>
    <w:tblStylePr w:type="band1Vert">
      <w:tblPr/>
      <w:tcPr>
        <w:shd w:val="clear" w:color="auto" w:fill="AFB0B2" w:themeFill="accent3" w:themeFillTint="7F"/>
      </w:tcPr>
    </w:tblStylePr>
    <w:tblStylePr w:type="band1Horz">
      <w:tblPr/>
      <w:tcPr>
        <w:tcBorders>
          <w:insideH w:val="single" w:sz="6" w:space="0" w:color="616265" w:themeColor="accent3"/>
          <w:insideV w:val="single" w:sz="6" w:space="0" w:color="616265" w:themeColor="accent3"/>
        </w:tcBorders>
        <w:shd w:val="clear" w:color="auto" w:fill="AFB0B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  <w:insideH w:val="single" w:sz="8" w:space="0" w:color="7E99AA" w:themeColor="accent4"/>
        <w:insideV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color w:val="0175AD" w:themeColor="text1"/>
      </w:rPr>
      <w:tblPr/>
      <w:tcPr>
        <w:shd w:val="clear" w:color="auto" w:fill="F2F4F6" w:themeFill="accent4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4" w:themeFillTint="33"/>
      </w:tcPr>
    </w:tblStylePr>
    <w:tblStylePr w:type="band1Vert">
      <w:tblPr/>
      <w:tcPr>
        <w:shd w:val="clear" w:color="auto" w:fill="BECCD4" w:themeFill="accent4" w:themeFillTint="7F"/>
      </w:tcPr>
    </w:tblStylePr>
    <w:tblStylePr w:type="band1Horz">
      <w:tblPr/>
      <w:tcPr>
        <w:tcBorders>
          <w:insideH w:val="single" w:sz="6" w:space="0" w:color="7E99AA" w:themeColor="accent4"/>
          <w:insideV w:val="single" w:sz="6" w:space="0" w:color="7E99AA" w:themeColor="accent4"/>
        </w:tcBorders>
        <w:shd w:val="clear" w:color="auto" w:fill="BECCD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  <w:insideH w:val="single" w:sz="8" w:space="0" w:color="F47929" w:themeColor="accent5"/>
        <w:insideV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color w:val="0175AD" w:themeColor="text1"/>
      </w:rPr>
      <w:tblPr/>
      <w:tcPr>
        <w:shd w:val="clear" w:color="auto" w:fill="FEF1E9" w:themeFill="accent5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4D4" w:themeFill="accent5" w:themeFillTint="33"/>
      </w:tcPr>
    </w:tblStylePr>
    <w:tblStylePr w:type="band1Vert">
      <w:tblPr/>
      <w:tcPr>
        <w:shd w:val="clear" w:color="auto" w:fill="F9BB94" w:themeFill="accent5" w:themeFillTint="7F"/>
      </w:tcPr>
    </w:tblStylePr>
    <w:tblStylePr w:type="band1Horz">
      <w:tblPr/>
      <w:tcPr>
        <w:tcBorders>
          <w:insideH w:val="single" w:sz="6" w:space="0" w:color="F47929" w:themeColor="accent5"/>
          <w:insideV w:val="single" w:sz="6" w:space="0" w:color="F47929" w:themeColor="accent5"/>
        </w:tcBorders>
        <w:shd w:val="clear" w:color="auto" w:fill="F9BB9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  <w:insideH w:val="single" w:sz="8" w:space="0" w:color="DFE5E6" w:themeColor="accent6"/>
        <w:insideV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color w:val="0175AD" w:themeColor="text1"/>
      </w:rPr>
      <w:tblPr/>
      <w:tcPr>
        <w:shd w:val="clear" w:color="auto" w:fill="FBFCFC" w:themeFill="accent6" w:themeFillTint="19"/>
      </w:tcPr>
    </w:tblStylePr>
    <w:tblStylePr w:type="lastRow">
      <w:rPr>
        <w:b/>
        <w:bCs/>
        <w:color w:val="0175AD" w:themeColor="text1"/>
      </w:rPr>
      <w:tblPr/>
      <w:tcPr>
        <w:tcBorders>
          <w:top w:val="single" w:sz="12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175AD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9FA" w:themeFill="accent6" w:themeFillTint="33"/>
      </w:tcPr>
    </w:tblStylePr>
    <w:tblStylePr w:type="band1Vert">
      <w:tblPr/>
      <w:tcPr>
        <w:shd w:val="clear" w:color="auto" w:fill="EEF1F2" w:themeFill="accent6" w:themeFillTint="7F"/>
      </w:tcPr>
    </w:tblStylePr>
    <w:tblStylePr w:type="band1Horz">
      <w:tblPr/>
      <w:tcPr>
        <w:tcBorders>
          <w:insideH w:val="single" w:sz="6" w:space="0" w:color="DFE5E6" w:themeColor="accent6"/>
          <w:insideV w:val="single" w:sz="6" w:space="0" w:color="DFE5E6" w:themeColor="accent6"/>
        </w:tcBorders>
        <w:shd w:val="clear" w:color="auto" w:fill="EEF1F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CE3F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5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C7F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C7F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AF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D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D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26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0B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0B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9A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CD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CD4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DC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92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B9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B9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8F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E5E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F1F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F1F2" w:themeFill="accent6" w:themeFillTint="7F"/>
      </w:tcPr>
    </w:tblStylePr>
  </w:style>
  <w:style w:type="table" w:styleId="MediumList1">
    <w:name w:val="Medium Lis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bottom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tex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text1"/>
          <w:bottom w:val="single" w:sz="8" w:space="0" w:color="0175AD" w:themeColor="text1"/>
        </w:tcBorders>
      </w:tc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shd w:val="clear" w:color="auto" w:fill="ACE3FE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bottom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5AD" w:themeColor="accent1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5AD" w:themeColor="accent1"/>
          <w:bottom w:val="single" w:sz="8" w:space="0" w:color="0175AD" w:themeColor="accent1"/>
        </w:tcBorders>
      </w:tc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shd w:val="clear" w:color="auto" w:fill="ACE3F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bottom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AF32" w:themeColor="accent2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AF32" w:themeColor="accent2"/>
          <w:bottom w:val="single" w:sz="8" w:space="0" w:color="F2AF32" w:themeColor="accent2"/>
        </w:tcBorders>
      </w:tc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shd w:val="clear" w:color="auto" w:fill="FBE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bottom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265" w:themeColor="accent3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265" w:themeColor="accent3"/>
          <w:bottom w:val="single" w:sz="8" w:space="0" w:color="616265" w:themeColor="accent3"/>
        </w:tcBorders>
      </w:tc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shd w:val="clear" w:color="auto" w:fill="D7D7D9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bottom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9AA" w:themeColor="accent4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9AA" w:themeColor="accent4"/>
          <w:bottom w:val="single" w:sz="8" w:space="0" w:color="7E99AA" w:themeColor="accent4"/>
        </w:tcBorders>
      </w:tc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shd w:val="clear" w:color="auto" w:fill="DFE5E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bottom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929" w:themeColor="accent5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929" w:themeColor="accent5"/>
          <w:bottom w:val="single" w:sz="8" w:space="0" w:color="F47929" w:themeColor="accent5"/>
        </w:tcBorders>
      </w:tc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shd w:val="clear" w:color="auto" w:fill="FCDDCA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0C0B75"/>
    <w:pPr>
      <w:spacing w:after="0"/>
    </w:pPr>
    <w:rPr>
      <w:rFonts w:ascii="Helvetica Neue" w:eastAsiaTheme="minorEastAsia" w:hAnsi="Helvetica Neue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bottom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E5E6" w:themeColor="accent6"/>
        </w:tcBorders>
      </w:tcPr>
    </w:tblStylePr>
    <w:tblStylePr w:type="lastRow">
      <w:rPr>
        <w:b/>
        <w:bCs/>
        <w:color w:val="616265" w:themeColor="text2"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E5E6" w:themeColor="accent6"/>
          <w:bottom w:val="single" w:sz="8" w:space="0" w:color="DFE5E6" w:themeColor="accent6"/>
        </w:tcBorders>
      </w:tc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shd w:val="clear" w:color="auto" w:fill="F6F8F8" w:themeFill="accent6" w:themeFillTint="3F"/>
      </w:tcPr>
    </w:tblStylePr>
  </w:style>
  <w:style w:type="table" w:styleId="MediumList2">
    <w:name w:val="Medium Lis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text1"/>
        <w:left w:val="single" w:sz="8" w:space="0" w:color="0175AD" w:themeColor="text1"/>
        <w:bottom w:val="single" w:sz="8" w:space="0" w:color="0175AD" w:themeColor="text1"/>
        <w:right w:val="single" w:sz="8" w:space="0" w:color="0175AD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0175AD" w:themeColor="accent1"/>
        <w:left w:val="single" w:sz="8" w:space="0" w:color="0175AD" w:themeColor="accent1"/>
        <w:bottom w:val="single" w:sz="8" w:space="0" w:color="0175AD" w:themeColor="accent1"/>
        <w:right w:val="single" w:sz="8" w:space="0" w:color="0175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5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175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5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5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3F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3F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2AF32" w:themeColor="accent2"/>
        <w:left w:val="single" w:sz="8" w:space="0" w:color="F2AF32" w:themeColor="accent2"/>
        <w:bottom w:val="single" w:sz="8" w:space="0" w:color="F2AF32" w:themeColor="accent2"/>
        <w:right w:val="single" w:sz="8" w:space="0" w:color="F2AF3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AF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2AF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AF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AF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616265" w:themeColor="accent3"/>
        <w:left w:val="single" w:sz="8" w:space="0" w:color="616265" w:themeColor="accent3"/>
        <w:bottom w:val="single" w:sz="8" w:space="0" w:color="616265" w:themeColor="accent3"/>
        <w:right w:val="single" w:sz="8" w:space="0" w:color="61626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26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26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26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26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7E99AA" w:themeColor="accent4"/>
        <w:left w:val="single" w:sz="8" w:space="0" w:color="7E99AA" w:themeColor="accent4"/>
        <w:bottom w:val="single" w:sz="8" w:space="0" w:color="7E99AA" w:themeColor="accent4"/>
        <w:right w:val="single" w:sz="8" w:space="0" w:color="7E99AA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9A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9AA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9A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9A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F47929" w:themeColor="accent5"/>
        <w:left w:val="single" w:sz="8" w:space="0" w:color="F47929" w:themeColor="accent5"/>
        <w:bottom w:val="single" w:sz="8" w:space="0" w:color="F47929" w:themeColor="accent5"/>
        <w:right w:val="single" w:sz="8" w:space="0" w:color="F4792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92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7929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92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92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DC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DC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0C0B75"/>
    <w:pPr>
      <w:spacing w:after="0"/>
    </w:pPr>
    <w:rPr>
      <w:rFonts w:ascii="Helvetica Neue" w:eastAsiaTheme="majorEastAsia" w:hAnsi="Helvetica Neue" w:cstheme="majorBidi"/>
      <w:color w:val="0175AD" w:themeColor="text1"/>
    </w:rPr>
    <w:tblPr>
      <w:tblStyleRowBandSize w:val="1"/>
      <w:tblStyleColBandSize w:val="1"/>
      <w:tblInd w:w="0" w:type="dxa"/>
      <w:tblBorders>
        <w:top w:val="single" w:sz="8" w:space="0" w:color="DFE5E6" w:themeColor="accent6"/>
        <w:left w:val="single" w:sz="8" w:space="0" w:color="DFE5E6" w:themeColor="accent6"/>
        <w:bottom w:val="single" w:sz="8" w:space="0" w:color="DFE5E6" w:themeColor="accent6"/>
        <w:right w:val="single" w:sz="8" w:space="0" w:color="DFE5E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E5E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E5E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E5E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E5E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8F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8F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text1" w:themeTint="BF"/>
        <w:left w:val="single" w:sz="8" w:space="0" w:color="04ABFD" w:themeColor="text1" w:themeTint="BF"/>
        <w:bottom w:val="single" w:sz="8" w:space="0" w:color="04ABFD" w:themeColor="text1" w:themeTint="BF"/>
        <w:right w:val="single" w:sz="8" w:space="0" w:color="04ABFD" w:themeColor="text1" w:themeTint="BF"/>
        <w:insideH w:val="single" w:sz="8" w:space="0" w:color="04ABFD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text1" w:themeTint="BF"/>
          <w:left w:val="single" w:sz="8" w:space="0" w:color="04ABFD" w:themeColor="text1" w:themeTint="BF"/>
          <w:bottom w:val="single" w:sz="8" w:space="0" w:color="04ABFD" w:themeColor="text1" w:themeTint="BF"/>
          <w:right w:val="single" w:sz="8" w:space="0" w:color="04ABFD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04ABFD" w:themeColor="accent1" w:themeTint="BF"/>
        <w:left w:val="single" w:sz="8" w:space="0" w:color="04ABFD" w:themeColor="accent1" w:themeTint="BF"/>
        <w:bottom w:val="single" w:sz="8" w:space="0" w:color="04ABFD" w:themeColor="accent1" w:themeTint="BF"/>
        <w:right w:val="single" w:sz="8" w:space="0" w:color="04ABFD" w:themeColor="accent1" w:themeTint="BF"/>
        <w:insideH w:val="single" w:sz="8" w:space="0" w:color="04ABF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ABFD" w:themeColor="accent1" w:themeTint="BF"/>
          <w:left w:val="single" w:sz="8" w:space="0" w:color="04ABFD" w:themeColor="accent1" w:themeTint="BF"/>
          <w:bottom w:val="single" w:sz="8" w:space="0" w:color="04ABFD" w:themeColor="accent1" w:themeTint="BF"/>
          <w:right w:val="single" w:sz="8" w:space="0" w:color="04ABF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3F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3F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5C365" w:themeColor="accent2" w:themeTint="BF"/>
        <w:left w:val="single" w:sz="8" w:space="0" w:color="F5C365" w:themeColor="accent2" w:themeTint="BF"/>
        <w:bottom w:val="single" w:sz="8" w:space="0" w:color="F5C365" w:themeColor="accent2" w:themeTint="BF"/>
        <w:right w:val="single" w:sz="8" w:space="0" w:color="F5C365" w:themeColor="accent2" w:themeTint="BF"/>
        <w:insideH w:val="single" w:sz="8" w:space="0" w:color="F5C36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C365" w:themeColor="accent2" w:themeTint="BF"/>
          <w:left w:val="single" w:sz="8" w:space="0" w:color="F5C365" w:themeColor="accent2" w:themeTint="BF"/>
          <w:bottom w:val="single" w:sz="8" w:space="0" w:color="F5C365" w:themeColor="accent2" w:themeTint="BF"/>
          <w:right w:val="single" w:sz="8" w:space="0" w:color="F5C3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87888C" w:themeColor="accent3" w:themeTint="BF"/>
        <w:left w:val="single" w:sz="8" w:space="0" w:color="87888C" w:themeColor="accent3" w:themeTint="BF"/>
        <w:bottom w:val="single" w:sz="8" w:space="0" w:color="87888C" w:themeColor="accent3" w:themeTint="BF"/>
        <w:right w:val="single" w:sz="8" w:space="0" w:color="87888C" w:themeColor="accent3" w:themeTint="BF"/>
        <w:insideH w:val="single" w:sz="8" w:space="0" w:color="87888C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88C" w:themeColor="accent3" w:themeTint="BF"/>
          <w:left w:val="single" w:sz="8" w:space="0" w:color="87888C" w:themeColor="accent3" w:themeTint="BF"/>
          <w:bottom w:val="single" w:sz="8" w:space="0" w:color="87888C" w:themeColor="accent3" w:themeTint="BF"/>
          <w:right w:val="single" w:sz="8" w:space="0" w:color="8788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9EB2BF" w:themeColor="accent4" w:themeTint="BF"/>
        <w:left w:val="single" w:sz="8" w:space="0" w:color="9EB2BF" w:themeColor="accent4" w:themeTint="BF"/>
        <w:bottom w:val="single" w:sz="8" w:space="0" w:color="9EB2BF" w:themeColor="accent4" w:themeTint="BF"/>
        <w:right w:val="single" w:sz="8" w:space="0" w:color="9EB2BF" w:themeColor="accent4" w:themeTint="BF"/>
        <w:insideH w:val="single" w:sz="8" w:space="0" w:color="9EB2B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2BF" w:themeColor="accent4" w:themeTint="BF"/>
          <w:left w:val="single" w:sz="8" w:space="0" w:color="9EB2BF" w:themeColor="accent4" w:themeTint="BF"/>
          <w:bottom w:val="single" w:sz="8" w:space="0" w:color="9EB2BF" w:themeColor="accent4" w:themeTint="BF"/>
          <w:right w:val="single" w:sz="8" w:space="0" w:color="9EB2B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F69A5E" w:themeColor="accent5" w:themeTint="BF"/>
        <w:left w:val="single" w:sz="8" w:space="0" w:color="F69A5E" w:themeColor="accent5" w:themeTint="BF"/>
        <w:bottom w:val="single" w:sz="8" w:space="0" w:color="F69A5E" w:themeColor="accent5" w:themeTint="BF"/>
        <w:right w:val="single" w:sz="8" w:space="0" w:color="F69A5E" w:themeColor="accent5" w:themeTint="BF"/>
        <w:insideH w:val="single" w:sz="8" w:space="0" w:color="F69A5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A5E" w:themeColor="accent5" w:themeTint="BF"/>
          <w:left w:val="single" w:sz="8" w:space="0" w:color="F69A5E" w:themeColor="accent5" w:themeTint="BF"/>
          <w:bottom w:val="single" w:sz="8" w:space="0" w:color="F69A5E" w:themeColor="accent5" w:themeTint="BF"/>
          <w:right w:val="single" w:sz="8" w:space="0" w:color="F69A5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DC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DC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8" w:space="0" w:color="E6EBEC" w:themeColor="accent6" w:themeTint="BF"/>
        <w:left w:val="single" w:sz="8" w:space="0" w:color="E6EBEC" w:themeColor="accent6" w:themeTint="BF"/>
        <w:bottom w:val="single" w:sz="8" w:space="0" w:color="E6EBEC" w:themeColor="accent6" w:themeTint="BF"/>
        <w:right w:val="single" w:sz="8" w:space="0" w:color="E6EBEC" w:themeColor="accent6" w:themeTint="BF"/>
        <w:insideH w:val="single" w:sz="8" w:space="0" w:color="E6EBE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EBEC" w:themeColor="accent6" w:themeTint="BF"/>
          <w:left w:val="single" w:sz="8" w:space="0" w:color="E6EBEC" w:themeColor="accent6" w:themeTint="BF"/>
          <w:bottom w:val="single" w:sz="8" w:space="0" w:color="E6EBEC" w:themeColor="accent6" w:themeTint="BF"/>
          <w:right w:val="single" w:sz="8" w:space="0" w:color="E6EB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8F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8F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5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5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AF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AF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26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26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9A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9A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92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92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E5E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E5E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B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B75"/>
    <w:rPr>
      <w:rFonts w:ascii="Helvetica Neue" w:eastAsiaTheme="majorEastAsia" w:hAnsi="Helvetica Neue" w:cstheme="majorBidi"/>
      <w:color w:val="616265" w:themeColor="text2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C0B75"/>
    <w:rPr>
      <w:rFonts w:cs="Times New Roman"/>
    </w:rPr>
  </w:style>
  <w:style w:type="paragraph" w:customStyle="1" w:styleId="NoteLevel1">
    <w:name w:val="Note Level 1"/>
    <w:basedOn w:val="Normal"/>
    <w:uiPriority w:val="99"/>
    <w:semiHidden/>
    <w:unhideWhenUsed/>
    <w:rsid w:val="000C0B75"/>
    <w:pPr>
      <w:keepNext/>
      <w:numPr>
        <w:numId w:val="10"/>
      </w:numPr>
      <w:contextualSpacing/>
      <w:outlineLvl w:val="0"/>
    </w:pPr>
  </w:style>
  <w:style w:type="paragraph" w:customStyle="1" w:styleId="NoteLevel2">
    <w:name w:val="Note Level 2"/>
    <w:basedOn w:val="Normal"/>
    <w:uiPriority w:val="99"/>
    <w:semiHidden/>
    <w:unhideWhenUsed/>
    <w:rsid w:val="000C0B75"/>
    <w:pPr>
      <w:keepNext/>
      <w:numPr>
        <w:ilvl w:val="1"/>
        <w:numId w:val="10"/>
      </w:numPr>
      <w:contextualSpacing/>
      <w:outlineLvl w:val="1"/>
    </w:pPr>
  </w:style>
  <w:style w:type="paragraph" w:customStyle="1" w:styleId="NoteLevel3">
    <w:name w:val="Note Level 3"/>
    <w:basedOn w:val="Normal"/>
    <w:uiPriority w:val="99"/>
    <w:semiHidden/>
    <w:unhideWhenUsed/>
    <w:rsid w:val="000C0B75"/>
    <w:pPr>
      <w:keepNext/>
      <w:numPr>
        <w:ilvl w:val="2"/>
        <w:numId w:val="10"/>
      </w:numPr>
      <w:contextualSpacing/>
      <w:outlineLvl w:val="2"/>
    </w:pPr>
  </w:style>
  <w:style w:type="paragraph" w:customStyle="1" w:styleId="NoteLevel4">
    <w:name w:val="Note Level 4"/>
    <w:basedOn w:val="Normal"/>
    <w:uiPriority w:val="99"/>
    <w:semiHidden/>
    <w:unhideWhenUsed/>
    <w:rsid w:val="000C0B75"/>
    <w:pPr>
      <w:keepNext/>
      <w:numPr>
        <w:ilvl w:val="3"/>
        <w:numId w:val="10"/>
      </w:numPr>
      <w:contextualSpacing/>
      <w:outlineLvl w:val="3"/>
    </w:pPr>
  </w:style>
  <w:style w:type="paragraph" w:customStyle="1" w:styleId="NoteLevel5">
    <w:name w:val="Note Level 5"/>
    <w:basedOn w:val="Normal"/>
    <w:uiPriority w:val="99"/>
    <w:semiHidden/>
    <w:unhideWhenUsed/>
    <w:rsid w:val="000C0B75"/>
    <w:pPr>
      <w:keepNext/>
      <w:numPr>
        <w:ilvl w:val="4"/>
        <w:numId w:val="10"/>
      </w:numPr>
      <w:contextualSpacing/>
      <w:outlineLvl w:val="4"/>
    </w:pPr>
  </w:style>
  <w:style w:type="paragraph" w:customStyle="1" w:styleId="NoteLevel6">
    <w:name w:val="Note Level 6"/>
    <w:basedOn w:val="Normal"/>
    <w:uiPriority w:val="99"/>
    <w:semiHidden/>
    <w:unhideWhenUsed/>
    <w:rsid w:val="000C0B75"/>
    <w:pPr>
      <w:keepNext/>
      <w:numPr>
        <w:ilvl w:val="5"/>
        <w:numId w:val="10"/>
      </w:numPr>
      <w:contextualSpacing/>
      <w:outlineLvl w:val="5"/>
    </w:pPr>
  </w:style>
  <w:style w:type="paragraph" w:customStyle="1" w:styleId="NoteLevel7">
    <w:name w:val="Note Level 7"/>
    <w:basedOn w:val="Normal"/>
    <w:uiPriority w:val="99"/>
    <w:semiHidden/>
    <w:unhideWhenUsed/>
    <w:rsid w:val="000C0B75"/>
    <w:pPr>
      <w:keepNext/>
      <w:numPr>
        <w:ilvl w:val="6"/>
        <w:numId w:val="10"/>
      </w:numPr>
      <w:contextualSpacing/>
      <w:outlineLvl w:val="6"/>
    </w:pPr>
  </w:style>
  <w:style w:type="paragraph" w:customStyle="1" w:styleId="NoteLevel8">
    <w:name w:val="Note Level 8"/>
    <w:basedOn w:val="Normal"/>
    <w:uiPriority w:val="99"/>
    <w:semiHidden/>
    <w:unhideWhenUsed/>
    <w:rsid w:val="000C0B75"/>
    <w:pPr>
      <w:keepNext/>
      <w:numPr>
        <w:ilvl w:val="7"/>
        <w:numId w:val="10"/>
      </w:numPr>
      <w:contextualSpacing/>
      <w:outlineLvl w:val="7"/>
    </w:pPr>
  </w:style>
  <w:style w:type="paragraph" w:customStyle="1" w:styleId="NoteLevel9">
    <w:name w:val="Note Level 9"/>
    <w:basedOn w:val="Normal"/>
    <w:uiPriority w:val="99"/>
    <w:semiHidden/>
    <w:unhideWhenUsed/>
    <w:rsid w:val="000C0B75"/>
    <w:pPr>
      <w:keepNext/>
      <w:numPr>
        <w:ilvl w:val="8"/>
        <w:numId w:val="10"/>
      </w:numPr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0C0B75"/>
  </w:style>
  <w:style w:type="paragraph" w:styleId="Quote">
    <w:name w:val="Quote"/>
    <w:basedOn w:val="Normal"/>
    <w:next w:val="Normal"/>
    <w:link w:val="QuoteChar"/>
    <w:uiPriority w:val="29"/>
    <w:qFormat/>
    <w:rsid w:val="000C0B75"/>
    <w:pPr>
      <w:ind w:left="720"/>
    </w:pPr>
    <w:rPr>
      <w:i/>
      <w:iCs/>
      <w:color w:val="0175AD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C0B75"/>
    <w:rPr>
      <w:rFonts w:ascii="Helvetica Neue" w:eastAsiaTheme="minorEastAsia" w:hAnsi="Helvetica Neue"/>
      <w:i/>
      <w:iCs/>
      <w:color w:val="0175AD" w:themeColor="text1"/>
    </w:rPr>
  </w:style>
  <w:style w:type="character" w:styleId="Strong">
    <w:name w:val="Strong"/>
    <w:basedOn w:val="DefaultParagraphFont"/>
    <w:uiPriority w:val="22"/>
    <w:qFormat/>
    <w:rsid w:val="000C0B75"/>
    <w:rPr>
      <w:b/>
      <w:bCs/>
      <w:color w:val="616265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75"/>
    <w:pPr>
      <w:numPr>
        <w:ilvl w:val="1"/>
      </w:numPr>
      <w:spacing w:after="140"/>
    </w:pPr>
    <w:rPr>
      <w:rFonts w:eastAsiaTheme="majorEastAsia" w:cstheme="majorBidi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C0B75"/>
    <w:rPr>
      <w:rFonts w:ascii="Helvetica Neue" w:eastAsiaTheme="majorEastAsia" w:hAnsi="Helvetica Neue" w:cstheme="majorBidi"/>
      <w:color w:val="616265" w:themeColor="text2"/>
      <w:sz w:val="36"/>
      <w:szCs w:val="36"/>
    </w:rPr>
  </w:style>
  <w:style w:type="character" w:styleId="SubtleEmphasis">
    <w:name w:val="Subtle Emphasis"/>
    <w:basedOn w:val="DefaultParagraphFont"/>
    <w:uiPriority w:val="19"/>
    <w:qFormat/>
    <w:rsid w:val="000C0B75"/>
    <w:rPr>
      <w:i/>
      <w:iCs/>
      <w:color w:val="616265" w:themeColor="text2"/>
    </w:rPr>
  </w:style>
  <w:style w:type="character" w:styleId="SubtleReference">
    <w:name w:val="Subtle Reference"/>
    <w:basedOn w:val="DefaultParagraphFont"/>
    <w:uiPriority w:val="31"/>
    <w:qFormat/>
    <w:rsid w:val="0076465F"/>
    <w:rPr>
      <w:caps w:val="0"/>
      <w:smallCaps w:val="0"/>
      <w:color w:val="F47929" w:themeColor="accent5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0000" w:fill="FFFFFF"/>
    </w:tc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30" w:color="00000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pct50" w:color="008080" w:fill="FFFFFF"/>
    </w:tc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">
    <w:name w:val="Table Grid"/>
    <w:basedOn w:val="TableNormal"/>
    <w:uiPriority w:val="59"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0C0B75"/>
    <w:pPr>
      <w:spacing w:after="0"/>
    </w:pPr>
    <w:rPr>
      <w:rFonts w:ascii="Helvetica Neue" w:eastAsiaTheme="minorEastAsia" w:hAnsi="Helvetica Neue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0C0B75"/>
    <w:pPr>
      <w:spacing w:after="140"/>
      <w:contextualSpacing/>
    </w:pPr>
    <w:rPr>
      <w:rFonts w:eastAsiaTheme="majorEastAsia" w:cstheme="majorBidi"/>
      <w:b/>
      <w:bCs/>
      <w:color w:val="0175AD" w:themeColor="tex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C0B75"/>
    <w:rPr>
      <w:rFonts w:ascii="Helvetica Neue" w:eastAsiaTheme="majorEastAsia" w:hAnsi="Helvetica Neue" w:cstheme="majorBidi"/>
      <w:b/>
      <w:bCs/>
      <w:color w:val="0175AD" w:themeColor="text1"/>
      <w:sz w:val="48"/>
      <w:szCs w:val="48"/>
    </w:rPr>
  </w:style>
  <w:style w:type="paragraph" w:styleId="TOAHeading">
    <w:name w:val="toa heading"/>
    <w:basedOn w:val="Normal"/>
    <w:next w:val="Normal"/>
    <w:uiPriority w:val="99"/>
    <w:semiHidden/>
    <w:unhideWhenUsed/>
    <w:rsid w:val="000C0B75"/>
    <w:pPr>
      <w:spacing w:before="120"/>
    </w:pPr>
    <w:rPr>
      <w:rFonts w:eastAsiaTheme="majorEastAsia" w:cstheme="majorBidi"/>
      <w:b/>
      <w:bCs/>
    </w:rPr>
  </w:style>
  <w:style w:type="paragraph" w:styleId="ListParagraph">
    <w:name w:val="List Paragraph"/>
    <w:basedOn w:val="Normal"/>
    <w:uiPriority w:val="34"/>
    <w:qFormat/>
    <w:rsid w:val="000A1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223"/>
    <w:rPr>
      <w:color w:val="F47929" w:themeColor="hyperlink"/>
      <w:u w:val="single"/>
    </w:rPr>
  </w:style>
  <w:style w:type="paragraph" w:styleId="NoSpacing">
    <w:name w:val="No Spacing"/>
    <w:uiPriority w:val="1"/>
    <w:qFormat/>
    <w:rsid w:val="00D3669C"/>
    <w:pPr>
      <w:spacing w:after="0"/>
    </w:pPr>
    <w:rPr>
      <w:rFonts w:ascii="Helvetica Neue" w:eastAsiaTheme="minorEastAsia" w:hAnsi="Helvetica Neue"/>
      <w:color w:val="61626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rren\Google%20Drive\BPSE%20Team%20Files\TP-2013-27%20Rebranding\Logo%20and%20corporate%20identity\03%20Corporate%20identity%20finalization\Templates\Document%20Template%20ball%20top%20right.dotx" TargetMode="External"/></Relationships>
</file>

<file path=word/theme/theme1.xml><?xml version="1.0" encoding="utf-8"?>
<a:theme xmlns:a="http://schemas.openxmlformats.org/drawingml/2006/main" name="BPSE Office Them">
  <a:themeElements>
    <a:clrScheme name="BPSE Colours">
      <a:dk1>
        <a:srgbClr val="0175AD"/>
      </a:dk1>
      <a:lt1>
        <a:srgbClr val="FFFFFF"/>
      </a:lt1>
      <a:dk2>
        <a:srgbClr val="616265"/>
      </a:dk2>
      <a:lt2>
        <a:srgbClr val="DFE5E6"/>
      </a:lt2>
      <a:accent1>
        <a:srgbClr val="0175AD"/>
      </a:accent1>
      <a:accent2>
        <a:srgbClr val="F2AF32"/>
      </a:accent2>
      <a:accent3>
        <a:srgbClr val="616265"/>
      </a:accent3>
      <a:accent4>
        <a:srgbClr val="7E99AA"/>
      </a:accent4>
      <a:accent5>
        <a:srgbClr val="F47929"/>
      </a:accent5>
      <a:accent6>
        <a:srgbClr val="DFE5E6"/>
      </a:accent6>
      <a:hlink>
        <a:srgbClr val="F47929"/>
      </a:hlink>
      <a:folHlink>
        <a:srgbClr val="7E99AA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623210-77A0-48B9-BB41-28775A16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ball top right</Template>
  <TotalTime>271</TotalTime>
  <Pages>10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Title, e.g. Statement of Work</vt:lpstr>
    </vt:vector>
  </TitlesOfParts>
  <Company>BPSE Consulting Pty Ltd</Company>
  <LinksUpToDate>false</LinksUpToDate>
  <CharactersWithSpaces>10150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Title, e.g. Statement of Work</dc:title>
  <dc:subject>Subject, e.g. Client A Project X</dc:subject>
  <dc:creator>Warren</dc:creator>
  <cp:lastModifiedBy>justine</cp:lastModifiedBy>
  <cp:revision>6</cp:revision>
  <cp:lastPrinted>2013-11-01T06:31:00Z</cp:lastPrinted>
  <dcterms:created xsi:type="dcterms:W3CDTF">2015-07-14T17:15:00Z</dcterms:created>
  <dcterms:modified xsi:type="dcterms:W3CDTF">2015-07-15T15:27:00Z</dcterms:modified>
</cp:coreProperties>
</file>