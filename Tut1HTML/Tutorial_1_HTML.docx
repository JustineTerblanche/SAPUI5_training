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B7BB5D" wp14:editId="4D9BB208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033" w:rsidRDefault="00FB332D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D72033" w:rsidRDefault="00456F35" w:rsidP="00D22B8B">
                            <w:pPr>
                              <w:pStyle w:val="Subtitle"/>
                            </w:pPr>
                            <w:r>
                              <w:t>Tutorial1 – C</w:t>
                            </w:r>
                            <w:r w:rsidR="004226B5">
                              <w:t>reate a Simple HTML file containing JavaScript</w:t>
                            </w:r>
                          </w:p>
                          <w:p w:rsidR="00D72033" w:rsidRPr="00D22B8B" w:rsidRDefault="00D72033" w:rsidP="00D22B8B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D72033" w:rsidRDefault="00FB332D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D72033" w:rsidRDefault="00456F35" w:rsidP="00D22B8B">
                      <w:pPr>
                        <w:pStyle w:val="Subtitle"/>
                      </w:pPr>
                      <w:r>
                        <w:t>Tutorial1 – C</w:t>
                      </w:r>
                      <w:r w:rsidR="004226B5">
                        <w:t>reate a Simple HTML file containing JavaScript</w:t>
                      </w:r>
                    </w:p>
                    <w:p w:rsidR="00D72033" w:rsidRPr="00D22B8B" w:rsidRDefault="00D72033" w:rsidP="00D22B8B"/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an HTML page that uses JavaScr</w:t>
      </w:r>
      <w:r w:rsidR="0051492B">
        <w:t>ipt</w:t>
      </w:r>
      <w:r>
        <w:t xml:space="preserve">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FB332D" w:rsidRDefault="00FB332D" w:rsidP="00DC0754">
      <w:pPr>
        <w:pStyle w:val="ListParagraph"/>
        <w:numPr>
          <w:ilvl w:val="0"/>
          <w:numId w:val="12"/>
        </w:numPr>
        <w:spacing w:after="120"/>
      </w:pPr>
      <w:r>
        <w:t>Any text editor will work for this example</w:t>
      </w:r>
      <w:r w:rsidR="0023148A">
        <w:t xml:space="preserve"> such as notepad or notepad++</w:t>
      </w:r>
    </w:p>
    <w:p w:rsidR="00D72033" w:rsidRDefault="00D72033" w:rsidP="00DC0754">
      <w:pPr>
        <w:spacing w:after="120"/>
      </w:pPr>
    </w:p>
    <w:p w:rsidR="004226B5" w:rsidRDefault="004226B5" w:rsidP="004226B5">
      <w:pPr>
        <w:pStyle w:val="Heading1"/>
      </w:pPr>
      <w:r>
        <w:t>Task 1: Create Base Files</w:t>
      </w:r>
    </w:p>
    <w:p w:rsidR="004226B5" w:rsidRDefault="004226B5" w:rsidP="004226B5">
      <w:r>
        <w:t>Create a text file containing the following code: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>
        <w:tab/>
      </w:r>
      <w:r w:rsidRPr="004E78CB">
        <w:rPr>
          <w:rFonts w:ascii="Microsoft Yi Baiti" w:eastAsia="Microsoft Yi Baiti" w:hAnsi="Microsoft Yi Baiti" w:hint="eastAsia"/>
        </w:rPr>
        <w:t>&lt;!DOCTYPE html&gt;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  <w:t>&lt;html&gt;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&lt;head&gt;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&lt;meta charset=”UTF-8”&gt;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&lt;title&gt;Customer Manager&lt;/title&gt;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&lt;/head&gt;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&lt;body&gt;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&lt;p&gt;Customer Manager&lt;/p&gt;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</w:r>
      <w:r w:rsidRPr="004E78CB">
        <w:rPr>
          <w:rFonts w:ascii="Microsoft Yi Baiti" w:eastAsia="Microsoft Yi Baiti" w:hAnsi="Microsoft Yi Baiti" w:hint="eastAsia"/>
        </w:rPr>
        <w:tab/>
        <w:t>&lt;/body&gt;</w:t>
      </w:r>
    </w:p>
    <w:p w:rsidR="004226B5" w:rsidRPr="004E78CB" w:rsidRDefault="004226B5" w:rsidP="004226B5">
      <w:pPr>
        <w:rPr>
          <w:rFonts w:ascii="Microsoft Yi Baiti" w:eastAsia="Microsoft Yi Baiti" w:hAnsi="Microsoft Yi Baiti"/>
        </w:rPr>
      </w:pPr>
      <w:r w:rsidRPr="004E78CB">
        <w:rPr>
          <w:rFonts w:ascii="Microsoft Yi Baiti" w:eastAsia="Microsoft Yi Baiti" w:hAnsi="Microsoft Yi Baiti" w:hint="eastAsia"/>
        </w:rPr>
        <w:tab/>
        <w:t>&lt;/html&gt;</w:t>
      </w:r>
    </w:p>
    <w:p w:rsidR="004226B5" w:rsidRDefault="004226B5" w:rsidP="004226B5">
      <w:r>
        <w:t>Save this file as</w:t>
      </w:r>
      <w:r w:rsidR="0095697F">
        <w:t xml:space="preserve"> an html file, </w:t>
      </w:r>
      <w:r w:rsidR="00456F35">
        <w:t>e.g.</w:t>
      </w:r>
      <w:r>
        <w:t xml:space="preserve"> Customer_Manager.html</w:t>
      </w:r>
    </w:p>
    <w:p w:rsidR="004226B5" w:rsidRDefault="004226B5" w:rsidP="004226B5">
      <w:r>
        <w:t>Open the file in the browser, the following screen should appear in your browser:</w:t>
      </w:r>
    </w:p>
    <w:p w:rsidR="004226B5" w:rsidRDefault="004226B5" w:rsidP="004226B5">
      <w:r>
        <w:rPr>
          <w:noProof/>
        </w:rPr>
        <w:drawing>
          <wp:inline distT="0" distB="0" distL="0" distR="0" wp14:anchorId="28AC7A75" wp14:editId="7BE2A6C7">
            <wp:extent cx="32766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5" w:rsidRDefault="004226B5" w:rsidP="004226B5">
      <w:pPr>
        <w:spacing w:after="200"/>
      </w:pPr>
      <w:r>
        <w:lastRenderedPageBreak/>
        <w:t>New browsers are al</w:t>
      </w:r>
      <w:r w:rsidR="0095697F">
        <w:t>ready integrated with developer tools;</w:t>
      </w:r>
      <w:r>
        <w:t xml:space="preserve"> these tools include a console for displaying errors and serve as a debugger. To access the development tools, the following key combinations can be pressed in the relevant browser: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4226B5" w:rsidTr="00853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 w:rsidRPr="009B599B">
              <w:rPr>
                <w:color w:val="FFFFFF" w:themeColor="background1"/>
              </w:rPr>
              <w:t>Brows</w:t>
            </w:r>
            <w:r>
              <w:rPr>
                <w:color w:val="FFFFFF" w:themeColor="background1"/>
              </w:rPr>
              <w:t>er</w:t>
            </w:r>
          </w:p>
        </w:tc>
        <w:tc>
          <w:tcPr>
            <w:tcW w:w="4924" w:type="dxa"/>
          </w:tcPr>
          <w:p w:rsidR="004226B5" w:rsidRPr="009B599B" w:rsidRDefault="004226B5" w:rsidP="00853BD2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Keyboard</w:t>
            </w:r>
          </w:p>
        </w:tc>
      </w:tr>
      <w:tr w:rsidR="004226B5" w:rsidTr="008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Firefox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F12</w:t>
            </w:r>
          </w:p>
        </w:tc>
      </w:tr>
      <w:tr w:rsidR="004226B5" w:rsidTr="00853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Microsoft IE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F12</w:t>
            </w:r>
          </w:p>
        </w:tc>
      </w:tr>
      <w:tr w:rsidR="004226B5" w:rsidTr="008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Chrome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F12</w:t>
            </w:r>
          </w:p>
        </w:tc>
      </w:tr>
      <w:tr w:rsidR="004226B5" w:rsidTr="00853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Safari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Ctrl + Alt + i</w:t>
            </w:r>
          </w:p>
        </w:tc>
      </w:tr>
      <w:tr w:rsidR="004226B5" w:rsidTr="00853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:rsidR="004226B5" w:rsidRDefault="004226B5" w:rsidP="00853BD2">
            <w:pPr>
              <w:spacing w:after="200"/>
            </w:pPr>
            <w:r>
              <w:t>Opera</w:t>
            </w:r>
          </w:p>
        </w:tc>
        <w:tc>
          <w:tcPr>
            <w:tcW w:w="4924" w:type="dxa"/>
          </w:tcPr>
          <w:p w:rsidR="004226B5" w:rsidRDefault="004226B5" w:rsidP="00853BD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 + Alt + i</w:t>
            </w:r>
          </w:p>
        </w:tc>
      </w:tr>
    </w:tbl>
    <w:p w:rsidR="004226B5" w:rsidRDefault="004226B5" w:rsidP="004226B5">
      <w:pPr>
        <w:spacing w:after="200"/>
      </w:pPr>
      <w:r>
        <w:t xml:space="preserve">Another debugging tool is the command </w:t>
      </w:r>
      <w:r w:rsidRPr="004E78CB">
        <w:rPr>
          <w:rFonts w:ascii="Microsoft Yi Baiti" w:eastAsia="Microsoft Yi Baiti" w:hAnsi="Microsoft Yi Baiti" w:hint="eastAsia"/>
        </w:rPr>
        <w:t>console.log()</w:t>
      </w:r>
      <w:r>
        <w:t xml:space="preserve">, this is used to write immediate results to the console. 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t xml:space="preserve">Add the following line to your code after </w:t>
      </w:r>
      <w:r w:rsidRPr="004E78CB">
        <w:rPr>
          <w:rFonts w:ascii="Microsoft Yi Baiti" w:eastAsia="Microsoft Yi Baiti" w:hAnsi="Microsoft Yi Baiti" w:hint="eastAsia"/>
        </w:rPr>
        <w:t>&lt;p&gt;Customer Manager&lt;/p&gt;</w:t>
      </w:r>
      <w:r>
        <w:rPr>
          <w:rFonts w:ascii="Microsoft Yi Baiti" w:eastAsia="Microsoft Yi Baiti" w:hAnsi="Microsoft Yi Baiti"/>
        </w:rPr>
        <w:t>: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rPr>
          <w:rFonts w:ascii="Microsoft Yi Baiti" w:eastAsia="Microsoft Yi Baiti" w:hAnsi="Microsoft Yi Baiti"/>
        </w:rPr>
        <w:t>&lt;script type =”text/javascript”&gt;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rPr>
          <w:rFonts w:ascii="Microsoft Yi Baiti" w:eastAsia="Microsoft Yi Baiti" w:hAnsi="Microsoft Yi Baiti"/>
        </w:rPr>
        <w:t>console.log(“this line is executed”);</w:t>
      </w:r>
    </w:p>
    <w:p w:rsidR="004226B5" w:rsidRDefault="004226B5" w:rsidP="004226B5">
      <w:pPr>
        <w:spacing w:after="200"/>
        <w:rPr>
          <w:rFonts w:ascii="Microsoft Yi Baiti" w:eastAsia="Microsoft Yi Baiti" w:hAnsi="Microsoft Yi Baiti"/>
        </w:rPr>
      </w:pPr>
      <w:r>
        <w:rPr>
          <w:rFonts w:ascii="Microsoft Yi Baiti" w:eastAsia="Microsoft Yi Baiti" w:hAnsi="Microsoft Yi Baiti"/>
        </w:rPr>
        <w:t>&lt;/script&gt;</w:t>
      </w:r>
    </w:p>
    <w:p w:rsidR="004226B5" w:rsidRDefault="004226B5" w:rsidP="004226B5">
      <w:pPr>
        <w:spacing w:after="200"/>
        <w:rPr>
          <w:rFonts w:asciiTheme="majorHAnsi" w:eastAsia="Microsoft Yi Baiti" w:hAnsiTheme="majorHAnsi"/>
        </w:rPr>
      </w:pPr>
      <w:r>
        <w:rPr>
          <w:rFonts w:asciiTheme="majorHAnsi" w:eastAsia="Microsoft Yi Baiti" w:hAnsiTheme="majorHAnsi"/>
        </w:rPr>
        <w:t xml:space="preserve">Note that the console line is within an element called script with type = text/javascript: </w:t>
      </w:r>
      <w:r w:rsidR="0095697F">
        <w:rPr>
          <w:rFonts w:asciiTheme="majorHAnsi" w:eastAsia="Microsoft Yi Baiti" w:hAnsiTheme="majorHAnsi"/>
        </w:rPr>
        <w:t>this is also a way of including</w:t>
      </w:r>
      <w:r>
        <w:rPr>
          <w:rFonts w:asciiTheme="majorHAnsi" w:eastAsia="Microsoft Yi Baiti" w:hAnsiTheme="majorHAnsi"/>
        </w:rPr>
        <w:t xml:space="preserve"> </w:t>
      </w:r>
      <w:r w:rsidR="00456F35">
        <w:rPr>
          <w:rFonts w:asciiTheme="majorHAnsi" w:eastAsia="Microsoft Yi Baiti" w:hAnsiTheme="majorHAnsi"/>
        </w:rPr>
        <w:t>JavaScript</w:t>
      </w:r>
      <w:r>
        <w:rPr>
          <w:rFonts w:asciiTheme="majorHAnsi" w:eastAsia="Microsoft Yi Baiti" w:hAnsiTheme="majorHAnsi"/>
        </w:rPr>
        <w:t xml:space="preserve"> into your code in the header of your HTML file. Note that normal </w:t>
      </w:r>
      <w:r w:rsidR="00456F35">
        <w:rPr>
          <w:rFonts w:asciiTheme="majorHAnsi" w:eastAsia="Microsoft Yi Baiti" w:hAnsiTheme="majorHAnsi"/>
        </w:rPr>
        <w:t>JavaScript</w:t>
      </w:r>
      <w:r>
        <w:rPr>
          <w:rFonts w:asciiTheme="majorHAnsi" w:eastAsia="Microsoft Yi Baiti" w:hAnsiTheme="majorHAnsi"/>
        </w:rPr>
        <w:t xml:space="preserve"> syntax is applied to the code in the script element.</w:t>
      </w:r>
    </w:p>
    <w:p w:rsidR="004226B5" w:rsidRDefault="004226B5" w:rsidP="004226B5">
      <w:pPr>
        <w:spacing w:after="200"/>
        <w:rPr>
          <w:rFonts w:asciiTheme="majorHAnsi" w:eastAsia="Microsoft Yi Baiti" w:hAnsiTheme="majorHAnsi"/>
        </w:rPr>
      </w:pPr>
      <w:r>
        <w:rPr>
          <w:rFonts w:asciiTheme="majorHAnsi" w:eastAsia="Microsoft Yi Baiti" w:hAnsiTheme="majorHAnsi"/>
        </w:rPr>
        <w:t>Save and run the HTML file, be sure the debugging console is opened, the following will appear:</w:t>
      </w:r>
    </w:p>
    <w:p w:rsidR="004226B5" w:rsidRDefault="004226B5" w:rsidP="004226B5">
      <w:pPr>
        <w:spacing w:after="2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51D0D" wp14:editId="47D83FD5">
                <wp:simplePos x="0" y="0"/>
                <wp:positionH relativeFrom="column">
                  <wp:posOffset>1032510</wp:posOffset>
                </wp:positionH>
                <wp:positionV relativeFrom="paragraph">
                  <wp:posOffset>3091815</wp:posOffset>
                </wp:positionV>
                <wp:extent cx="1409700" cy="333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81.3pt;margin-top:243.45pt;width:111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" filled="f" strokecolor="#f47929 [3208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15AC7D" wp14:editId="308716A5">
            <wp:extent cx="5943600" cy="3636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5" w:rsidRDefault="004226B5" w:rsidP="004226B5">
      <w:pPr>
        <w:pStyle w:val="Heading1"/>
      </w:pPr>
      <w:r>
        <w:t>Task 2: Integrate JavaScript as a separate file:</w:t>
      </w:r>
    </w:p>
    <w:p w:rsidR="004226B5" w:rsidRDefault="004226B5" w:rsidP="0095697F">
      <w:r>
        <w:t>Create a text document with the following code: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loaded(){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alert("page loaded");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4226B5" w:rsidRDefault="004226B5" w:rsidP="0095697F">
      <w:r>
        <w:t>Save the file as script1.js in the same directory as your CustomerManager.html file.</w:t>
      </w:r>
    </w:p>
    <w:p w:rsidR="0095697F" w:rsidRDefault="0095697F" w:rsidP="0095697F"/>
    <w:p w:rsidR="004226B5" w:rsidRDefault="004226B5" w:rsidP="0095697F">
      <w:r>
        <w:t>Edit your CustomerManager file as follow: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&lt;!DOCTYPE html&gt;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&lt;html&gt;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&lt;head&gt;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&lt;meta charset=”UTF-8”&gt;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&lt;title&gt;Customer Manager&lt;/title&gt;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b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b/>
          <w:color w:val="auto"/>
        </w:rPr>
        <w:t>&lt;script src="script1.js" type="text/javascript"&gt;&lt;/script&gt;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&lt;/head&gt;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 xml:space="preserve">&lt;body </w:t>
      </w:r>
      <w:r w:rsidRPr="00D23A85">
        <w:rPr>
          <w:rFonts w:ascii="Microsoft Yi Baiti" w:eastAsia="Microsoft Yi Baiti" w:hAnsi="Microsoft Yi Baiti" w:hint="eastAsia"/>
          <w:b/>
          <w:color w:val="auto"/>
        </w:rPr>
        <w:t>onload="loaded()"&gt;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&lt;/body&gt;</w:t>
      </w:r>
    </w:p>
    <w:p w:rsidR="004226B5" w:rsidRPr="00D23A85" w:rsidRDefault="004226B5" w:rsidP="004226B5">
      <w:pPr>
        <w:pStyle w:val="ListParagraph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&lt;/html&gt;</w:t>
      </w:r>
    </w:p>
    <w:p w:rsidR="004226B5" w:rsidRDefault="004226B5" w:rsidP="004226B5"/>
    <w:p w:rsidR="004226B5" w:rsidRDefault="004226B5" w:rsidP="004226B5">
      <w:r>
        <w:lastRenderedPageBreak/>
        <w:t>Save the file as CustomerManager.html and open it with your web browser, the result will look as follow:</w:t>
      </w:r>
    </w:p>
    <w:p w:rsidR="004226B5" w:rsidRDefault="004226B5" w:rsidP="004226B5">
      <w:r>
        <w:rPr>
          <w:noProof/>
        </w:rPr>
        <w:drawing>
          <wp:inline distT="0" distB="0" distL="0" distR="0" wp14:anchorId="2DB1DEC6" wp14:editId="1BBC222E">
            <wp:extent cx="3505200" cy="1476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B5" w:rsidRDefault="004226B5" w:rsidP="004226B5">
      <w:r w:rsidRPr="00BD6BC1">
        <w:rPr>
          <w:rStyle w:val="Heading3Char"/>
        </w:rPr>
        <w:t>Explanation of code</w:t>
      </w:r>
      <w:r>
        <w:t>:</w:t>
      </w:r>
    </w:p>
    <w:p w:rsidR="004226B5" w:rsidRDefault="004226B5" w:rsidP="004226B5">
      <w:r>
        <w:t xml:space="preserve">The java </w:t>
      </w:r>
      <w:r w:rsidR="00456F35">
        <w:t>script is</w:t>
      </w:r>
      <w:r>
        <w:t xml:space="preserve"> included as an external file into the HTML page. When the body is loaded, the onload() function is called and executed from the script.</w:t>
      </w:r>
    </w:p>
    <w:p w:rsidR="004226B5" w:rsidRDefault="004226B5" w:rsidP="004226B5">
      <w:pPr>
        <w:pStyle w:val="Heading1"/>
      </w:pPr>
      <w:r>
        <w:t>Task 3: Handle Events</w:t>
      </w:r>
    </w:p>
    <w:p w:rsidR="004226B5" w:rsidRDefault="004226B5" w:rsidP="0095697F">
      <w:r>
        <w:t>Add a button to the body of your HTML page. In the event of your Button being pressed, the function ‘button1’ should be called and display a message.</w:t>
      </w:r>
    </w:p>
    <w:p w:rsidR="0095697F" w:rsidRDefault="0095697F" w:rsidP="0095697F"/>
    <w:p w:rsidR="004226B5" w:rsidRDefault="004226B5" w:rsidP="0095697F">
      <w:r>
        <w:t>Add a button to the body of your HTML file:</w:t>
      </w:r>
    </w:p>
    <w:p w:rsidR="004226B5" w:rsidRDefault="004226B5" w:rsidP="0095697F">
      <w:r>
        <w:t>When the button is pressed, the “button1()” function will be called.</w:t>
      </w:r>
    </w:p>
    <w:p w:rsidR="004226B5" w:rsidRPr="00D23A85" w:rsidRDefault="004226B5" w:rsidP="004226B5">
      <w:pPr>
        <w:ind w:left="72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&lt;button type="button" onclick="button1()"&gt;</w:t>
      </w:r>
    </w:p>
    <w:p w:rsidR="004226B5" w:rsidRPr="00D23A85" w:rsidRDefault="004226B5" w:rsidP="004226B5">
      <w:pPr>
        <w:ind w:left="720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</w:r>
      <w:r w:rsidRPr="00D23A85">
        <w:rPr>
          <w:rFonts w:ascii="Microsoft Yi Baiti" w:eastAsia="Microsoft Yi Baiti" w:hAnsi="Microsoft Yi Baiti" w:hint="eastAsia"/>
          <w:color w:val="auto"/>
        </w:rPr>
        <w:tab/>
        <w:t>button1</w:t>
      </w:r>
    </w:p>
    <w:p w:rsidR="004226B5" w:rsidRPr="00F93436" w:rsidRDefault="004226B5" w:rsidP="004226B5">
      <w:pPr>
        <w:ind w:left="720"/>
        <w:rPr>
          <w:rFonts w:ascii="Microsoft Yi Baiti" w:eastAsia="Microsoft Yi Baiti" w:hAnsi="Microsoft Yi Baiti"/>
        </w:rPr>
      </w:pPr>
      <w:r w:rsidRPr="00D23A85">
        <w:rPr>
          <w:rFonts w:ascii="Microsoft Yi Baiti" w:eastAsia="Microsoft Yi Baiti" w:hAnsi="Microsoft Yi Baiti" w:hint="eastAsia"/>
          <w:color w:val="auto"/>
        </w:rPr>
        <w:t>&lt;/button&gt;</w:t>
      </w:r>
    </w:p>
    <w:p w:rsidR="0095697F" w:rsidRDefault="0095697F" w:rsidP="0095697F"/>
    <w:p w:rsidR="004226B5" w:rsidRPr="00F93436" w:rsidRDefault="004226B5" w:rsidP="0095697F">
      <w:r>
        <w:t xml:space="preserve">In your </w:t>
      </w:r>
      <w:r w:rsidR="00456F35">
        <w:t>JavaScript</w:t>
      </w:r>
      <w:r>
        <w:t xml:space="preserve"> file add a function that handles the onclick event: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>function button1(){</w:t>
      </w:r>
    </w:p>
    <w:p w:rsidR="004226B5" w:rsidRPr="00D23A85" w:rsidRDefault="004226B5" w:rsidP="004226B5">
      <w:pPr>
        <w:ind w:left="1418"/>
        <w:rPr>
          <w:rFonts w:ascii="Microsoft Yi Baiti" w:eastAsia="Microsoft Yi Baiti" w:hAnsi="Microsoft Yi Baiti"/>
          <w:color w:val="auto"/>
        </w:rPr>
      </w:pPr>
      <w:r w:rsidRPr="00D23A85">
        <w:rPr>
          <w:rFonts w:ascii="Microsoft Yi Baiti" w:eastAsia="Microsoft Yi Baiti" w:hAnsi="Microsoft Yi Baiti" w:hint="eastAsia"/>
          <w:color w:val="auto"/>
        </w:rPr>
        <w:tab/>
        <w:t>alert("button was pressed");</w:t>
      </w:r>
    </w:p>
    <w:p w:rsidR="004226B5" w:rsidRPr="00F93436" w:rsidRDefault="004226B5" w:rsidP="004226B5">
      <w:pPr>
        <w:ind w:left="1418"/>
        <w:rPr>
          <w:rFonts w:ascii="Microsoft Yi Baiti" w:eastAsia="Microsoft Yi Baiti" w:hAnsi="Microsoft Yi Baiti"/>
        </w:rPr>
      </w:pPr>
      <w:r w:rsidRPr="00D23A85">
        <w:rPr>
          <w:rFonts w:ascii="Microsoft Yi Baiti" w:eastAsia="Microsoft Yi Baiti" w:hAnsi="Microsoft Yi Baiti" w:hint="eastAsia"/>
          <w:color w:val="auto"/>
        </w:rPr>
        <w:t>}</w:t>
      </w:r>
    </w:p>
    <w:p w:rsidR="004226B5" w:rsidRDefault="004226B5" w:rsidP="004226B5">
      <w:pPr>
        <w:ind w:firstLine="709"/>
      </w:pPr>
      <w:r>
        <w:t>Your result:</w:t>
      </w:r>
    </w:p>
    <w:p w:rsidR="00996418" w:rsidRDefault="004226B5" w:rsidP="00996418">
      <w:r>
        <w:rPr>
          <w:noProof/>
        </w:rPr>
        <w:lastRenderedPageBreak/>
        <w:drawing>
          <wp:inline distT="0" distB="0" distL="0" distR="0" wp14:anchorId="07C4E174" wp14:editId="2709D730">
            <wp:extent cx="3181350" cy="2120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66" t="8000" r="79314" b="56000"/>
                    <a:stretch/>
                  </pic:blipFill>
                  <pic:spPr bwMode="auto">
                    <a:xfrm>
                      <a:off x="0" y="0"/>
                      <a:ext cx="3183472" cy="212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F35" w:rsidRDefault="00456F35" w:rsidP="00996418"/>
    <w:p w:rsidR="00456F35" w:rsidRDefault="00456F35" w:rsidP="00456F35">
      <w:pPr>
        <w:pStyle w:val="Heading2"/>
      </w:pPr>
      <w:r>
        <w:t>Customer_Manager.html</w:t>
      </w:r>
    </w:p>
    <w:p w:rsidR="00456F35" w:rsidRDefault="00456F35" w:rsidP="00456F35">
      <w:r>
        <w:t>&lt;!DOCTYPE html&gt;</w:t>
      </w:r>
    </w:p>
    <w:p w:rsidR="00456F35" w:rsidRDefault="00456F35" w:rsidP="00456F35">
      <w:r>
        <w:tab/>
        <w:t>&lt;html&gt;</w:t>
      </w:r>
    </w:p>
    <w:p w:rsidR="00456F35" w:rsidRDefault="00456F35" w:rsidP="00456F35">
      <w:r>
        <w:tab/>
      </w:r>
      <w:r>
        <w:tab/>
        <w:t>&lt;head&gt;</w:t>
      </w:r>
    </w:p>
    <w:p w:rsidR="00456F35" w:rsidRDefault="00456F35" w:rsidP="00456F35">
      <w:r>
        <w:tab/>
      </w:r>
      <w:r>
        <w:tab/>
      </w:r>
      <w:r>
        <w:tab/>
        <w:t>&lt;meta charset=”UTF-8”&gt;</w:t>
      </w:r>
    </w:p>
    <w:p w:rsidR="00456F35" w:rsidRDefault="00456F35" w:rsidP="00456F35">
      <w:r>
        <w:tab/>
      </w:r>
      <w:r>
        <w:tab/>
      </w:r>
      <w:r>
        <w:tab/>
        <w:t>&lt;title&gt;Customer Manager&lt;/title&gt;</w:t>
      </w:r>
    </w:p>
    <w:p w:rsidR="00456F35" w:rsidRDefault="00456F35" w:rsidP="00456F35"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="script1.js" type="text/</w:t>
      </w:r>
      <w:proofErr w:type="spellStart"/>
      <w:r>
        <w:t>javascript</w:t>
      </w:r>
      <w:proofErr w:type="spellEnd"/>
      <w:r>
        <w:t>"&gt;&lt;/script&gt;</w:t>
      </w:r>
    </w:p>
    <w:p w:rsidR="00456F35" w:rsidRDefault="00456F35" w:rsidP="00456F35">
      <w:r>
        <w:tab/>
      </w:r>
      <w:r>
        <w:tab/>
        <w:t>&lt;/head&gt;</w:t>
      </w:r>
    </w:p>
    <w:p w:rsidR="00456F35" w:rsidRDefault="00456F35" w:rsidP="00456F35">
      <w:r>
        <w:tab/>
      </w:r>
      <w:r>
        <w:tab/>
        <w:t xml:space="preserve">&lt;body </w:t>
      </w:r>
      <w:proofErr w:type="spellStart"/>
      <w:r>
        <w:t>onload</w:t>
      </w:r>
      <w:proofErr w:type="spellEnd"/>
      <w:r>
        <w:t>="loaded()"&gt;</w:t>
      </w:r>
    </w:p>
    <w:p w:rsidR="00456F35" w:rsidRDefault="00456F35" w:rsidP="00456F35">
      <w:r>
        <w:tab/>
      </w:r>
      <w:r>
        <w:tab/>
        <w:t xml:space="preserve">&lt;button type="button" </w:t>
      </w:r>
      <w:proofErr w:type="spellStart"/>
      <w:r>
        <w:t>onclick</w:t>
      </w:r>
      <w:proofErr w:type="spellEnd"/>
      <w:r>
        <w:t>="button1()"&gt;</w:t>
      </w:r>
    </w:p>
    <w:p w:rsidR="00456F35" w:rsidRDefault="00456F35" w:rsidP="00456F35">
      <w:r>
        <w:tab/>
      </w:r>
      <w:r>
        <w:tab/>
        <w:t>button1</w:t>
      </w:r>
    </w:p>
    <w:p w:rsidR="00456F35" w:rsidRDefault="00456F35" w:rsidP="00456F35">
      <w:r>
        <w:tab/>
      </w:r>
      <w:r>
        <w:tab/>
        <w:t>&lt;/button&gt;</w:t>
      </w:r>
    </w:p>
    <w:p w:rsidR="00456F35" w:rsidRDefault="00456F35" w:rsidP="00456F35"/>
    <w:p w:rsidR="00456F35" w:rsidRDefault="00456F35" w:rsidP="00456F35">
      <w:r>
        <w:tab/>
      </w:r>
      <w:r>
        <w:tab/>
        <w:t>&lt;/body&gt;</w:t>
      </w:r>
    </w:p>
    <w:p w:rsidR="00456F35" w:rsidRDefault="00456F35" w:rsidP="00456F35">
      <w:r>
        <w:tab/>
        <w:t>&lt;/html&gt;</w:t>
      </w:r>
    </w:p>
    <w:p w:rsidR="00456F35" w:rsidRDefault="00456F35" w:rsidP="00456F35">
      <w:pPr>
        <w:pStyle w:val="Heading2"/>
      </w:pPr>
      <w:r>
        <w:t>Script1.js</w:t>
      </w:r>
    </w:p>
    <w:p w:rsidR="00456F35" w:rsidRDefault="00456F35" w:rsidP="00456F35">
      <w:r>
        <w:t>function loaded(){</w:t>
      </w:r>
    </w:p>
    <w:p w:rsidR="00456F35" w:rsidRDefault="00456F35" w:rsidP="00456F35">
      <w:r>
        <w:tab/>
        <w:t>alert("page loaded");</w:t>
      </w:r>
    </w:p>
    <w:p w:rsidR="00456F35" w:rsidRDefault="00456F35" w:rsidP="00456F35">
      <w:r>
        <w:t>}</w:t>
      </w:r>
    </w:p>
    <w:p w:rsidR="00456F35" w:rsidRDefault="00456F35" w:rsidP="00456F35">
      <w:r>
        <w:t>function button1(){</w:t>
      </w:r>
    </w:p>
    <w:p w:rsidR="00456F35" w:rsidRDefault="00456F35" w:rsidP="00456F35">
      <w:r>
        <w:lastRenderedPageBreak/>
        <w:tab/>
        <w:t>alert("button was pressed");</w:t>
      </w:r>
    </w:p>
    <w:p w:rsidR="00456F35" w:rsidRPr="00456F35" w:rsidRDefault="00456F35" w:rsidP="00456F35">
      <w:r>
        <w:t>}</w:t>
      </w:r>
      <w:bookmarkStart w:id="0" w:name="_GoBack"/>
      <w:bookmarkEnd w:id="0"/>
    </w:p>
    <w:sectPr w:rsidR="00456F35" w:rsidRPr="00456F35" w:rsidSect="00D72033">
      <w:headerReference w:type="default" r:id="rId12"/>
      <w:footerReference w:type="even" r:id="rId13"/>
      <w:footerReference w:type="default" r:id="rId14"/>
      <w:headerReference w:type="first" r:id="rId15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D4" w:rsidRDefault="00355BD4">
      <w:r>
        <w:separator/>
      </w:r>
    </w:p>
  </w:endnote>
  <w:endnote w:type="continuationSeparator" w:id="0">
    <w:p w:rsidR="00355BD4" w:rsidRDefault="00355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D6B1D">
      <w:rPr>
        <w:noProof/>
      </w:rPr>
      <w:t>2</w:t>
    </w:r>
    <w:r>
      <w:fldChar w:fldCharType="end"/>
    </w:r>
  </w:p>
  <w:p w:rsidR="00D72033" w:rsidRDefault="00D72033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E52A1D" w:rsidRDefault="00D72033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6F35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7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D72033" w:rsidRPr="00E52A1D" w:rsidRDefault="00D72033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456F35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7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D4" w:rsidRDefault="00355BD4">
      <w:r>
        <w:separator/>
      </w:r>
    </w:p>
  </w:footnote>
  <w:footnote w:type="continuationSeparator" w:id="0">
    <w:p w:rsidR="00355BD4" w:rsidRDefault="00355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56F35">
                            <w:rPr>
                              <w:noProof/>
                              <w:sz w:val="16"/>
                              <w:szCs w:val="16"/>
                            </w:rPr>
                            <w:t>25 June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3D6B1D" w:rsidRPr="00D72033" w:rsidRDefault="003D6B1D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B332D">
                            <w:rPr>
                              <w:sz w:val="16"/>
                              <w:szCs w:val="16"/>
                            </w:rPr>
                            <w:t>Subject, e.g. Client A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456F35">
                      <w:rPr>
                        <w:noProof/>
                        <w:sz w:val="16"/>
                        <w:szCs w:val="16"/>
                      </w:rPr>
                      <w:t>25 June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3D6B1D" w:rsidRPr="00D72033" w:rsidRDefault="003D6B1D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FB332D">
                      <w:rPr>
                        <w:sz w:val="16"/>
                        <w:szCs w:val="16"/>
                      </w:rPr>
                      <w:t>Subject, e.g. Client A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033" w:rsidRDefault="00D72033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2033" w:rsidRPr="00740265" w:rsidRDefault="00D72033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D72033" w:rsidRPr="00740265" w:rsidRDefault="00D72033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45AF0"/>
    <w:rsid w:val="00094813"/>
    <w:rsid w:val="000A1920"/>
    <w:rsid w:val="000C0B75"/>
    <w:rsid w:val="001A4E37"/>
    <w:rsid w:val="002300EB"/>
    <w:rsid w:val="0023148A"/>
    <w:rsid w:val="00355BD4"/>
    <w:rsid w:val="00365E35"/>
    <w:rsid w:val="003D6B1D"/>
    <w:rsid w:val="00401C31"/>
    <w:rsid w:val="004147EC"/>
    <w:rsid w:val="004226B5"/>
    <w:rsid w:val="00455C6D"/>
    <w:rsid w:val="00456F35"/>
    <w:rsid w:val="0051492B"/>
    <w:rsid w:val="0058358B"/>
    <w:rsid w:val="00740265"/>
    <w:rsid w:val="0076465F"/>
    <w:rsid w:val="0089565F"/>
    <w:rsid w:val="0095697F"/>
    <w:rsid w:val="00996418"/>
    <w:rsid w:val="009E0D00"/>
    <w:rsid w:val="00A11BE9"/>
    <w:rsid w:val="00A15A80"/>
    <w:rsid w:val="00B75358"/>
    <w:rsid w:val="00C34700"/>
    <w:rsid w:val="00D22B8B"/>
    <w:rsid w:val="00D72033"/>
    <w:rsid w:val="00DC0754"/>
    <w:rsid w:val="00E171FC"/>
    <w:rsid w:val="00E52A1D"/>
    <w:rsid w:val="00F76D15"/>
    <w:rsid w:val="00F76ED4"/>
    <w:rsid w:val="00FA62C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17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3269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2015-06-24T17:37:00Z</dcterms:created>
  <dcterms:modified xsi:type="dcterms:W3CDTF">2015-08-04T08:18:00Z</dcterms:modified>
</cp:coreProperties>
</file>