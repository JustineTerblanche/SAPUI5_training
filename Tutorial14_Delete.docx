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920" w:rsidRDefault="002300EB" w:rsidP="00DC0754">
      <w:pPr>
        <w:tabs>
          <w:tab w:val="left" w:pos="1418"/>
        </w:tabs>
        <w:spacing w:before="240"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013A6673" wp14:editId="3878FCCE">
                <wp:simplePos x="0" y="0"/>
                <wp:positionH relativeFrom="page">
                  <wp:posOffset>690245</wp:posOffset>
                </wp:positionH>
                <wp:positionV relativeFrom="page">
                  <wp:posOffset>4068445</wp:posOffset>
                </wp:positionV>
                <wp:extent cx="6172200" cy="2138045"/>
                <wp:effectExtent l="0" t="0" r="0" b="0"/>
                <wp:wrapTight wrapText="bothSides">
                  <wp:wrapPolygon edited="0">
                    <wp:start x="89" y="257"/>
                    <wp:lineTo x="89" y="21042"/>
                    <wp:lineTo x="21422" y="21042"/>
                    <wp:lineTo x="21422" y="257"/>
                    <wp:lineTo x="89" y="257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2138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7BD8" w:rsidRDefault="00637BD8" w:rsidP="00D22B8B">
                            <w:pPr>
                              <w:pStyle w:val="Title"/>
                            </w:pPr>
                            <w:r>
                              <w:t>SAP Mobility 101</w:t>
                            </w:r>
                          </w:p>
                          <w:p w:rsidR="00637BD8" w:rsidRPr="00D22B8B" w:rsidRDefault="00EB5C8F" w:rsidP="00533AC0">
                            <w:pPr>
                              <w:pStyle w:val="Subtitle"/>
                            </w:pPr>
                            <w:r>
                              <w:t>Tutorial 14</w:t>
                            </w:r>
                            <w:r w:rsidR="008E1B0E">
                              <w:t xml:space="preserve"> – </w:t>
                            </w:r>
                            <w:r>
                              <w:t>Delete entry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4.35pt;margin-top:320.35pt;width:486pt;height:168.3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" filled="f" stroked="f">
                <v:textbox inset=",7.2pt,,7.2pt">
                  <w:txbxContent>
                    <w:p w:rsidR="00637BD8" w:rsidRDefault="00637BD8" w:rsidP="00D22B8B">
                      <w:pPr>
                        <w:pStyle w:val="Title"/>
                      </w:pPr>
                      <w:r>
                        <w:t>SAP Mobility 101</w:t>
                      </w:r>
                    </w:p>
                    <w:p w:rsidR="00637BD8" w:rsidRPr="00D22B8B" w:rsidRDefault="00EB5C8F" w:rsidP="00533AC0">
                      <w:pPr>
                        <w:pStyle w:val="Subtitle"/>
                      </w:pPr>
                      <w:r>
                        <w:t>Tutorial 14</w:t>
                      </w:r>
                      <w:r w:rsidR="008E1B0E">
                        <w:t xml:space="preserve"> – </w:t>
                      </w:r>
                      <w:r>
                        <w:t>Delete entry</w:t>
                      </w:r>
                    </w:p>
                  </w:txbxContent>
                </v:textbox>
                <w10:wrap type="tight" anchorx="page" anchory="page"/>
                <w10:anchorlock/>
              </v:shape>
            </w:pict>
          </mc:Fallback>
        </mc:AlternateContent>
      </w:r>
      <w:r w:rsidR="00455C6D">
        <w:br w:type="page"/>
      </w:r>
    </w:p>
    <w:p w:rsidR="000A1920" w:rsidRDefault="00FB332D" w:rsidP="00DC0754">
      <w:pPr>
        <w:pStyle w:val="Heading1"/>
        <w:spacing w:after="120"/>
      </w:pPr>
      <w:r>
        <w:lastRenderedPageBreak/>
        <w:t>Objective of Exercise</w:t>
      </w:r>
    </w:p>
    <w:p w:rsidR="000A1920" w:rsidRDefault="00FB332D" w:rsidP="00DC0754">
      <w:pPr>
        <w:pStyle w:val="Heading2"/>
        <w:spacing w:after="120"/>
      </w:pPr>
      <w:r>
        <w:t>Build an example application</w:t>
      </w:r>
    </w:p>
    <w:p w:rsidR="00FB332D" w:rsidRDefault="00FB332D" w:rsidP="00FB332D">
      <w:r>
        <w:t xml:space="preserve">The objective of this exercise is to </w:t>
      </w:r>
      <w:r w:rsidR="00EB5C8F">
        <w:t>delete an entry from the data model</w:t>
      </w:r>
    </w:p>
    <w:p w:rsidR="00FB332D" w:rsidRDefault="00FB332D" w:rsidP="00FB332D"/>
    <w:p w:rsidR="00FB332D" w:rsidRDefault="00FB332D" w:rsidP="00FB332D"/>
    <w:p w:rsidR="000A1920" w:rsidRDefault="00FB332D" w:rsidP="00DC0754">
      <w:pPr>
        <w:pStyle w:val="Heading2"/>
        <w:spacing w:after="120"/>
      </w:pPr>
      <w:r>
        <w:t>Note</w:t>
      </w:r>
    </w:p>
    <w:p w:rsidR="003777D5" w:rsidRDefault="00EB5C8F" w:rsidP="00C707CB">
      <w:pPr>
        <w:pStyle w:val="ListParagraph"/>
        <w:numPr>
          <w:ilvl w:val="0"/>
          <w:numId w:val="12"/>
        </w:numPr>
        <w:spacing w:after="200"/>
      </w:pPr>
      <w:r>
        <w:t>For this tutorial we will use the mock data created in tutorial 12</w:t>
      </w:r>
    </w:p>
    <w:p w:rsidR="00533AC0" w:rsidRDefault="0096616F" w:rsidP="0096616F">
      <w:pPr>
        <w:pStyle w:val="Heading1"/>
      </w:pPr>
      <w:r>
        <w:t xml:space="preserve">Task 1: </w:t>
      </w:r>
      <w:r w:rsidR="004E5DDA">
        <w:t>Select the item</w:t>
      </w:r>
    </w:p>
    <w:p w:rsidR="004E5DDA" w:rsidRDefault="004E5DDA" w:rsidP="004E5DDA">
      <w:r>
        <w:t>Create a function that will handle the event of the item selected.</w:t>
      </w:r>
    </w:p>
    <w:p w:rsidR="004E5DDA" w:rsidRDefault="004E5DDA" w:rsidP="004E5DD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select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="00162BBF">
        <w:rPr>
          <w:rFonts w:ascii="Consolas" w:eastAsiaTheme="minorHAnsi" w:hAnsi="Consolas" w:cs="Consolas"/>
          <w:color w:val="000000"/>
          <w:sz w:val="20"/>
          <w:szCs w:val="20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){</w:t>
      </w:r>
    </w:p>
    <w:p w:rsidR="004E5DDA" w:rsidRDefault="004E5DDA" w:rsidP="004E5DD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4E5DDA" w:rsidRDefault="004E5DDA" w:rsidP="004E5DDA">
      <w:pPr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4E5DDA" w:rsidRDefault="00162BBF" w:rsidP="004E5DDA">
      <w:r>
        <w:t xml:space="preserve">From the </w:t>
      </w:r>
      <w:proofErr w:type="spellStart"/>
      <w:r>
        <w:t>handleRowPress</w:t>
      </w:r>
      <w:proofErr w:type="spellEnd"/>
      <w:r>
        <w:t xml:space="preserve"> function we have already created, copy the following code into the function:</w:t>
      </w:r>
    </w:p>
    <w:p w:rsidR="00266827" w:rsidRDefault="00266827" w:rsidP="0026682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name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Productslist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getSelectedItem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266827" w:rsidRDefault="00266827" w:rsidP="0026682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path1 = name.oBindingContexts.data1.sPath;</w:t>
      </w:r>
    </w:p>
    <w:p w:rsidR="00162BBF" w:rsidRDefault="00266827" w:rsidP="00266827">
      <w:pPr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item = sap.ui.getCore().getModel(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'data1'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).getProperty(path1);</w:t>
      </w:r>
      <w:r w:rsidR="00162BBF">
        <w:rPr>
          <w:rFonts w:ascii="Consolas" w:eastAsiaTheme="minorHAnsi" w:hAnsi="Consolas" w:cs="Consolas"/>
          <w:color w:val="000000"/>
          <w:sz w:val="20"/>
          <w:szCs w:val="20"/>
        </w:rPr>
        <w:t>console.log(item);</w:t>
      </w:r>
    </w:p>
    <w:p w:rsidR="00162BBF" w:rsidRDefault="00162BBF" w:rsidP="00162BBF">
      <w:proofErr w:type="gramStart"/>
      <w:r>
        <w:t>test</w:t>
      </w:r>
      <w:proofErr w:type="gramEnd"/>
      <w:r>
        <w:t xml:space="preserve"> the code to see if the correct item is retrieved.</w:t>
      </w:r>
    </w:p>
    <w:p w:rsidR="004A2CC0" w:rsidRDefault="004A2CC0" w:rsidP="004A2CC0">
      <w:pPr>
        <w:pStyle w:val="Heading1"/>
      </w:pPr>
      <w:r>
        <w:t xml:space="preserve">Task 2: </w:t>
      </w:r>
      <w:r w:rsidR="000D0BC6">
        <w:t>Delete function</w:t>
      </w:r>
    </w:p>
    <w:p w:rsidR="004A2CC0" w:rsidRDefault="000D0BC6" w:rsidP="004A2CC0">
      <w:r>
        <w:t>Incorporate the same technique used above in a delete function that would be called when a delete button is clicked.</w:t>
      </w:r>
    </w:p>
    <w:p w:rsidR="000D0BC6" w:rsidRDefault="000D0BC6" w:rsidP="004A2CC0">
      <w:r>
        <w:t>The delete button</w:t>
      </w:r>
    </w:p>
    <w:p w:rsidR="000D0BC6" w:rsidRDefault="000D0BC6" w:rsidP="000D0BC6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Dbutton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sap.m.Button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0D0BC6" w:rsidRDefault="000D0BC6" w:rsidP="000D0BC6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text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"Delete"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0D0BC6" w:rsidRDefault="000D0BC6" w:rsidP="000D0BC6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press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oController.DeleteEntry</w:t>
      </w:r>
      <w:proofErr w:type="spellEnd"/>
    </w:p>
    <w:p w:rsidR="000D0BC6" w:rsidRDefault="000D0BC6" w:rsidP="000D0BC6">
      <w:pPr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});</w:t>
      </w:r>
    </w:p>
    <w:p w:rsidR="000D0BC6" w:rsidRDefault="000D0BC6" w:rsidP="000D0BC6">
      <w:r>
        <w:t>Delete handling function:</w:t>
      </w:r>
    </w:p>
    <w:p w:rsidR="000D0BC6" w:rsidRDefault="000D0BC6" w:rsidP="000D0BC6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DeleteEntry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){</w:t>
      </w:r>
    </w:p>
    <w:p w:rsidR="000D0BC6" w:rsidRDefault="000D0BC6" w:rsidP="000D0BC6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name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Productslist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getSelectedItem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0D0BC6" w:rsidRDefault="000D0BC6" w:rsidP="000D0BC6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path1 = name.oBindingContexts.data1.sPath;</w:t>
      </w:r>
    </w:p>
    <w:p w:rsidR="000D0BC6" w:rsidRDefault="000D0BC6" w:rsidP="000D0BC6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highlight w:val="lightGray"/>
        </w:rPr>
        <w:t>item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'data1'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getProperty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(path1);</w:t>
      </w:r>
    </w:p>
    <w:p w:rsidR="000D0BC6" w:rsidRDefault="000D0BC6" w:rsidP="000D0BC6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console.log(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highlight w:val="lightGray"/>
        </w:rPr>
        <w:t>item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0D0BC6" w:rsidRDefault="000D0BC6" w:rsidP="000D0BC6">
      <w:pPr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p w:rsidR="00F86173" w:rsidRDefault="00F86173" w:rsidP="00F86173">
      <w:pPr>
        <w:pStyle w:val="Heading1"/>
      </w:pPr>
      <w:r>
        <w:t>Task 3: Confirm deletion</w:t>
      </w:r>
    </w:p>
    <w:p w:rsidR="00F86173" w:rsidRDefault="00F86173" w:rsidP="00F86173">
      <w:r>
        <w:t>Create a dialog that asks if the user wants to delete the item.</w:t>
      </w:r>
    </w:p>
    <w:p w:rsidR="00266827" w:rsidRDefault="00266827" w:rsidP="0026682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Deletedialog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sap.m.Dialog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deleteDialog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,{</w:t>
      </w:r>
    </w:p>
    <w:p w:rsidR="00266827" w:rsidRDefault="00266827" w:rsidP="0026682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title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"Delete Product"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266827" w:rsidRDefault="00266827" w:rsidP="0026682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contents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: [</w:t>
      </w:r>
    </w:p>
    <w:p w:rsidR="00266827" w:rsidRDefault="00266827" w:rsidP="0026682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({text: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"Are you sure to delete this product?"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})</w:t>
      </w:r>
    </w:p>
    <w:p w:rsidR="00266827" w:rsidRDefault="00266827" w:rsidP="00266827">
      <w:pPr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  ],</w:t>
      </w:r>
    </w:p>
    <w:p w:rsidR="00266827" w:rsidRDefault="00266827" w:rsidP="00266827">
      <w:r>
        <w:t>The dialog should either confirm the action or cancel the action.</w:t>
      </w:r>
    </w:p>
    <w:p w:rsidR="00266827" w:rsidRDefault="00266827" w:rsidP="0026682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buttons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: [</w:t>
      </w:r>
    </w:p>
    <w:p w:rsidR="00266827" w:rsidRDefault="00266827" w:rsidP="0026682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sap.m.Button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266827" w:rsidRDefault="00266827" w:rsidP="0026682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text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"cancel"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266827" w:rsidRDefault="00266827" w:rsidP="0026682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press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(){</w:t>
      </w:r>
    </w:p>
    <w:p w:rsidR="00266827" w:rsidRDefault="00266827" w:rsidP="0026682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</w:p>
    <w:p w:rsidR="00266827" w:rsidRDefault="00266827" w:rsidP="0026682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}</w:t>
      </w:r>
    </w:p>
    <w:p w:rsidR="00266827" w:rsidRDefault="00266827" w:rsidP="0026682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}),</w:t>
      </w:r>
    </w:p>
    <w:p w:rsidR="00266827" w:rsidRDefault="00266827" w:rsidP="0026682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sap.m.Button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266827" w:rsidRDefault="00266827" w:rsidP="0026682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text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"confirm"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266827" w:rsidRDefault="00266827" w:rsidP="0026682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press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(){</w:t>
      </w:r>
    </w:p>
    <w:p w:rsidR="00266827" w:rsidRDefault="00266827" w:rsidP="0026682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})</w:t>
      </w:r>
    </w:p>
    <w:p w:rsidR="00266827" w:rsidRDefault="00266827" w:rsidP="00266827">
      <w:pPr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]</w:t>
      </w:r>
    </w:p>
    <w:p w:rsidR="00266827" w:rsidRDefault="00266827" w:rsidP="00266827">
      <w:pPr>
        <w:pStyle w:val="Heading1"/>
      </w:pPr>
      <w:r>
        <w:t>Task 4: Cancel operation</w:t>
      </w:r>
    </w:p>
    <w:p w:rsidR="00266827" w:rsidRDefault="00266827" w:rsidP="00266827">
      <w:r>
        <w:t>Close the dialog and destroy all element of the dialog when the operation is canceled.</w:t>
      </w:r>
    </w:p>
    <w:p w:rsidR="00266827" w:rsidRDefault="00266827" w:rsidP="0026682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sap.m.Button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266827" w:rsidRDefault="00266827" w:rsidP="0026682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text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"cancel"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266827" w:rsidRDefault="00266827" w:rsidP="0026682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press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(){</w:t>
      </w:r>
    </w:p>
    <w:p w:rsidR="00266827" w:rsidRDefault="00266827" w:rsidP="0026682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Deletedialog.close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266827" w:rsidRDefault="00266827" w:rsidP="00266827">
      <w:pPr>
        <w:autoSpaceDE w:val="0"/>
        <w:autoSpaceDN w:val="0"/>
        <w:adjustRightInd w:val="0"/>
        <w:ind w:left="1418" w:firstLine="709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deleteDialog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).destroy();</w:t>
      </w:r>
    </w:p>
    <w:p w:rsidR="00266827" w:rsidRDefault="00266827" w:rsidP="0026682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266827" w:rsidRPr="00266827" w:rsidRDefault="00266827" w:rsidP="00266827"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>}),</w:t>
      </w:r>
    </w:p>
    <w:p w:rsidR="00F86173" w:rsidRDefault="00266827" w:rsidP="00266827">
      <w:pPr>
        <w:pStyle w:val="Heading1"/>
      </w:pPr>
      <w:r>
        <w:t>Task 5: remove entry</w:t>
      </w:r>
    </w:p>
    <w:p w:rsidR="00266827" w:rsidRDefault="00266827" w:rsidP="00266827">
      <w:r>
        <w:t>The context of the remove function should contain the path to that specific object:</w:t>
      </w:r>
    </w:p>
    <w:p w:rsidR="00266827" w:rsidRDefault="00266827" w:rsidP="00266827">
      <w:r>
        <w:rPr>
          <w:noProof/>
        </w:rPr>
        <w:drawing>
          <wp:inline distT="0" distB="0" distL="0" distR="0" wp14:anchorId="55D9C3CE" wp14:editId="240FB194">
            <wp:extent cx="3381375" cy="752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827" w:rsidRDefault="00266827" w:rsidP="00266827">
      <w:r>
        <w:t xml:space="preserve">Thus </w:t>
      </w:r>
      <w:proofErr w:type="gramStart"/>
      <w:r>
        <w:t>get the path</w:t>
      </w:r>
      <w:proofErr w:type="gramEnd"/>
      <w:r>
        <w:t xml:space="preserve"> using the code created in task 1.</w:t>
      </w:r>
    </w:p>
    <w:p w:rsidR="00266827" w:rsidRDefault="00266827" w:rsidP="0026682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lastRenderedPageBreak/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name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Productslist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getSelectedItem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266827" w:rsidRDefault="00266827" w:rsidP="0026682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path1 = name.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oBindingContexts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.data1.sPath;</w:t>
      </w:r>
    </w:p>
    <w:p w:rsidR="00266827" w:rsidRDefault="00266827" w:rsidP="00266827">
      <w:pPr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console.log(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path1);</w:t>
      </w:r>
    </w:p>
    <w:p w:rsidR="00266827" w:rsidRDefault="00266827" w:rsidP="00266827">
      <w:r>
        <w:t>Use this path to point the remove method to the correct entry.</w:t>
      </w:r>
    </w:p>
    <w:p w:rsidR="00266827" w:rsidRDefault="00266827" w:rsidP="00266827">
      <w:r>
        <w:t>Refresh the model and destroy and close the dialog.</w:t>
      </w:r>
    </w:p>
    <w:p w:rsidR="00266827" w:rsidRDefault="00266827" w:rsidP="0026682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sap.m.Button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266827" w:rsidRDefault="00266827" w:rsidP="0026682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text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"confirm"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266827" w:rsidRDefault="00266827" w:rsidP="00266827">
      <w:pPr>
        <w:autoSpaceDE w:val="0"/>
        <w:autoSpaceDN w:val="0"/>
        <w:adjustRightInd w:val="0"/>
        <w:ind w:left="709" w:firstLine="709"/>
        <w:rPr>
          <w:rFonts w:ascii="Consolas" w:eastAsiaTheme="minorHAnsi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press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(){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'data1'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).remove(path1, item);</w:t>
      </w:r>
    </w:p>
    <w:p w:rsidR="00266827" w:rsidRDefault="00266827" w:rsidP="0026682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'data1'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).refresh();</w:t>
      </w:r>
    </w:p>
    <w:p w:rsidR="00266827" w:rsidRDefault="00266827" w:rsidP="0026682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Deletedialog.close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266827" w:rsidRDefault="00266827" w:rsidP="0026682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deleteDialog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).destroy();</w:t>
      </w:r>
    </w:p>
    <w:p w:rsidR="00266827" w:rsidRDefault="00266827" w:rsidP="0026682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}</w:t>
      </w:r>
    </w:p>
    <w:p w:rsidR="00266827" w:rsidRDefault="00266827" w:rsidP="00266827">
      <w:pPr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})</w:t>
      </w:r>
    </w:p>
    <w:p w:rsidR="00266827" w:rsidRDefault="00266827" w:rsidP="00266827">
      <w:r>
        <w:t>Save and run to test your results</w:t>
      </w:r>
    </w:p>
    <w:p w:rsidR="00266827" w:rsidRDefault="00266827" w:rsidP="00266827">
      <w:pPr>
        <w:pStyle w:val="Heading2"/>
      </w:pPr>
      <w:r>
        <w:t>Final delete function</w:t>
      </w:r>
    </w:p>
    <w:p w:rsidR="00266827" w:rsidRDefault="00266827" w:rsidP="0026682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DeleteEntry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){</w:t>
      </w:r>
    </w:p>
    <w:p w:rsidR="00266827" w:rsidRDefault="00266827" w:rsidP="0026682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name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Productslist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getSelectedItem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D347BE" w:rsidRDefault="00266827" w:rsidP="00D347BE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path1 = name.oBindingContexts.data1.sPath;</w:t>
      </w:r>
    </w:p>
    <w:p w:rsidR="00266827" w:rsidRDefault="00266827" w:rsidP="00D347BE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console.log(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path1);</w:t>
      </w:r>
    </w:p>
    <w:p w:rsidR="00266827" w:rsidRDefault="00266827" w:rsidP="0026682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Deletedialog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sap.m.Dialog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deleteDialog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,{</w:t>
      </w:r>
    </w:p>
    <w:p w:rsidR="00266827" w:rsidRDefault="00266827" w:rsidP="0026682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title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"Delete Product"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266827" w:rsidRDefault="00266827" w:rsidP="0026682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contents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: [</w:t>
      </w:r>
    </w:p>
    <w:p w:rsidR="00266827" w:rsidRDefault="00266827" w:rsidP="0026682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({text: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"Are you sure to delete this product?"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})</w:t>
      </w:r>
    </w:p>
    <w:p w:rsidR="00266827" w:rsidRDefault="00266827" w:rsidP="0026682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  ],</w:t>
      </w:r>
    </w:p>
    <w:p w:rsidR="00266827" w:rsidRDefault="00266827" w:rsidP="0026682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buttons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: [</w:t>
      </w:r>
    </w:p>
    <w:p w:rsidR="00266827" w:rsidRDefault="00266827" w:rsidP="0026682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sap.m.Button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266827" w:rsidRDefault="00266827" w:rsidP="0026682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text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"cancel"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266827" w:rsidRDefault="00266827" w:rsidP="0026682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press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(){</w:t>
      </w:r>
    </w:p>
    <w:p w:rsidR="00266827" w:rsidRDefault="00266827" w:rsidP="0026682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="00D347BE"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Deletedialog.close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266827" w:rsidRDefault="00266827" w:rsidP="0026682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deleteDialog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).destroy();</w:t>
      </w:r>
    </w:p>
    <w:p w:rsidR="00266827" w:rsidRDefault="00266827" w:rsidP="0026682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}</w:t>
      </w:r>
    </w:p>
    <w:p w:rsidR="00266827" w:rsidRDefault="00266827" w:rsidP="0026682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}),</w:t>
      </w:r>
    </w:p>
    <w:p w:rsidR="00266827" w:rsidRDefault="00266827" w:rsidP="0026682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sap.m.Button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266827" w:rsidRDefault="00266827" w:rsidP="0026682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text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"confirm"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266827" w:rsidRDefault="00266827" w:rsidP="0026682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press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(){</w:t>
      </w:r>
    </w:p>
    <w:p w:rsidR="00266827" w:rsidRDefault="00266827" w:rsidP="0026682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'data1'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).remove(path1, item);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'data1'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).refresh();</w:t>
      </w:r>
    </w:p>
    <w:p w:rsidR="00266827" w:rsidRDefault="00266827" w:rsidP="0026682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Deletedialog.close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266827" w:rsidRDefault="00266827" w:rsidP="0026682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deleteDialog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).destroy();</w:t>
      </w:r>
    </w:p>
    <w:p w:rsidR="00266827" w:rsidRDefault="00266827" w:rsidP="0026682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}</w:t>
      </w:r>
    </w:p>
    <w:p w:rsidR="00266827" w:rsidRDefault="00266827" w:rsidP="0026682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})</w:t>
      </w:r>
    </w:p>
    <w:p w:rsidR="00266827" w:rsidRDefault="00266827" w:rsidP="0026682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 ]</w:t>
      </w:r>
    </w:p>
    <w:p w:rsidR="00266827" w:rsidRDefault="00266827" w:rsidP="0026682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});</w:t>
      </w:r>
    </w:p>
    <w:p w:rsidR="00266827" w:rsidRDefault="00266827" w:rsidP="0026682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Deletedialog.open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4A2CC0" w:rsidRPr="004A2CC0" w:rsidRDefault="00266827" w:rsidP="004A2CC0">
      <w:bookmarkStart w:id="0" w:name="_GoBack"/>
      <w:bookmarkEnd w:id="0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}</w:t>
      </w:r>
    </w:p>
    <w:sectPr w:rsidR="004A2CC0" w:rsidRPr="004A2CC0" w:rsidSect="00D72033">
      <w:headerReference w:type="default" r:id="rId9"/>
      <w:footerReference w:type="even" r:id="rId10"/>
      <w:footerReference w:type="default" r:id="rId11"/>
      <w:headerReference w:type="first" r:id="rId12"/>
      <w:pgSz w:w="11900" w:h="16820"/>
      <w:pgMar w:top="1985" w:right="1134" w:bottom="1985" w:left="1134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569" w:rsidRDefault="007A5569">
      <w:r>
        <w:separator/>
      </w:r>
    </w:p>
  </w:endnote>
  <w:endnote w:type="continuationSeparator" w:id="0">
    <w:p w:rsidR="007A5569" w:rsidRDefault="007A5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BD8" w:rsidRDefault="00637BD8" w:rsidP="00E52A1D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</w:p>
  <w:p w:rsidR="00637BD8" w:rsidRDefault="00637BD8" w:rsidP="00E52A1D">
    <w:pPr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BD8" w:rsidRDefault="00637BD8" w:rsidP="00E52A1D">
    <w:pPr>
      <w:ind w:right="360"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1" layoutInCell="1" allowOverlap="1" wp14:anchorId="3371D6DB" wp14:editId="314C4EA6">
              <wp:simplePos x="0" y="0"/>
              <wp:positionH relativeFrom="page">
                <wp:posOffset>629920</wp:posOffset>
              </wp:positionH>
              <wp:positionV relativeFrom="page">
                <wp:posOffset>9861550</wp:posOffset>
              </wp:positionV>
              <wp:extent cx="5347970" cy="471805"/>
              <wp:effectExtent l="0" t="6350" r="3810" b="4445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7970" cy="471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BD8" w:rsidRPr="00E52A1D" w:rsidRDefault="00637BD8" w:rsidP="00E52A1D">
                          <w:pPr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E52A1D">
                            <w:rPr>
                              <w:sz w:val="16"/>
                              <w:szCs w:val="16"/>
                            </w:rPr>
                            <w:br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instrText>PAGE</w:instrTex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D347BE">
                            <w:rPr>
                              <w:noProof/>
                              <w:color w:val="0175AD" w:themeColor="text1"/>
                              <w:sz w:val="16"/>
                              <w:szCs w:val="16"/>
                            </w:rPr>
                            <w:t>4</w: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| 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FILENAME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Document1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0;text-align:left;margin-left:49.6pt;margin-top:776.5pt;width:421.1pt;height:37.1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" filled="f" stroked="f">
              <v:textbox inset=",7.2pt,,7.2pt">
                <w:txbxContent>
                  <w:p w:rsidR="00637BD8" w:rsidRPr="00E52A1D" w:rsidRDefault="00637BD8" w:rsidP="00E52A1D">
                    <w:pPr>
                      <w:rPr>
                        <w:color w:val="FFFFFF" w:themeColor="background1"/>
                        <w:sz w:val="16"/>
                        <w:szCs w:val="16"/>
                      </w:rPr>
                    </w:pPr>
                    <w:r w:rsidRPr="00E52A1D">
                      <w:rPr>
                        <w:sz w:val="16"/>
                        <w:szCs w:val="16"/>
                      </w:rPr>
                      <w:br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t xml:space="preserve">Page </w: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begin"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instrText>PAGE</w:instrTex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separate"/>
                    </w:r>
                    <w:r w:rsidR="00D347BE">
                      <w:rPr>
                        <w:noProof/>
                        <w:color w:val="0175AD" w:themeColor="text1"/>
                        <w:sz w:val="16"/>
                        <w:szCs w:val="16"/>
                      </w:rPr>
                      <w:t>4</w: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end"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 xml:space="preserve">| </w:t>
                    </w: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FILENAME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noProof/>
                        <w:sz w:val="16"/>
                        <w:szCs w:val="16"/>
                      </w:rPr>
                      <w:t>Document1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type="through"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569" w:rsidRDefault="007A5569">
      <w:r>
        <w:separator/>
      </w:r>
    </w:p>
  </w:footnote>
  <w:footnote w:type="continuationSeparator" w:id="0">
    <w:p w:rsidR="007A5569" w:rsidRDefault="007A55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BD8" w:rsidRDefault="00637BD8"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5ADC9A61" wp14:editId="5C1B6197">
              <wp:simplePos x="0" y="0"/>
              <wp:positionH relativeFrom="page">
                <wp:posOffset>629920</wp:posOffset>
              </wp:positionH>
              <wp:positionV relativeFrom="page">
                <wp:posOffset>521970</wp:posOffset>
              </wp:positionV>
              <wp:extent cx="5347970" cy="471170"/>
              <wp:effectExtent l="0" t="0" r="0" b="0"/>
              <wp:wrapThrough wrapText="bothSides">
                <wp:wrapPolygon edited="0">
                  <wp:start x="103" y="1164"/>
                  <wp:lineTo x="103" y="18631"/>
                  <wp:lineTo x="21338" y="18631"/>
                  <wp:lineTo x="21338" y="1164"/>
                  <wp:lineTo x="103" y="1164"/>
                </wp:wrapPolygon>
              </wp:wrapThrough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7970" cy="471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BD8" w:rsidRDefault="00637BD8" w:rsidP="00D7203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TITLE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Title, e.g. Statement of Work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| 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SAVEDATE \@ "dd MMMM yyyy"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86173">
                            <w:rPr>
                              <w:noProof/>
                              <w:sz w:val="16"/>
                              <w:szCs w:val="16"/>
                            </w:rPr>
                            <w:t>15 July 2015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:rsidR="00637BD8" w:rsidRPr="00D72033" w:rsidRDefault="00637BD8" w:rsidP="00D7203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SUBJECT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Subject, e.g. Client </w:t>
                          </w:r>
                          <w:proofErr w:type="gramStart"/>
                          <w:r>
                            <w:rPr>
                              <w:sz w:val="16"/>
                              <w:szCs w:val="16"/>
                            </w:rPr>
                            <w:t>A</w:t>
                          </w:r>
                          <w:proofErr w:type="gramEnd"/>
                          <w:r>
                            <w:rPr>
                              <w:sz w:val="16"/>
                              <w:szCs w:val="16"/>
                            </w:rPr>
                            <w:t xml:space="preserve"> Project X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49.6pt;margin-top:41.1pt;width:421.1pt;height:37.1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" filled="f" stroked="f">
              <v:textbox inset=",7.2pt,,7.2pt">
                <w:txbxContent>
                  <w:p w:rsidR="00637BD8" w:rsidRDefault="00637BD8" w:rsidP="00D7203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TITLE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Title, e.g. Statement of Work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sz w:val="16"/>
                        <w:szCs w:val="16"/>
                      </w:rPr>
                      <w:t xml:space="preserve"> | </w:t>
                    </w: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SAVEDATE \@ "dd MMMM yyyy"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F86173">
                      <w:rPr>
                        <w:noProof/>
                        <w:sz w:val="16"/>
                        <w:szCs w:val="16"/>
                      </w:rPr>
                      <w:t>15 July 2015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:rsidR="00637BD8" w:rsidRPr="00D72033" w:rsidRDefault="00637BD8" w:rsidP="00D7203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SUBJECT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 xml:space="preserve">Subject, e.g. Client </w:t>
                    </w:r>
                    <w:proofErr w:type="gramStart"/>
                    <w:r>
                      <w:rPr>
                        <w:sz w:val="16"/>
                        <w:szCs w:val="16"/>
                      </w:rPr>
                      <w:t>A</w:t>
                    </w:r>
                    <w:proofErr w:type="gramEnd"/>
                    <w:r>
                      <w:rPr>
                        <w:sz w:val="16"/>
                        <w:szCs w:val="16"/>
                      </w:rPr>
                      <w:t xml:space="preserve"> Project X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through" anchorx="page" anchory="page"/>
              <w10:anchorlock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1" locked="1" layoutInCell="1" allowOverlap="1" wp14:anchorId="217BBC58" wp14:editId="22F53152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6026" cy="10701338"/>
          <wp:effectExtent l="0" t="0" r="3175" b="0"/>
          <wp:wrapNone/>
          <wp:docPr id="2" name="Picture 2" descr="Bod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ody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6026" cy="107013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BD8" w:rsidRDefault="00637BD8"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57720DE5" wp14:editId="4D8BF0FE">
              <wp:simplePos x="0" y="0"/>
              <wp:positionH relativeFrom="page">
                <wp:posOffset>629920</wp:posOffset>
              </wp:positionH>
              <wp:positionV relativeFrom="page">
                <wp:posOffset>9862185</wp:posOffset>
              </wp:positionV>
              <wp:extent cx="6174105" cy="471805"/>
              <wp:effectExtent l="0" t="0" r="3175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4105" cy="471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BD8" w:rsidRPr="00740265" w:rsidRDefault="00637BD8" w:rsidP="00740265">
                          <w:pPr>
                            <w:tabs>
                              <w:tab w:val="left" w:pos="1134"/>
                              <w:tab w:val="left" w:pos="1418"/>
                              <w:tab w:val="left" w:pos="1814"/>
                              <w:tab w:val="left" w:pos="1985"/>
                              <w:tab w:val="left" w:pos="3969"/>
                            </w:tabs>
                            <w:rPr>
                              <w:color w:val="FFFFFF" w:themeColor="background1"/>
                              <w:sz w:val="16"/>
                            </w:rPr>
                          </w:pPr>
                          <w:r w:rsidRPr="004147EC">
                            <w:rPr>
                              <w:color w:val="616265"/>
                              <w:sz w:val="16"/>
                            </w:rPr>
                            <w:t>BPSE Consulting Pty Ltd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ABN 39 123 457 769 53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53 W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alker Street, North Sydney NSW 2060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br/>
                            <w:t xml:space="preserve">Email: 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info@bpse.com.au</w:t>
                          </w:r>
                          <w:r w:rsidRPr="002300EB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Office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: +61 2 9045 0238</w:t>
                          </w:r>
                          <w:r w:rsidRPr="002300EB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b/>
                              <w:color w:val="FFA200"/>
                              <w:sz w:val="16"/>
                            </w:rPr>
                            <w:t>www.bpse.com.au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49.6pt;margin-top:776.55pt;width:486.15pt;height:37.1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" filled="f" stroked="f">
              <v:textbox inset=",7.2pt,,7.2pt">
                <w:txbxContent>
                  <w:p w:rsidR="00637BD8" w:rsidRPr="00740265" w:rsidRDefault="00637BD8" w:rsidP="00740265">
                    <w:pPr>
                      <w:tabs>
                        <w:tab w:val="left" w:pos="1134"/>
                        <w:tab w:val="left" w:pos="1418"/>
                        <w:tab w:val="left" w:pos="1814"/>
                        <w:tab w:val="left" w:pos="1985"/>
                        <w:tab w:val="left" w:pos="3969"/>
                      </w:tabs>
                      <w:rPr>
                        <w:color w:val="FFFFFF" w:themeColor="background1"/>
                        <w:sz w:val="16"/>
                      </w:rPr>
                    </w:pPr>
                    <w:r w:rsidRPr="004147EC">
                      <w:rPr>
                        <w:color w:val="616265"/>
                        <w:sz w:val="16"/>
                      </w:rPr>
                      <w:t>BPSE Consulting Pty Ltd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color w:val="616265"/>
                        <w:sz w:val="16"/>
                      </w:rPr>
                      <w:t>ABN 39 123 457 769 53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616265"/>
                        <w:sz w:val="16"/>
                      </w:rPr>
                      <w:t>53 W</w:t>
                    </w:r>
                    <w:r w:rsidRPr="004147EC">
                      <w:rPr>
                        <w:color w:val="616265"/>
                        <w:sz w:val="16"/>
                      </w:rPr>
                      <w:t>alker Street, North Sydney NSW 2060</w:t>
                    </w:r>
                    <w:r w:rsidRPr="004147EC">
                      <w:rPr>
                        <w:color w:val="616265"/>
                        <w:sz w:val="16"/>
                      </w:rPr>
                      <w:br/>
                      <w:t xml:space="preserve">Email: </w:t>
                    </w:r>
                    <w:r>
                      <w:rPr>
                        <w:color w:val="616265"/>
                        <w:sz w:val="16"/>
                      </w:rPr>
                      <w:t>info@bpse.com.au</w:t>
                    </w:r>
                    <w:r w:rsidRPr="002300EB">
                      <w:rPr>
                        <w:color w:val="FFFFFF" w:themeColor="background1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color w:val="616265"/>
                        <w:sz w:val="16"/>
                      </w:rPr>
                      <w:t>Office</w:t>
                    </w:r>
                    <w:r>
                      <w:rPr>
                        <w:color w:val="616265"/>
                        <w:sz w:val="16"/>
                      </w:rPr>
                      <w:t>: +61 2 9045 0238</w:t>
                    </w:r>
                    <w:r w:rsidRPr="002300EB">
                      <w:rPr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b/>
                        <w:color w:val="FFA200"/>
                        <w:sz w:val="16"/>
                      </w:rPr>
                      <w:t>www.bpse.com.au</w:t>
                    </w:r>
                  </w:p>
                </w:txbxContent>
              </v:textbox>
              <w10:wrap type="tight" anchorx="page" anchory="page"/>
              <w10:anchorlock/>
            </v:shape>
          </w:pict>
        </mc:Fallback>
      </mc:AlternateContent>
    </w:r>
    <w:r w:rsidRPr="00455C6D">
      <w:rPr>
        <w:noProof/>
      </w:rPr>
      <w:drawing>
        <wp:anchor distT="0" distB="0" distL="114300" distR="114300" simplePos="0" relativeHeight="251664384" behindDoc="1" locked="1" layoutInCell="1" allowOverlap="1" wp14:anchorId="0CA92235" wp14:editId="4F920E3D">
          <wp:simplePos x="0" y="0"/>
          <wp:positionH relativeFrom="page">
            <wp:posOffset>6350</wp:posOffset>
          </wp:positionH>
          <wp:positionV relativeFrom="page">
            <wp:posOffset>-3810</wp:posOffset>
          </wp:positionV>
          <wp:extent cx="7566025" cy="10701337"/>
          <wp:effectExtent l="25400" t="0" r="3175" b="0"/>
          <wp:wrapNone/>
          <wp:docPr id="3" name="Picture 3" descr="Titl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itle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6025" cy="107013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46E5186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C5092E"/>
    <w:multiLevelType w:val="hybridMultilevel"/>
    <w:tmpl w:val="9A60EAA6"/>
    <w:lvl w:ilvl="0" w:tplc="4F0606D0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3607FA"/>
    <w:multiLevelType w:val="hybridMultilevel"/>
    <w:tmpl w:val="46022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A32C84"/>
    <w:multiLevelType w:val="hybridMultilevel"/>
    <w:tmpl w:val="2C900D4A"/>
    <w:lvl w:ilvl="0" w:tplc="A114280E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FA564E"/>
    <w:multiLevelType w:val="hybridMultilevel"/>
    <w:tmpl w:val="5B345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F97BFF"/>
    <w:multiLevelType w:val="hybridMultilevel"/>
    <w:tmpl w:val="247641DE"/>
    <w:lvl w:ilvl="0" w:tplc="A6FCC1F4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4"/>
  </w:num>
  <w:num w:numId="13">
    <w:abstractNumId w:val="5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09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32D"/>
    <w:rsid w:val="000053A1"/>
    <w:rsid w:val="00024754"/>
    <w:rsid w:val="0003347F"/>
    <w:rsid w:val="00045AF0"/>
    <w:rsid w:val="00063AEE"/>
    <w:rsid w:val="00076010"/>
    <w:rsid w:val="000A1920"/>
    <w:rsid w:val="000B7FE4"/>
    <w:rsid w:val="000C0B75"/>
    <w:rsid w:val="000C1703"/>
    <w:rsid w:val="000D0BC6"/>
    <w:rsid w:val="000D47A5"/>
    <w:rsid w:val="000E6E9E"/>
    <w:rsid w:val="00162BBF"/>
    <w:rsid w:val="0018356F"/>
    <w:rsid w:val="001A2824"/>
    <w:rsid w:val="001A4E37"/>
    <w:rsid w:val="001C13E9"/>
    <w:rsid w:val="001C5D1B"/>
    <w:rsid w:val="001E2148"/>
    <w:rsid w:val="0021051D"/>
    <w:rsid w:val="002300EB"/>
    <w:rsid w:val="0023148A"/>
    <w:rsid w:val="00266827"/>
    <w:rsid w:val="002A6AFC"/>
    <w:rsid w:val="002F7A8C"/>
    <w:rsid w:val="003061E5"/>
    <w:rsid w:val="00336731"/>
    <w:rsid w:val="00343ED2"/>
    <w:rsid w:val="00346D57"/>
    <w:rsid w:val="00360B31"/>
    <w:rsid w:val="00365E35"/>
    <w:rsid w:val="003777D5"/>
    <w:rsid w:val="003C1028"/>
    <w:rsid w:val="003D6B1D"/>
    <w:rsid w:val="003E434B"/>
    <w:rsid w:val="003E5138"/>
    <w:rsid w:val="003E6948"/>
    <w:rsid w:val="003F5DD9"/>
    <w:rsid w:val="0040148C"/>
    <w:rsid w:val="0041225D"/>
    <w:rsid w:val="004147EC"/>
    <w:rsid w:val="00434B07"/>
    <w:rsid w:val="0045551D"/>
    <w:rsid w:val="00455C6D"/>
    <w:rsid w:val="00475491"/>
    <w:rsid w:val="00483712"/>
    <w:rsid w:val="004A2CC0"/>
    <w:rsid w:val="004E5DDA"/>
    <w:rsid w:val="004E78CB"/>
    <w:rsid w:val="004F53C7"/>
    <w:rsid w:val="005034CB"/>
    <w:rsid w:val="00520180"/>
    <w:rsid w:val="00526FC0"/>
    <w:rsid w:val="00533AC0"/>
    <w:rsid w:val="00581949"/>
    <w:rsid w:val="0058238B"/>
    <w:rsid w:val="005831CB"/>
    <w:rsid w:val="0058358B"/>
    <w:rsid w:val="00583C9E"/>
    <w:rsid w:val="00597319"/>
    <w:rsid w:val="005C48E0"/>
    <w:rsid w:val="005E6083"/>
    <w:rsid w:val="005F5355"/>
    <w:rsid w:val="00622069"/>
    <w:rsid w:val="00637BD8"/>
    <w:rsid w:val="00644223"/>
    <w:rsid w:val="0065577E"/>
    <w:rsid w:val="0067597B"/>
    <w:rsid w:val="006B2F89"/>
    <w:rsid w:val="006D109D"/>
    <w:rsid w:val="00700FC2"/>
    <w:rsid w:val="00702E52"/>
    <w:rsid w:val="00740265"/>
    <w:rsid w:val="00752E20"/>
    <w:rsid w:val="00753158"/>
    <w:rsid w:val="0076465F"/>
    <w:rsid w:val="007770B4"/>
    <w:rsid w:val="0078498F"/>
    <w:rsid w:val="00786C1B"/>
    <w:rsid w:val="0079264A"/>
    <w:rsid w:val="00792834"/>
    <w:rsid w:val="00793F25"/>
    <w:rsid w:val="007A5569"/>
    <w:rsid w:val="00871452"/>
    <w:rsid w:val="0087777A"/>
    <w:rsid w:val="00883E02"/>
    <w:rsid w:val="00887F57"/>
    <w:rsid w:val="0089565F"/>
    <w:rsid w:val="00895A04"/>
    <w:rsid w:val="008A549B"/>
    <w:rsid w:val="008C0110"/>
    <w:rsid w:val="008E1B0E"/>
    <w:rsid w:val="008F5399"/>
    <w:rsid w:val="00901DFC"/>
    <w:rsid w:val="0096616F"/>
    <w:rsid w:val="00974A64"/>
    <w:rsid w:val="00981620"/>
    <w:rsid w:val="00996418"/>
    <w:rsid w:val="009B599B"/>
    <w:rsid w:val="009E0D00"/>
    <w:rsid w:val="009E234D"/>
    <w:rsid w:val="009E7886"/>
    <w:rsid w:val="00A0699F"/>
    <w:rsid w:val="00A12968"/>
    <w:rsid w:val="00A15A80"/>
    <w:rsid w:val="00A463D6"/>
    <w:rsid w:val="00A62C62"/>
    <w:rsid w:val="00A93B47"/>
    <w:rsid w:val="00A961EC"/>
    <w:rsid w:val="00AC1843"/>
    <w:rsid w:val="00AD6EAC"/>
    <w:rsid w:val="00AF2A32"/>
    <w:rsid w:val="00B702FC"/>
    <w:rsid w:val="00B75358"/>
    <w:rsid w:val="00B75C8B"/>
    <w:rsid w:val="00B8497D"/>
    <w:rsid w:val="00B86AA4"/>
    <w:rsid w:val="00BD6BC1"/>
    <w:rsid w:val="00BD6CFE"/>
    <w:rsid w:val="00BF7A9B"/>
    <w:rsid w:val="00C33E31"/>
    <w:rsid w:val="00C345E3"/>
    <w:rsid w:val="00C34700"/>
    <w:rsid w:val="00C6302C"/>
    <w:rsid w:val="00C707CB"/>
    <w:rsid w:val="00C75496"/>
    <w:rsid w:val="00C8646B"/>
    <w:rsid w:val="00C97507"/>
    <w:rsid w:val="00CB1ADB"/>
    <w:rsid w:val="00CC4037"/>
    <w:rsid w:val="00CD4226"/>
    <w:rsid w:val="00CF7EBE"/>
    <w:rsid w:val="00D125F5"/>
    <w:rsid w:val="00D22B8B"/>
    <w:rsid w:val="00D23A85"/>
    <w:rsid w:val="00D347BE"/>
    <w:rsid w:val="00D353FC"/>
    <w:rsid w:val="00D3669C"/>
    <w:rsid w:val="00D46126"/>
    <w:rsid w:val="00D664C0"/>
    <w:rsid w:val="00D67DC3"/>
    <w:rsid w:val="00D7033A"/>
    <w:rsid w:val="00D72033"/>
    <w:rsid w:val="00D844B8"/>
    <w:rsid w:val="00DB1016"/>
    <w:rsid w:val="00DC0754"/>
    <w:rsid w:val="00DC639A"/>
    <w:rsid w:val="00DF4DA4"/>
    <w:rsid w:val="00E171FC"/>
    <w:rsid w:val="00E22ED7"/>
    <w:rsid w:val="00E52A1D"/>
    <w:rsid w:val="00E54B93"/>
    <w:rsid w:val="00E71F1C"/>
    <w:rsid w:val="00E778CC"/>
    <w:rsid w:val="00E91D62"/>
    <w:rsid w:val="00E9359D"/>
    <w:rsid w:val="00EB5C8F"/>
    <w:rsid w:val="00EC5FCB"/>
    <w:rsid w:val="00F02EDF"/>
    <w:rsid w:val="00F068BD"/>
    <w:rsid w:val="00F1621E"/>
    <w:rsid w:val="00F50039"/>
    <w:rsid w:val="00F55D12"/>
    <w:rsid w:val="00F57E09"/>
    <w:rsid w:val="00F67A82"/>
    <w:rsid w:val="00F76D15"/>
    <w:rsid w:val="00F76ED4"/>
    <w:rsid w:val="00F86173"/>
    <w:rsid w:val="00F92620"/>
    <w:rsid w:val="00F93436"/>
    <w:rsid w:val="00F94ABA"/>
    <w:rsid w:val="00FA62A7"/>
    <w:rsid w:val="00FB332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B75"/>
    <w:pPr>
      <w:spacing w:after="0"/>
    </w:pPr>
    <w:rPr>
      <w:rFonts w:ascii="Helvetica Neue" w:eastAsiaTheme="minorEastAsia" w:hAnsi="Helvetica Neue"/>
      <w:color w:val="616265" w:themeColor="text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B75"/>
    <w:pPr>
      <w:keepNext/>
      <w:keepLines/>
      <w:spacing w:before="480"/>
      <w:outlineLvl w:val="0"/>
    </w:pPr>
    <w:rPr>
      <w:rFonts w:eastAsiaTheme="majorEastAsia" w:cstheme="majorBidi"/>
      <w:b/>
      <w:bCs/>
      <w:color w:val="0175AD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75"/>
    <w:pPr>
      <w:keepNext/>
      <w:keepLines/>
      <w:spacing w:before="200"/>
      <w:outlineLvl w:val="1"/>
    </w:pPr>
    <w:rPr>
      <w:rFonts w:eastAsiaTheme="majorEastAsia" w:cstheme="majorBidi"/>
      <w:b/>
      <w:bCs/>
      <w:color w:val="F2AF32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B75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B75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175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B75"/>
    <w:pPr>
      <w:keepNext/>
      <w:keepLines/>
      <w:spacing w:before="200"/>
      <w:outlineLvl w:val="4"/>
    </w:pPr>
    <w:rPr>
      <w:rFonts w:eastAsiaTheme="majorEastAsia" w:cstheme="majorBidi"/>
      <w:color w:val="0039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B75"/>
    <w:pPr>
      <w:keepNext/>
      <w:keepLines/>
      <w:spacing w:before="200"/>
      <w:outlineLvl w:val="5"/>
    </w:pPr>
    <w:rPr>
      <w:rFonts w:eastAsiaTheme="majorEastAsia" w:cstheme="majorBidi"/>
      <w:i/>
      <w:iCs/>
      <w:color w:val="0039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B75"/>
    <w:pPr>
      <w:keepNext/>
      <w:keepLines/>
      <w:spacing w:before="200"/>
      <w:outlineLvl w:val="6"/>
    </w:pPr>
    <w:rPr>
      <w:rFonts w:eastAsiaTheme="majorEastAsia" w:cstheme="majorBidi"/>
      <w:i/>
      <w:iCs/>
      <w:color w:val="04ABFD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B75"/>
    <w:pPr>
      <w:keepNext/>
      <w:keepLines/>
      <w:spacing w:before="200"/>
      <w:outlineLvl w:val="7"/>
    </w:pPr>
    <w:rPr>
      <w:rFonts w:eastAsiaTheme="majorEastAsia" w:cstheme="majorBidi"/>
      <w:color w:val="04ABFD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B75"/>
    <w:pPr>
      <w:keepNext/>
      <w:keepLines/>
      <w:spacing w:before="200"/>
      <w:outlineLvl w:val="8"/>
    </w:pPr>
    <w:rPr>
      <w:rFonts w:eastAsiaTheme="majorEastAsia" w:cstheme="majorBidi"/>
      <w:i/>
      <w:iCs/>
      <w:color w:val="04ABFD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B75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B75"/>
    <w:rPr>
      <w:rFonts w:ascii="Helvetica Neue" w:eastAsiaTheme="minorEastAsia" w:hAnsi="Helvetica Neue" w:cs="Lucida Grande"/>
      <w:color w:val="616265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0C0B75"/>
    <w:pPr>
      <w:pBdr>
        <w:top w:val="single" w:sz="2" w:space="10" w:color="0175AD" w:themeColor="accent1" w:shadow="1" w:frame="1"/>
        <w:left w:val="single" w:sz="2" w:space="10" w:color="0175AD" w:themeColor="accent1" w:shadow="1" w:frame="1"/>
        <w:bottom w:val="single" w:sz="2" w:space="10" w:color="0175AD" w:themeColor="accent1" w:shadow="1" w:frame="1"/>
        <w:right w:val="single" w:sz="2" w:space="10" w:color="0175AD" w:themeColor="accent1" w:shadow="1" w:frame="1"/>
      </w:pBdr>
      <w:ind w:left="1152" w:right="1152"/>
    </w:pPr>
    <w:rPr>
      <w:i/>
      <w:iCs/>
      <w:color w:val="0175AD" w:themeColor="accent1"/>
    </w:rPr>
  </w:style>
  <w:style w:type="table" w:styleId="ColorfulGrid">
    <w:name w:val="Colorful Grid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text1" w:themeFillTint="33"/>
    </w:tcPr>
    <w:tblStylePr w:type="firstRow">
      <w:rPr>
        <w:b/>
        <w:bCs/>
      </w:rPr>
      <w:tblPr/>
      <w:tcPr>
        <w:shd w:val="clear" w:color="auto" w:fill="79D2FE" w:themeFill="tex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accent1" w:themeFillTint="33"/>
    </w:tcPr>
    <w:tblStylePr w:type="firstRow">
      <w:rPr>
        <w:b/>
        <w:bCs/>
      </w:rPr>
      <w:tblPr/>
      <w:tcPr>
        <w:shd w:val="clear" w:color="auto" w:fill="79D2FE" w:themeFill="accen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FD5" w:themeFill="accent2" w:themeFillTint="33"/>
    </w:tcPr>
    <w:tblStylePr w:type="firstRow">
      <w:rPr>
        <w:b/>
        <w:bCs/>
      </w:rPr>
      <w:tblPr/>
      <w:tcPr>
        <w:shd w:val="clear" w:color="auto" w:fill="F9DEAC" w:themeFill="accent2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9DE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E0" w:themeFill="accent3" w:themeFillTint="33"/>
    </w:tcPr>
    <w:tblStylePr w:type="firstRow">
      <w:rPr>
        <w:b/>
        <w:bCs/>
      </w:rPr>
      <w:tblPr/>
      <w:tcPr>
        <w:shd w:val="clear" w:color="auto" w:fill="BFBFC1" w:themeFill="accent3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BFBFC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4" w:themeFillTint="33"/>
    </w:tcPr>
    <w:tblStylePr w:type="firstRow">
      <w:rPr>
        <w:b/>
        <w:bCs/>
      </w:rPr>
      <w:tblPr/>
      <w:tcPr>
        <w:shd w:val="clear" w:color="auto" w:fill="CBD6DD" w:themeFill="accent4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CBD6D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4D4" w:themeFill="accent5" w:themeFillTint="33"/>
    </w:tcPr>
    <w:tblStylePr w:type="firstRow">
      <w:rPr>
        <w:b/>
        <w:bCs/>
      </w:rPr>
      <w:tblPr/>
      <w:tcPr>
        <w:shd w:val="clear" w:color="auto" w:fill="FAC9A9" w:themeFill="accent5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AC9A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9FA" w:themeFill="accent6" w:themeFillTint="33"/>
    </w:tcPr>
    <w:tblStylePr w:type="firstRow">
      <w:rPr>
        <w:b/>
        <w:bCs/>
      </w:rPr>
      <w:tblPr/>
      <w:tcPr>
        <w:shd w:val="clear" w:color="auto" w:fill="F2F4F5" w:themeFill="accent6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2F4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ColorfulList">
    <w:name w:val="Colorful List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shd w:val="clear" w:color="auto" w:fill="BCE8FE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shd w:val="clear" w:color="auto" w:fill="BCE8F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shd w:val="clear" w:color="auto" w:fill="FCEF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E7B8E" w:themeFill="accent4" w:themeFillShade="CC"/>
      </w:tcPr>
    </w:tblStylePr>
    <w:tblStylePr w:type="lastRow">
      <w:rPr>
        <w:b/>
        <w:bCs/>
        <w:color w:val="5E7B8E" w:themeColor="accent4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shd w:val="clear" w:color="auto" w:fill="DFDFE0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4E50" w:themeFill="accent3" w:themeFillShade="CC"/>
      </w:tcPr>
    </w:tblStylePr>
    <w:tblStylePr w:type="lastRow">
      <w:rPr>
        <w:b/>
        <w:bCs/>
        <w:color w:val="4D4E50" w:themeColor="accent3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shd w:val="clear" w:color="auto" w:fill="E5EAEE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BBBE" w:themeFill="accent6" w:themeFillShade="CC"/>
      </w:tcPr>
    </w:tblStylePr>
    <w:tblStylePr w:type="lastRow">
      <w:rPr>
        <w:b/>
        <w:bCs/>
        <w:color w:val="ACBBBE" w:themeColor="accent6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shd w:val="clear" w:color="auto" w:fill="FCE4D4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85B0B" w:themeFill="accent5" w:themeFillShade="CC"/>
      </w:tcPr>
    </w:tblStylePr>
    <w:tblStylePr w:type="lastRow">
      <w:rPr>
        <w:b/>
        <w:bCs/>
        <w:color w:val="D85B0B" w:themeColor="accent5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shd w:val="clear" w:color="auto" w:fill="F8F9FA" w:themeFill="accent6" w:themeFillTint="33"/>
      </w:tcPr>
    </w:tblStylePr>
  </w:style>
  <w:style w:type="table" w:styleId="ColorfulShading">
    <w:name w:val="Colorful Shading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text1"/>
        <w:bottom w:val="single" w:sz="4" w:space="0" w:color="0175AD" w:themeColor="text1"/>
        <w:right w:val="single" w:sz="4" w:space="0" w:color="0175AD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text1" w:themeShade="99"/>
          <w:insideV w:val="nil"/>
        </w:tcBorders>
        <w:shd w:val="clear" w:color="auto" w:fill="004567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shd w:val="clear" w:color="auto" w:fill="79D2FE" w:themeFill="text1" w:themeFillTint="66"/>
      </w:tcPr>
    </w:tblStylePr>
    <w:tblStylePr w:type="band1Horz">
      <w:tblPr/>
      <w:tcPr>
        <w:shd w:val="clear" w:color="auto" w:fill="58C7FE" w:themeFill="tex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1">
    <w:name w:val="Colorful Shading Accent 1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accent1"/>
        <w:bottom w:val="single" w:sz="4" w:space="0" w:color="0175AD" w:themeColor="accent1"/>
        <w:right w:val="single" w:sz="4" w:space="0" w:color="0175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accent1" w:themeShade="99"/>
          <w:insideV w:val="nil"/>
        </w:tcBorders>
        <w:shd w:val="clear" w:color="auto" w:fill="0045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567" w:themeFill="accent1" w:themeFillShade="99"/>
      </w:tcPr>
    </w:tblStylePr>
    <w:tblStylePr w:type="band1Vert">
      <w:tblPr/>
      <w:tcPr>
        <w:shd w:val="clear" w:color="auto" w:fill="79D2FE" w:themeFill="accent1" w:themeFillTint="66"/>
      </w:tcPr>
    </w:tblStylePr>
    <w:tblStylePr w:type="band1Horz">
      <w:tblPr/>
      <w:tcPr>
        <w:shd w:val="clear" w:color="auto" w:fill="58C7FE" w:themeFill="accen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2">
    <w:name w:val="Colorful Shading Accent 2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F2AF32" w:themeColor="accent2"/>
        <w:bottom w:val="single" w:sz="4" w:space="0" w:color="F2AF32" w:themeColor="accent2"/>
        <w:right w:val="single" w:sz="4" w:space="0" w:color="F2AF3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46E0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46E0A" w:themeColor="accent2" w:themeShade="99"/>
          <w:insideV w:val="nil"/>
        </w:tcBorders>
        <w:shd w:val="clear" w:color="auto" w:fill="A46E0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6E0A" w:themeFill="accent2" w:themeFillShade="99"/>
      </w:tcPr>
    </w:tblStylePr>
    <w:tblStylePr w:type="band1Vert">
      <w:tblPr/>
      <w:tcPr>
        <w:shd w:val="clear" w:color="auto" w:fill="F9DEAC" w:themeFill="accent2" w:themeFillTint="66"/>
      </w:tcPr>
    </w:tblStylePr>
    <w:tblStylePr w:type="band1Horz">
      <w:tblPr/>
      <w:tcPr>
        <w:shd w:val="clear" w:color="auto" w:fill="F8D798" w:themeFill="accent2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3">
    <w:name w:val="Colorful Shading Accent 3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7E99AA" w:themeColor="accent4"/>
        <w:left w:val="single" w:sz="4" w:space="0" w:color="616265" w:themeColor="accent3"/>
        <w:bottom w:val="single" w:sz="4" w:space="0" w:color="616265" w:themeColor="accent3"/>
        <w:right w:val="single" w:sz="4" w:space="0" w:color="61626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A3A3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A3A3C" w:themeColor="accent3" w:themeShade="99"/>
          <w:insideV w:val="nil"/>
        </w:tcBorders>
        <w:shd w:val="clear" w:color="auto" w:fill="3A3A3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3A3C" w:themeFill="accent3" w:themeFillShade="99"/>
      </w:tcPr>
    </w:tblStylePr>
    <w:tblStylePr w:type="band1Vert">
      <w:tblPr/>
      <w:tcPr>
        <w:shd w:val="clear" w:color="auto" w:fill="BFBFC1" w:themeFill="accent3" w:themeFillTint="66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616265" w:themeColor="accent3"/>
        <w:left w:val="single" w:sz="4" w:space="0" w:color="7E99AA" w:themeColor="accent4"/>
        <w:bottom w:val="single" w:sz="4" w:space="0" w:color="7E99AA" w:themeColor="accent4"/>
        <w:right w:val="single" w:sz="4" w:space="0" w:color="7E99AA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5C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5C6A" w:themeColor="accent4" w:themeShade="99"/>
          <w:insideV w:val="nil"/>
        </w:tcBorders>
        <w:shd w:val="clear" w:color="auto" w:fill="465C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5C6A" w:themeFill="accent4" w:themeFillShade="99"/>
      </w:tcPr>
    </w:tblStylePr>
    <w:tblStylePr w:type="band1Vert">
      <w:tblPr/>
      <w:tcPr>
        <w:shd w:val="clear" w:color="auto" w:fill="CBD6DD" w:themeFill="accent4" w:themeFillTint="66"/>
      </w:tcPr>
    </w:tblStylePr>
    <w:tblStylePr w:type="band1Horz">
      <w:tblPr/>
      <w:tcPr>
        <w:shd w:val="clear" w:color="auto" w:fill="BECCD4" w:themeFill="accent4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5">
    <w:name w:val="Colorful Shading Accent 5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DFE5E6" w:themeColor="accent6"/>
        <w:left w:val="single" w:sz="4" w:space="0" w:color="F47929" w:themeColor="accent5"/>
        <w:bottom w:val="single" w:sz="4" w:space="0" w:color="F47929" w:themeColor="accent5"/>
        <w:right w:val="single" w:sz="4" w:space="0" w:color="F47929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440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4408" w:themeColor="accent5" w:themeShade="99"/>
          <w:insideV w:val="nil"/>
        </w:tcBorders>
        <w:shd w:val="clear" w:color="auto" w:fill="A2440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4408" w:themeFill="accent5" w:themeFillShade="99"/>
      </w:tcPr>
    </w:tblStylePr>
    <w:tblStylePr w:type="band1Vert">
      <w:tblPr/>
      <w:tcPr>
        <w:shd w:val="clear" w:color="auto" w:fill="FAC9A9" w:themeFill="accent5" w:themeFillTint="66"/>
      </w:tcPr>
    </w:tblStylePr>
    <w:tblStylePr w:type="band1Horz">
      <w:tblPr/>
      <w:tcPr>
        <w:shd w:val="clear" w:color="auto" w:fill="F9BB94" w:themeFill="accent5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6">
    <w:name w:val="Colorful Shading Accent 6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47929" w:themeColor="accent5"/>
        <w:left w:val="single" w:sz="4" w:space="0" w:color="DFE5E6" w:themeColor="accent6"/>
        <w:bottom w:val="single" w:sz="4" w:space="0" w:color="DFE5E6" w:themeColor="accent6"/>
        <w:right w:val="single" w:sz="4" w:space="0" w:color="DFE5E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9929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99296" w:themeColor="accent6" w:themeShade="99"/>
          <w:insideV w:val="nil"/>
        </w:tcBorders>
        <w:shd w:val="clear" w:color="auto" w:fill="79929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9296" w:themeFill="accent6" w:themeFillShade="99"/>
      </w:tcPr>
    </w:tblStylePr>
    <w:tblStylePr w:type="band1Vert">
      <w:tblPr/>
      <w:tcPr>
        <w:shd w:val="clear" w:color="auto" w:fill="F2F4F5" w:themeFill="accent6" w:themeFillTint="66"/>
      </w:tcPr>
    </w:tblStylePr>
    <w:tblStylePr w:type="band1Horz">
      <w:tblPr/>
      <w:tcPr>
        <w:shd w:val="clear" w:color="auto" w:fill="EEF1F2" w:themeFill="accent6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DarkList">
    <w:name w:val="Dark List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AF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85B0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D8A0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1626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303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494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9A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4D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8738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792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390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550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7A7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FB0B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C0B75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C0B75"/>
    <w:rPr>
      <w:rFonts w:ascii="Helvetica Neue" w:eastAsiaTheme="minorEastAsia" w:hAnsi="Helvetica Neue" w:cs="Lucida Grande"/>
      <w:color w:val="616265" w:themeColor="text2"/>
    </w:rPr>
  </w:style>
  <w:style w:type="character" w:styleId="Emphasis">
    <w:name w:val="Emphasis"/>
    <w:basedOn w:val="DefaultParagraphFont"/>
    <w:uiPriority w:val="20"/>
    <w:qFormat/>
    <w:rsid w:val="000C0B75"/>
    <w:rPr>
      <w:b w:val="0"/>
      <w:i/>
      <w:iCs/>
      <w:color w:val="F47929" w:themeColor="accent5"/>
    </w:rPr>
  </w:style>
  <w:style w:type="paragraph" w:styleId="EnvelopeAddress">
    <w:name w:val="envelope address"/>
    <w:basedOn w:val="Normal"/>
    <w:uiPriority w:val="99"/>
    <w:semiHidden/>
    <w:unhideWhenUsed/>
    <w:rsid w:val="000C0B75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0C0B75"/>
    <w:rPr>
      <w:rFonts w:eastAsiaTheme="majorEastAsia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B75"/>
  </w:style>
  <w:style w:type="paragraph" w:styleId="Header">
    <w:name w:val="header"/>
    <w:basedOn w:val="Normal"/>
    <w:link w:val="Head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B75"/>
  </w:style>
  <w:style w:type="character" w:customStyle="1" w:styleId="Heading1Char">
    <w:name w:val="Heading 1 Char"/>
    <w:basedOn w:val="DefaultParagraphFont"/>
    <w:link w:val="Heading1"/>
    <w:uiPriority w:val="9"/>
    <w:rsid w:val="000C0B75"/>
    <w:rPr>
      <w:rFonts w:ascii="Helvetica Neue" w:eastAsiaTheme="majorEastAsia" w:hAnsi="Helvetica Neue" w:cstheme="majorBidi"/>
      <w:b/>
      <w:bCs/>
      <w:color w:val="0175AD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B75"/>
    <w:rPr>
      <w:rFonts w:ascii="Helvetica Neue" w:eastAsiaTheme="majorEastAsia" w:hAnsi="Helvetica Neue" w:cstheme="majorBidi"/>
      <w:b/>
      <w:bCs/>
      <w:color w:val="F2AF32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0B75"/>
    <w:rPr>
      <w:rFonts w:ascii="Helvetica Neue" w:eastAsiaTheme="majorEastAsia" w:hAnsi="Helvetica Neue" w:cstheme="majorBidi"/>
      <w:b/>
      <w:bCs/>
      <w:color w:val="616265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B75"/>
    <w:rPr>
      <w:rFonts w:ascii="Helvetica Neue" w:eastAsiaTheme="majorEastAsia" w:hAnsi="Helvetica Neue" w:cstheme="majorBidi"/>
      <w:b/>
      <w:bCs/>
      <w:i/>
      <w:iCs/>
      <w:color w:val="0175A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B75"/>
    <w:rPr>
      <w:rFonts w:ascii="Helvetica Neue" w:eastAsiaTheme="majorEastAsia" w:hAnsi="Helvetica Neue" w:cstheme="majorBidi"/>
      <w:color w:val="0039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B75"/>
    <w:rPr>
      <w:rFonts w:ascii="Helvetica Neue" w:eastAsiaTheme="majorEastAsia" w:hAnsi="Helvetica Neue" w:cstheme="majorBidi"/>
      <w:i/>
      <w:iCs/>
      <w:color w:val="0039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B75"/>
    <w:rPr>
      <w:rFonts w:ascii="Helvetica Neue" w:eastAsiaTheme="majorEastAsia" w:hAnsi="Helvetica Neue" w:cstheme="majorBidi"/>
      <w:color w:val="04ABFD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C0B75"/>
    <w:pPr>
      <w:ind w:left="240" w:hanging="240"/>
    </w:pPr>
  </w:style>
  <w:style w:type="paragraph" w:styleId="TOCHeading">
    <w:name w:val="TOC Heading"/>
    <w:basedOn w:val="Heading1"/>
    <w:next w:val="Normal"/>
    <w:uiPriority w:val="39"/>
    <w:unhideWhenUsed/>
    <w:qFormat/>
    <w:rsid w:val="000C0B75"/>
    <w:pPr>
      <w:outlineLvl w:val="9"/>
    </w:pPr>
  </w:style>
  <w:style w:type="paragraph" w:styleId="IndexHeading">
    <w:name w:val="index heading"/>
    <w:basedOn w:val="TOCHeading"/>
    <w:next w:val="Index1"/>
    <w:uiPriority w:val="99"/>
    <w:semiHidden/>
    <w:unhideWhenUsed/>
    <w:rsid w:val="000C0B75"/>
    <w:rPr>
      <w:bCs w:val="0"/>
    </w:rPr>
  </w:style>
  <w:style w:type="character" w:styleId="IntenseEmphasis">
    <w:name w:val="Intense Emphasis"/>
    <w:basedOn w:val="DefaultParagraphFont"/>
    <w:uiPriority w:val="21"/>
    <w:qFormat/>
    <w:rsid w:val="000C0B75"/>
    <w:rPr>
      <w:b/>
      <w:bCs/>
      <w:i w:val="0"/>
      <w:iCs/>
      <w:color w:val="F47929" w:themeColor="accent5"/>
    </w:rPr>
  </w:style>
  <w:style w:type="character" w:styleId="IntenseReference">
    <w:name w:val="Intense Reference"/>
    <w:basedOn w:val="DefaultParagraphFont"/>
    <w:uiPriority w:val="32"/>
    <w:qFormat/>
    <w:rsid w:val="0076465F"/>
    <w:rPr>
      <w:b/>
      <w:bCs/>
      <w:caps w:val="0"/>
      <w:smallCaps w:val="0"/>
      <w:color w:val="F47929" w:themeColor="accent5"/>
      <w:spacing w:val="5"/>
      <w:u w:val="single"/>
    </w:rPr>
  </w:style>
  <w:style w:type="table" w:styleId="LightGrid">
    <w:name w:val="Light Grid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1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  <w:shd w:val="clear" w:color="auto" w:fill="ACE3FE" w:themeFill="text1" w:themeFillTint="3F"/>
      </w:tcPr>
    </w:tblStylePr>
    <w:tblStylePr w:type="band2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1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  <w:shd w:val="clear" w:color="auto" w:fill="ACE3FE" w:themeFill="accent1" w:themeFillTint="3F"/>
      </w:tcPr>
    </w:tblStylePr>
    <w:tblStylePr w:type="band2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1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  <w:shd w:val="clear" w:color="auto" w:fill="FBEBCC" w:themeFill="accent2" w:themeFillTint="3F"/>
      </w:tcPr>
    </w:tblStylePr>
    <w:tblStylePr w:type="band2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1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  <w:shd w:val="clear" w:color="auto" w:fill="D7D7D9" w:themeFill="accent3" w:themeFillTint="3F"/>
      </w:tcPr>
    </w:tblStylePr>
    <w:tblStylePr w:type="band2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1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  <w:shd w:val="clear" w:color="auto" w:fill="DFE5EA" w:themeFill="accent4" w:themeFillTint="3F"/>
      </w:tcPr>
    </w:tblStylePr>
    <w:tblStylePr w:type="band2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1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  <w:shd w:val="clear" w:color="auto" w:fill="FCDDCA" w:themeFill="accent5" w:themeFillTint="3F"/>
      </w:tcPr>
    </w:tblStylePr>
    <w:tblStylePr w:type="band2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1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  <w:shd w:val="clear" w:color="auto" w:fill="F6F8F8" w:themeFill="accent6" w:themeFillTint="3F"/>
      </w:tcPr>
    </w:tblStylePr>
    <w:tblStylePr w:type="band2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</w:tcPr>
    </w:tblStylePr>
  </w:style>
  <w:style w:type="table" w:styleId="LightList">
    <w:name w:val="Light List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</w:style>
  <w:style w:type="table" w:styleId="LightShading">
    <w:name w:val="Light Shading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text1" w:themeShade="BF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accent1" w:themeShade="BF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D8A0D" w:themeColor="accent2" w:themeShade="BF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48494B" w:themeColor="accent3" w:themeShade="BF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587385" w:themeColor="accent4" w:themeShade="BF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A550A" w:themeColor="accent5" w:themeShade="BF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9FB0B4" w:themeColor="accent6" w:themeShade="BF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</w:style>
  <w:style w:type="table" w:styleId="MediumGrid1">
    <w:name w:val="Medium Grid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  <w:insideV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  <w:insideV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  <w:insideV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C3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  <w:insideV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8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  <w:insideV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2B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  <w:insideV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A5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  <w:insideV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EBE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MediumGrid2">
    <w:name w:val="Medium Grid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tex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text1" w:themeFillTint="33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tcBorders>
          <w:insideH w:val="single" w:sz="6" w:space="0" w:color="0175AD" w:themeColor="text1"/>
          <w:insideV w:val="single" w:sz="6" w:space="0" w:color="0175AD" w:themeColor="text1"/>
        </w:tcBorders>
        <w:shd w:val="clear" w:color="auto" w:fill="58C7FE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accen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accent1" w:themeFillTint="33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tcBorders>
          <w:insideH w:val="single" w:sz="6" w:space="0" w:color="0175AD" w:themeColor="accent1"/>
          <w:insideV w:val="single" w:sz="6" w:space="0" w:color="0175AD" w:themeColor="accent1"/>
        </w:tcBorders>
        <w:shd w:val="clear" w:color="auto" w:fill="58C7F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color w:val="0175AD" w:themeColor="text1"/>
      </w:rPr>
      <w:tblPr/>
      <w:tcPr>
        <w:shd w:val="clear" w:color="auto" w:fill="FDF7EA" w:themeFill="accent2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FD5" w:themeFill="accent2" w:themeFillTint="33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tcBorders>
          <w:insideH w:val="single" w:sz="6" w:space="0" w:color="F2AF32" w:themeColor="accent2"/>
          <w:insideV w:val="single" w:sz="6" w:space="0" w:color="F2AF32" w:themeColor="accent2"/>
        </w:tcBorders>
        <w:shd w:val="clear" w:color="auto" w:fill="F8D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color w:val="0175AD" w:themeColor="text1"/>
      </w:rPr>
      <w:tblPr/>
      <w:tcPr>
        <w:shd w:val="clear" w:color="auto" w:fill="EFEFF0" w:themeFill="accent3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E0" w:themeFill="accent3" w:themeFillTint="33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tcBorders>
          <w:insideH w:val="single" w:sz="6" w:space="0" w:color="616265" w:themeColor="accent3"/>
          <w:insideV w:val="single" w:sz="6" w:space="0" w:color="616265" w:themeColor="accent3"/>
        </w:tcBorders>
        <w:shd w:val="clear" w:color="auto" w:fill="AFB0B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color w:val="0175AD" w:themeColor="text1"/>
      </w:rPr>
      <w:tblPr/>
      <w:tcPr>
        <w:shd w:val="clear" w:color="auto" w:fill="F2F4F6" w:themeFill="accent4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4" w:themeFillTint="33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tcBorders>
          <w:insideH w:val="single" w:sz="6" w:space="0" w:color="7E99AA" w:themeColor="accent4"/>
          <w:insideV w:val="single" w:sz="6" w:space="0" w:color="7E99AA" w:themeColor="accent4"/>
        </w:tcBorders>
        <w:shd w:val="clear" w:color="auto" w:fill="BECC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color w:val="0175AD" w:themeColor="text1"/>
      </w:rPr>
      <w:tblPr/>
      <w:tcPr>
        <w:shd w:val="clear" w:color="auto" w:fill="FEF1E9" w:themeFill="accent5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4D4" w:themeFill="accent5" w:themeFillTint="33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tcBorders>
          <w:insideH w:val="single" w:sz="6" w:space="0" w:color="F47929" w:themeColor="accent5"/>
          <w:insideV w:val="single" w:sz="6" w:space="0" w:color="F47929" w:themeColor="accent5"/>
        </w:tcBorders>
        <w:shd w:val="clear" w:color="auto" w:fill="F9BB9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color w:val="0175AD" w:themeColor="text1"/>
      </w:rPr>
      <w:tblPr/>
      <w:tcPr>
        <w:shd w:val="clear" w:color="auto" w:fill="FBFCFC" w:themeFill="accent6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9FA" w:themeFill="accent6" w:themeFillTint="33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tcBorders>
          <w:insideH w:val="single" w:sz="6" w:space="0" w:color="DFE5E6" w:themeColor="accent6"/>
          <w:insideV w:val="single" w:sz="6" w:space="0" w:color="DFE5E6" w:themeColor="accent6"/>
        </w:tcBorders>
        <w:shd w:val="clear" w:color="auto" w:fill="EEF1F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D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D7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B0B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B0B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C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CD4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B9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B9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F1F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F1F2" w:themeFill="accent6" w:themeFillTint="7F"/>
      </w:tcPr>
    </w:tblStylePr>
  </w:style>
  <w:style w:type="table" w:styleId="MediumList1">
    <w:name w:val="Medium Lis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tex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shd w:val="clear" w:color="auto" w:fill="ACE3FE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accen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shd w:val="clear" w:color="auto" w:fill="ACE3F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AF32" w:themeColor="accent2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shd w:val="clear" w:color="auto" w:fill="FBEBCC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6265" w:themeColor="accent3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shd w:val="clear" w:color="auto" w:fill="D7D7D9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9AA" w:themeColor="accent4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shd w:val="clear" w:color="auto" w:fill="DFE5E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7929" w:themeColor="accent5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shd w:val="clear" w:color="auto" w:fill="FCDDCA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E5E6" w:themeColor="accent6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shd w:val="clear" w:color="auto" w:fill="F6F8F8" w:themeFill="accent6" w:themeFillTint="3F"/>
      </w:tcPr>
    </w:tblStylePr>
  </w:style>
  <w:style w:type="table" w:styleId="MediumList2">
    <w:name w:val="Medium Lis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2AF3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AF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AF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1626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626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626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9AA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9A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9A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47929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792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792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DC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E5E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E5E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E5E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8F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DC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8F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B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B75"/>
    <w:rPr>
      <w:rFonts w:ascii="Helvetica Neue" w:eastAsiaTheme="majorEastAsia" w:hAnsi="Helvetica Neue" w:cstheme="majorBidi"/>
      <w:color w:val="616265" w:themeColor="text2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C0B75"/>
    <w:rPr>
      <w:rFonts w:cs="Times New Roman"/>
    </w:rPr>
  </w:style>
  <w:style w:type="paragraph" w:customStyle="1" w:styleId="NoteLevel1">
    <w:name w:val="Note Level 1"/>
    <w:basedOn w:val="Normal"/>
    <w:uiPriority w:val="99"/>
    <w:semiHidden/>
    <w:unhideWhenUsed/>
    <w:rsid w:val="000C0B75"/>
    <w:pPr>
      <w:keepNext/>
      <w:numPr>
        <w:numId w:val="10"/>
      </w:numPr>
      <w:contextualSpacing/>
      <w:outlineLvl w:val="0"/>
    </w:pPr>
  </w:style>
  <w:style w:type="paragraph" w:customStyle="1" w:styleId="NoteLevel2">
    <w:name w:val="Note Level 2"/>
    <w:basedOn w:val="Normal"/>
    <w:uiPriority w:val="99"/>
    <w:semiHidden/>
    <w:unhideWhenUsed/>
    <w:rsid w:val="000C0B75"/>
    <w:pPr>
      <w:keepNext/>
      <w:numPr>
        <w:ilvl w:val="1"/>
        <w:numId w:val="10"/>
      </w:numPr>
      <w:contextualSpacing/>
      <w:outlineLvl w:val="1"/>
    </w:pPr>
  </w:style>
  <w:style w:type="paragraph" w:customStyle="1" w:styleId="NoteLevel3">
    <w:name w:val="Note Level 3"/>
    <w:basedOn w:val="Normal"/>
    <w:uiPriority w:val="99"/>
    <w:semiHidden/>
    <w:unhideWhenUsed/>
    <w:rsid w:val="000C0B75"/>
    <w:pPr>
      <w:keepNext/>
      <w:numPr>
        <w:ilvl w:val="2"/>
        <w:numId w:val="10"/>
      </w:numPr>
      <w:contextualSpacing/>
      <w:outlineLvl w:val="2"/>
    </w:pPr>
  </w:style>
  <w:style w:type="paragraph" w:customStyle="1" w:styleId="NoteLevel4">
    <w:name w:val="Note Level 4"/>
    <w:basedOn w:val="Normal"/>
    <w:uiPriority w:val="99"/>
    <w:semiHidden/>
    <w:unhideWhenUsed/>
    <w:rsid w:val="000C0B75"/>
    <w:pPr>
      <w:keepNext/>
      <w:numPr>
        <w:ilvl w:val="3"/>
        <w:numId w:val="10"/>
      </w:numPr>
      <w:contextualSpacing/>
      <w:outlineLvl w:val="3"/>
    </w:pPr>
  </w:style>
  <w:style w:type="paragraph" w:customStyle="1" w:styleId="NoteLevel5">
    <w:name w:val="Note Level 5"/>
    <w:basedOn w:val="Normal"/>
    <w:uiPriority w:val="99"/>
    <w:semiHidden/>
    <w:unhideWhenUsed/>
    <w:rsid w:val="000C0B75"/>
    <w:pPr>
      <w:keepNext/>
      <w:numPr>
        <w:ilvl w:val="4"/>
        <w:numId w:val="10"/>
      </w:numPr>
      <w:contextualSpacing/>
      <w:outlineLvl w:val="4"/>
    </w:pPr>
  </w:style>
  <w:style w:type="paragraph" w:customStyle="1" w:styleId="NoteLevel6">
    <w:name w:val="Note Level 6"/>
    <w:basedOn w:val="Normal"/>
    <w:uiPriority w:val="99"/>
    <w:semiHidden/>
    <w:unhideWhenUsed/>
    <w:rsid w:val="000C0B75"/>
    <w:pPr>
      <w:keepNext/>
      <w:numPr>
        <w:ilvl w:val="5"/>
        <w:numId w:val="10"/>
      </w:numPr>
      <w:contextualSpacing/>
      <w:outlineLvl w:val="5"/>
    </w:pPr>
  </w:style>
  <w:style w:type="paragraph" w:customStyle="1" w:styleId="NoteLevel7">
    <w:name w:val="Note Level 7"/>
    <w:basedOn w:val="Normal"/>
    <w:uiPriority w:val="99"/>
    <w:semiHidden/>
    <w:unhideWhenUsed/>
    <w:rsid w:val="000C0B75"/>
    <w:pPr>
      <w:keepNext/>
      <w:numPr>
        <w:ilvl w:val="6"/>
        <w:numId w:val="10"/>
      </w:numPr>
      <w:contextualSpacing/>
      <w:outlineLvl w:val="6"/>
    </w:pPr>
  </w:style>
  <w:style w:type="paragraph" w:customStyle="1" w:styleId="NoteLevel8">
    <w:name w:val="Note Level 8"/>
    <w:basedOn w:val="Normal"/>
    <w:uiPriority w:val="99"/>
    <w:semiHidden/>
    <w:unhideWhenUsed/>
    <w:rsid w:val="000C0B75"/>
    <w:pPr>
      <w:keepNext/>
      <w:numPr>
        <w:ilvl w:val="7"/>
        <w:numId w:val="10"/>
      </w:numPr>
      <w:contextualSpacing/>
      <w:outlineLvl w:val="7"/>
    </w:pPr>
  </w:style>
  <w:style w:type="paragraph" w:customStyle="1" w:styleId="NoteLevel9">
    <w:name w:val="Note Level 9"/>
    <w:basedOn w:val="Normal"/>
    <w:uiPriority w:val="99"/>
    <w:semiHidden/>
    <w:unhideWhenUsed/>
    <w:rsid w:val="000C0B75"/>
    <w:pPr>
      <w:keepNext/>
      <w:numPr>
        <w:ilvl w:val="8"/>
        <w:numId w:val="10"/>
      </w:numPr>
      <w:contextualSpacing/>
      <w:outlineLvl w:val="8"/>
    </w:pPr>
  </w:style>
  <w:style w:type="character" w:styleId="PageNumber">
    <w:name w:val="page number"/>
    <w:basedOn w:val="DefaultParagraphFont"/>
    <w:uiPriority w:val="99"/>
    <w:semiHidden/>
    <w:unhideWhenUsed/>
    <w:rsid w:val="000C0B75"/>
  </w:style>
  <w:style w:type="paragraph" w:styleId="Quote">
    <w:name w:val="Quote"/>
    <w:basedOn w:val="Normal"/>
    <w:next w:val="Normal"/>
    <w:link w:val="QuoteChar"/>
    <w:uiPriority w:val="29"/>
    <w:qFormat/>
    <w:rsid w:val="000C0B75"/>
    <w:pPr>
      <w:ind w:left="720"/>
    </w:pPr>
    <w:rPr>
      <w:i/>
      <w:iCs/>
      <w:color w:val="0175AD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C0B75"/>
    <w:rPr>
      <w:rFonts w:ascii="Helvetica Neue" w:eastAsiaTheme="minorEastAsia" w:hAnsi="Helvetica Neue"/>
      <w:i/>
      <w:iCs/>
      <w:color w:val="0175AD" w:themeColor="text1"/>
    </w:rPr>
  </w:style>
  <w:style w:type="character" w:styleId="Strong">
    <w:name w:val="Strong"/>
    <w:basedOn w:val="DefaultParagraphFont"/>
    <w:uiPriority w:val="22"/>
    <w:qFormat/>
    <w:rsid w:val="000C0B75"/>
    <w:rPr>
      <w:b/>
      <w:bCs/>
      <w:color w:val="616265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B75"/>
    <w:pPr>
      <w:numPr>
        <w:ilvl w:val="1"/>
      </w:numPr>
      <w:spacing w:after="140"/>
    </w:pPr>
    <w:rPr>
      <w:rFonts w:eastAsiaTheme="majorEastAsia" w:cstheme="majorBidi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0C0B75"/>
    <w:rPr>
      <w:rFonts w:ascii="Helvetica Neue" w:eastAsiaTheme="majorEastAsia" w:hAnsi="Helvetica Neue" w:cstheme="majorBidi"/>
      <w:color w:val="616265" w:themeColor="text2"/>
      <w:sz w:val="36"/>
      <w:szCs w:val="36"/>
    </w:rPr>
  </w:style>
  <w:style w:type="character" w:styleId="SubtleEmphasis">
    <w:name w:val="Subtle Emphasis"/>
    <w:basedOn w:val="DefaultParagraphFont"/>
    <w:uiPriority w:val="19"/>
    <w:qFormat/>
    <w:rsid w:val="000C0B75"/>
    <w:rPr>
      <w:i/>
      <w:iCs/>
      <w:color w:val="616265" w:themeColor="text2"/>
    </w:rPr>
  </w:style>
  <w:style w:type="character" w:styleId="SubtleReference">
    <w:name w:val="Subtle Reference"/>
    <w:basedOn w:val="DefaultParagraphFont"/>
    <w:uiPriority w:val="31"/>
    <w:qFormat/>
    <w:rsid w:val="0076465F"/>
    <w:rPr>
      <w:caps w:val="0"/>
      <w:smallCaps w:val="0"/>
      <w:color w:val="F47929" w:themeColor="accent5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0000" w:fill="FFFFFF"/>
    </w:tc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30" w:color="00000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TableColumns4">
    <w:name w:val="Table Columns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50" w:color="008080" w:fill="FFFFFF"/>
    </w:tc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">
    <w:name w:val="Table Grid"/>
    <w:basedOn w:val="TableNormal"/>
    <w:uiPriority w:val="59"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2">
    <w:name w:val="Table List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3">
    <w:name w:val="Table List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List4">
    <w:name w:val="Table List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ubtle2">
    <w:name w:val="Table Subt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Theme">
    <w:name w:val="Table Theme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3">
    <w:name w:val="Table Web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0C0B75"/>
    <w:pPr>
      <w:spacing w:after="140"/>
      <w:contextualSpacing/>
    </w:pPr>
    <w:rPr>
      <w:rFonts w:eastAsiaTheme="majorEastAsia" w:cstheme="majorBidi"/>
      <w:b/>
      <w:bCs/>
      <w:color w:val="0175AD" w:themeColor="tex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C0B75"/>
    <w:rPr>
      <w:rFonts w:ascii="Helvetica Neue" w:eastAsiaTheme="majorEastAsia" w:hAnsi="Helvetica Neue" w:cstheme="majorBidi"/>
      <w:b/>
      <w:bCs/>
      <w:color w:val="0175AD" w:themeColor="text1"/>
      <w:sz w:val="48"/>
      <w:szCs w:val="48"/>
    </w:rPr>
  </w:style>
  <w:style w:type="paragraph" w:styleId="TOAHeading">
    <w:name w:val="toa heading"/>
    <w:basedOn w:val="Normal"/>
    <w:next w:val="Normal"/>
    <w:uiPriority w:val="99"/>
    <w:semiHidden/>
    <w:unhideWhenUsed/>
    <w:rsid w:val="000C0B75"/>
    <w:pPr>
      <w:spacing w:before="120"/>
    </w:pPr>
    <w:rPr>
      <w:rFonts w:eastAsiaTheme="majorEastAsia" w:cstheme="majorBidi"/>
      <w:b/>
      <w:bCs/>
    </w:rPr>
  </w:style>
  <w:style w:type="paragraph" w:styleId="ListParagraph">
    <w:name w:val="List Paragraph"/>
    <w:basedOn w:val="Normal"/>
    <w:uiPriority w:val="34"/>
    <w:qFormat/>
    <w:rsid w:val="000A19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4223"/>
    <w:rPr>
      <w:color w:val="F47929" w:themeColor="hyperlink"/>
      <w:u w:val="single"/>
    </w:rPr>
  </w:style>
  <w:style w:type="paragraph" w:styleId="NoSpacing">
    <w:name w:val="No Spacing"/>
    <w:uiPriority w:val="1"/>
    <w:qFormat/>
    <w:rsid w:val="00D3669C"/>
    <w:pPr>
      <w:spacing w:after="0"/>
    </w:pPr>
    <w:rPr>
      <w:rFonts w:ascii="Helvetica Neue" w:eastAsiaTheme="minorEastAsia" w:hAnsi="Helvetica Neue"/>
      <w:color w:val="616265" w:themeColor="text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B75"/>
    <w:pPr>
      <w:spacing w:after="0"/>
    </w:pPr>
    <w:rPr>
      <w:rFonts w:ascii="Helvetica Neue" w:eastAsiaTheme="minorEastAsia" w:hAnsi="Helvetica Neue"/>
      <w:color w:val="616265" w:themeColor="text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B75"/>
    <w:pPr>
      <w:keepNext/>
      <w:keepLines/>
      <w:spacing w:before="480"/>
      <w:outlineLvl w:val="0"/>
    </w:pPr>
    <w:rPr>
      <w:rFonts w:eastAsiaTheme="majorEastAsia" w:cstheme="majorBidi"/>
      <w:b/>
      <w:bCs/>
      <w:color w:val="0175AD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75"/>
    <w:pPr>
      <w:keepNext/>
      <w:keepLines/>
      <w:spacing w:before="200"/>
      <w:outlineLvl w:val="1"/>
    </w:pPr>
    <w:rPr>
      <w:rFonts w:eastAsiaTheme="majorEastAsia" w:cstheme="majorBidi"/>
      <w:b/>
      <w:bCs/>
      <w:color w:val="F2AF32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B75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B75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175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B75"/>
    <w:pPr>
      <w:keepNext/>
      <w:keepLines/>
      <w:spacing w:before="200"/>
      <w:outlineLvl w:val="4"/>
    </w:pPr>
    <w:rPr>
      <w:rFonts w:eastAsiaTheme="majorEastAsia" w:cstheme="majorBidi"/>
      <w:color w:val="0039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B75"/>
    <w:pPr>
      <w:keepNext/>
      <w:keepLines/>
      <w:spacing w:before="200"/>
      <w:outlineLvl w:val="5"/>
    </w:pPr>
    <w:rPr>
      <w:rFonts w:eastAsiaTheme="majorEastAsia" w:cstheme="majorBidi"/>
      <w:i/>
      <w:iCs/>
      <w:color w:val="0039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B75"/>
    <w:pPr>
      <w:keepNext/>
      <w:keepLines/>
      <w:spacing w:before="200"/>
      <w:outlineLvl w:val="6"/>
    </w:pPr>
    <w:rPr>
      <w:rFonts w:eastAsiaTheme="majorEastAsia" w:cstheme="majorBidi"/>
      <w:i/>
      <w:iCs/>
      <w:color w:val="04ABFD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B75"/>
    <w:pPr>
      <w:keepNext/>
      <w:keepLines/>
      <w:spacing w:before="200"/>
      <w:outlineLvl w:val="7"/>
    </w:pPr>
    <w:rPr>
      <w:rFonts w:eastAsiaTheme="majorEastAsia" w:cstheme="majorBidi"/>
      <w:color w:val="04ABFD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B75"/>
    <w:pPr>
      <w:keepNext/>
      <w:keepLines/>
      <w:spacing w:before="200"/>
      <w:outlineLvl w:val="8"/>
    </w:pPr>
    <w:rPr>
      <w:rFonts w:eastAsiaTheme="majorEastAsia" w:cstheme="majorBidi"/>
      <w:i/>
      <w:iCs/>
      <w:color w:val="04ABFD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B75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B75"/>
    <w:rPr>
      <w:rFonts w:ascii="Helvetica Neue" w:eastAsiaTheme="minorEastAsia" w:hAnsi="Helvetica Neue" w:cs="Lucida Grande"/>
      <w:color w:val="616265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0C0B75"/>
    <w:pPr>
      <w:pBdr>
        <w:top w:val="single" w:sz="2" w:space="10" w:color="0175AD" w:themeColor="accent1" w:shadow="1" w:frame="1"/>
        <w:left w:val="single" w:sz="2" w:space="10" w:color="0175AD" w:themeColor="accent1" w:shadow="1" w:frame="1"/>
        <w:bottom w:val="single" w:sz="2" w:space="10" w:color="0175AD" w:themeColor="accent1" w:shadow="1" w:frame="1"/>
        <w:right w:val="single" w:sz="2" w:space="10" w:color="0175AD" w:themeColor="accent1" w:shadow="1" w:frame="1"/>
      </w:pBdr>
      <w:ind w:left="1152" w:right="1152"/>
    </w:pPr>
    <w:rPr>
      <w:i/>
      <w:iCs/>
      <w:color w:val="0175AD" w:themeColor="accent1"/>
    </w:rPr>
  </w:style>
  <w:style w:type="table" w:styleId="ColorfulGrid">
    <w:name w:val="Colorful Grid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text1" w:themeFillTint="33"/>
    </w:tcPr>
    <w:tblStylePr w:type="firstRow">
      <w:rPr>
        <w:b/>
        <w:bCs/>
      </w:rPr>
      <w:tblPr/>
      <w:tcPr>
        <w:shd w:val="clear" w:color="auto" w:fill="79D2FE" w:themeFill="tex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accent1" w:themeFillTint="33"/>
    </w:tcPr>
    <w:tblStylePr w:type="firstRow">
      <w:rPr>
        <w:b/>
        <w:bCs/>
      </w:rPr>
      <w:tblPr/>
      <w:tcPr>
        <w:shd w:val="clear" w:color="auto" w:fill="79D2FE" w:themeFill="accen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FD5" w:themeFill="accent2" w:themeFillTint="33"/>
    </w:tcPr>
    <w:tblStylePr w:type="firstRow">
      <w:rPr>
        <w:b/>
        <w:bCs/>
      </w:rPr>
      <w:tblPr/>
      <w:tcPr>
        <w:shd w:val="clear" w:color="auto" w:fill="F9DEAC" w:themeFill="accent2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9DE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E0" w:themeFill="accent3" w:themeFillTint="33"/>
    </w:tcPr>
    <w:tblStylePr w:type="firstRow">
      <w:rPr>
        <w:b/>
        <w:bCs/>
      </w:rPr>
      <w:tblPr/>
      <w:tcPr>
        <w:shd w:val="clear" w:color="auto" w:fill="BFBFC1" w:themeFill="accent3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BFBFC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4" w:themeFillTint="33"/>
    </w:tcPr>
    <w:tblStylePr w:type="firstRow">
      <w:rPr>
        <w:b/>
        <w:bCs/>
      </w:rPr>
      <w:tblPr/>
      <w:tcPr>
        <w:shd w:val="clear" w:color="auto" w:fill="CBD6DD" w:themeFill="accent4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CBD6D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4D4" w:themeFill="accent5" w:themeFillTint="33"/>
    </w:tcPr>
    <w:tblStylePr w:type="firstRow">
      <w:rPr>
        <w:b/>
        <w:bCs/>
      </w:rPr>
      <w:tblPr/>
      <w:tcPr>
        <w:shd w:val="clear" w:color="auto" w:fill="FAC9A9" w:themeFill="accent5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AC9A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9FA" w:themeFill="accent6" w:themeFillTint="33"/>
    </w:tcPr>
    <w:tblStylePr w:type="firstRow">
      <w:rPr>
        <w:b/>
        <w:bCs/>
      </w:rPr>
      <w:tblPr/>
      <w:tcPr>
        <w:shd w:val="clear" w:color="auto" w:fill="F2F4F5" w:themeFill="accent6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2F4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ColorfulList">
    <w:name w:val="Colorful List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shd w:val="clear" w:color="auto" w:fill="BCE8FE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shd w:val="clear" w:color="auto" w:fill="BCE8F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shd w:val="clear" w:color="auto" w:fill="FCEF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E7B8E" w:themeFill="accent4" w:themeFillShade="CC"/>
      </w:tcPr>
    </w:tblStylePr>
    <w:tblStylePr w:type="lastRow">
      <w:rPr>
        <w:b/>
        <w:bCs/>
        <w:color w:val="5E7B8E" w:themeColor="accent4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shd w:val="clear" w:color="auto" w:fill="DFDFE0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4E50" w:themeFill="accent3" w:themeFillShade="CC"/>
      </w:tcPr>
    </w:tblStylePr>
    <w:tblStylePr w:type="lastRow">
      <w:rPr>
        <w:b/>
        <w:bCs/>
        <w:color w:val="4D4E50" w:themeColor="accent3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shd w:val="clear" w:color="auto" w:fill="E5EAEE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BBBE" w:themeFill="accent6" w:themeFillShade="CC"/>
      </w:tcPr>
    </w:tblStylePr>
    <w:tblStylePr w:type="lastRow">
      <w:rPr>
        <w:b/>
        <w:bCs/>
        <w:color w:val="ACBBBE" w:themeColor="accent6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shd w:val="clear" w:color="auto" w:fill="FCE4D4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85B0B" w:themeFill="accent5" w:themeFillShade="CC"/>
      </w:tcPr>
    </w:tblStylePr>
    <w:tblStylePr w:type="lastRow">
      <w:rPr>
        <w:b/>
        <w:bCs/>
        <w:color w:val="D85B0B" w:themeColor="accent5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shd w:val="clear" w:color="auto" w:fill="F8F9FA" w:themeFill="accent6" w:themeFillTint="33"/>
      </w:tcPr>
    </w:tblStylePr>
  </w:style>
  <w:style w:type="table" w:styleId="ColorfulShading">
    <w:name w:val="Colorful Shading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text1"/>
        <w:bottom w:val="single" w:sz="4" w:space="0" w:color="0175AD" w:themeColor="text1"/>
        <w:right w:val="single" w:sz="4" w:space="0" w:color="0175AD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text1" w:themeShade="99"/>
          <w:insideV w:val="nil"/>
        </w:tcBorders>
        <w:shd w:val="clear" w:color="auto" w:fill="004567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shd w:val="clear" w:color="auto" w:fill="79D2FE" w:themeFill="text1" w:themeFillTint="66"/>
      </w:tcPr>
    </w:tblStylePr>
    <w:tblStylePr w:type="band1Horz">
      <w:tblPr/>
      <w:tcPr>
        <w:shd w:val="clear" w:color="auto" w:fill="58C7FE" w:themeFill="tex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1">
    <w:name w:val="Colorful Shading Accent 1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accent1"/>
        <w:bottom w:val="single" w:sz="4" w:space="0" w:color="0175AD" w:themeColor="accent1"/>
        <w:right w:val="single" w:sz="4" w:space="0" w:color="0175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accent1" w:themeShade="99"/>
          <w:insideV w:val="nil"/>
        </w:tcBorders>
        <w:shd w:val="clear" w:color="auto" w:fill="0045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567" w:themeFill="accent1" w:themeFillShade="99"/>
      </w:tcPr>
    </w:tblStylePr>
    <w:tblStylePr w:type="band1Vert">
      <w:tblPr/>
      <w:tcPr>
        <w:shd w:val="clear" w:color="auto" w:fill="79D2FE" w:themeFill="accent1" w:themeFillTint="66"/>
      </w:tcPr>
    </w:tblStylePr>
    <w:tblStylePr w:type="band1Horz">
      <w:tblPr/>
      <w:tcPr>
        <w:shd w:val="clear" w:color="auto" w:fill="58C7FE" w:themeFill="accen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2">
    <w:name w:val="Colorful Shading Accent 2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F2AF32" w:themeColor="accent2"/>
        <w:bottom w:val="single" w:sz="4" w:space="0" w:color="F2AF32" w:themeColor="accent2"/>
        <w:right w:val="single" w:sz="4" w:space="0" w:color="F2AF3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46E0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46E0A" w:themeColor="accent2" w:themeShade="99"/>
          <w:insideV w:val="nil"/>
        </w:tcBorders>
        <w:shd w:val="clear" w:color="auto" w:fill="A46E0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6E0A" w:themeFill="accent2" w:themeFillShade="99"/>
      </w:tcPr>
    </w:tblStylePr>
    <w:tblStylePr w:type="band1Vert">
      <w:tblPr/>
      <w:tcPr>
        <w:shd w:val="clear" w:color="auto" w:fill="F9DEAC" w:themeFill="accent2" w:themeFillTint="66"/>
      </w:tcPr>
    </w:tblStylePr>
    <w:tblStylePr w:type="band1Horz">
      <w:tblPr/>
      <w:tcPr>
        <w:shd w:val="clear" w:color="auto" w:fill="F8D798" w:themeFill="accent2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3">
    <w:name w:val="Colorful Shading Accent 3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7E99AA" w:themeColor="accent4"/>
        <w:left w:val="single" w:sz="4" w:space="0" w:color="616265" w:themeColor="accent3"/>
        <w:bottom w:val="single" w:sz="4" w:space="0" w:color="616265" w:themeColor="accent3"/>
        <w:right w:val="single" w:sz="4" w:space="0" w:color="61626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A3A3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A3A3C" w:themeColor="accent3" w:themeShade="99"/>
          <w:insideV w:val="nil"/>
        </w:tcBorders>
        <w:shd w:val="clear" w:color="auto" w:fill="3A3A3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3A3C" w:themeFill="accent3" w:themeFillShade="99"/>
      </w:tcPr>
    </w:tblStylePr>
    <w:tblStylePr w:type="band1Vert">
      <w:tblPr/>
      <w:tcPr>
        <w:shd w:val="clear" w:color="auto" w:fill="BFBFC1" w:themeFill="accent3" w:themeFillTint="66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616265" w:themeColor="accent3"/>
        <w:left w:val="single" w:sz="4" w:space="0" w:color="7E99AA" w:themeColor="accent4"/>
        <w:bottom w:val="single" w:sz="4" w:space="0" w:color="7E99AA" w:themeColor="accent4"/>
        <w:right w:val="single" w:sz="4" w:space="0" w:color="7E99AA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5C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5C6A" w:themeColor="accent4" w:themeShade="99"/>
          <w:insideV w:val="nil"/>
        </w:tcBorders>
        <w:shd w:val="clear" w:color="auto" w:fill="465C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5C6A" w:themeFill="accent4" w:themeFillShade="99"/>
      </w:tcPr>
    </w:tblStylePr>
    <w:tblStylePr w:type="band1Vert">
      <w:tblPr/>
      <w:tcPr>
        <w:shd w:val="clear" w:color="auto" w:fill="CBD6DD" w:themeFill="accent4" w:themeFillTint="66"/>
      </w:tcPr>
    </w:tblStylePr>
    <w:tblStylePr w:type="band1Horz">
      <w:tblPr/>
      <w:tcPr>
        <w:shd w:val="clear" w:color="auto" w:fill="BECCD4" w:themeFill="accent4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5">
    <w:name w:val="Colorful Shading Accent 5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DFE5E6" w:themeColor="accent6"/>
        <w:left w:val="single" w:sz="4" w:space="0" w:color="F47929" w:themeColor="accent5"/>
        <w:bottom w:val="single" w:sz="4" w:space="0" w:color="F47929" w:themeColor="accent5"/>
        <w:right w:val="single" w:sz="4" w:space="0" w:color="F47929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440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4408" w:themeColor="accent5" w:themeShade="99"/>
          <w:insideV w:val="nil"/>
        </w:tcBorders>
        <w:shd w:val="clear" w:color="auto" w:fill="A2440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4408" w:themeFill="accent5" w:themeFillShade="99"/>
      </w:tcPr>
    </w:tblStylePr>
    <w:tblStylePr w:type="band1Vert">
      <w:tblPr/>
      <w:tcPr>
        <w:shd w:val="clear" w:color="auto" w:fill="FAC9A9" w:themeFill="accent5" w:themeFillTint="66"/>
      </w:tcPr>
    </w:tblStylePr>
    <w:tblStylePr w:type="band1Horz">
      <w:tblPr/>
      <w:tcPr>
        <w:shd w:val="clear" w:color="auto" w:fill="F9BB94" w:themeFill="accent5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6">
    <w:name w:val="Colorful Shading Accent 6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47929" w:themeColor="accent5"/>
        <w:left w:val="single" w:sz="4" w:space="0" w:color="DFE5E6" w:themeColor="accent6"/>
        <w:bottom w:val="single" w:sz="4" w:space="0" w:color="DFE5E6" w:themeColor="accent6"/>
        <w:right w:val="single" w:sz="4" w:space="0" w:color="DFE5E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9929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99296" w:themeColor="accent6" w:themeShade="99"/>
          <w:insideV w:val="nil"/>
        </w:tcBorders>
        <w:shd w:val="clear" w:color="auto" w:fill="79929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9296" w:themeFill="accent6" w:themeFillShade="99"/>
      </w:tcPr>
    </w:tblStylePr>
    <w:tblStylePr w:type="band1Vert">
      <w:tblPr/>
      <w:tcPr>
        <w:shd w:val="clear" w:color="auto" w:fill="F2F4F5" w:themeFill="accent6" w:themeFillTint="66"/>
      </w:tcPr>
    </w:tblStylePr>
    <w:tblStylePr w:type="band1Horz">
      <w:tblPr/>
      <w:tcPr>
        <w:shd w:val="clear" w:color="auto" w:fill="EEF1F2" w:themeFill="accent6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DarkList">
    <w:name w:val="Dark List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AF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85B0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D8A0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1626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303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494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9A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4D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8738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792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390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550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7A7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FB0B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C0B75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C0B75"/>
    <w:rPr>
      <w:rFonts w:ascii="Helvetica Neue" w:eastAsiaTheme="minorEastAsia" w:hAnsi="Helvetica Neue" w:cs="Lucida Grande"/>
      <w:color w:val="616265" w:themeColor="text2"/>
    </w:rPr>
  </w:style>
  <w:style w:type="character" w:styleId="Emphasis">
    <w:name w:val="Emphasis"/>
    <w:basedOn w:val="DefaultParagraphFont"/>
    <w:uiPriority w:val="20"/>
    <w:qFormat/>
    <w:rsid w:val="000C0B75"/>
    <w:rPr>
      <w:b w:val="0"/>
      <w:i/>
      <w:iCs/>
      <w:color w:val="F47929" w:themeColor="accent5"/>
    </w:rPr>
  </w:style>
  <w:style w:type="paragraph" w:styleId="EnvelopeAddress">
    <w:name w:val="envelope address"/>
    <w:basedOn w:val="Normal"/>
    <w:uiPriority w:val="99"/>
    <w:semiHidden/>
    <w:unhideWhenUsed/>
    <w:rsid w:val="000C0B75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0C0B75"/>
    <w:rPr>
      <w:rFonts w:eastAsiaTheme="majorEastAsia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B75"/>
  </w:style>
  <w:style w:type="paragraph" w:styleId="Header">
    <w:name w:val="header"/>
    <w:basedOn w:val="Normal"/>
    <w:link w:val="Head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B75"/>
  </w:style>
  <w:style w:type="character" w:customStyle="1" w:styleId="Heading1Char">
    <w:name w:val="Heading 1 Char"/>
    <w:basedOn w:val="DefaultParagraphFont"/>
    <w:link w:val="Heading1"/>
    <w:uiPriority w:val="9"/>
    <w:rsid w:val="000C0B75"/>
    <w:rPr>
      <w:rFonts w:ascii="Helvetica Neue" w:eastAsiaTheme="majorEastAsia" w:hAnsi="Helvetica Neue" w:cstheme="majorBidi"/>
      <w:b/>
      <w:bCs/>
      <w:color w:val="0175AD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B75"/>
    <w:rPr>
      <w:rFonts w:ascii="Helvetica Neue" w:eastAsiaTheme="majorEastAsia" w:hAnsi="Helvetica Neue" w:cstheme="majorBidi"/>
      <w:b/>
      <w:bCs/>
      <w:color w:val="F2AF32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0B75"/>
    <w:rPr>
      <w:rFonts w:ascii="Helvetica Neue" w:eastAsiaTheme="majorEastAsia" w:hAnsi="Helvetica Neue" w:cstheme="majorBidi"/>
      <w:b/>
      <w:bCs/>
      <w:color w:val="616265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B75"/>
    <w:rPr>
      <w:rFonts w:ascii="Helvetica Neue" w:eastAsiaTheme="majorEastAsia" w:hAnsi="Helvetica Neue" w:cstheme="majorBidi"/>
      <w:b/>
      <w:bCs/>
      <w:i/>
      <w:iCs/>
      <w:color w:val="0175A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B75"/>
    <w:rPr>
      <w:rFonts w:ascii="Helvetica Neue" w:eastAsiaTheme="majorEastAsia" w:hAnsi="Helvetica Neue" w:cstheme="majorBidi"/>
      <w:color w:val="0039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B75"/>
    <w:rPr>
      <w:rFonts w:ascii="Helvetica Neue" w:eastAsiaTheme="majorEastAsia" w:hAnsi="Helvetica Neue" w:cstheme="majorBidi"/>
      <w:i/>
      <w:iCs/>
      <w:color w:val="0039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B75"/>
    <w:rPr>
      <w:rFonts w:ascii="Helvetica Neue" w:eastAsiaTheme="majorEastAsia" w:hAnsi="Helvetica Neue" w:cstheme="majorBidi"/>
      <w:color w:val="04ABFD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C0B75"/>
    <w:pPr>
      <w:ind w:left="240" w:hanging="240"/>
    </w:pPr>
  </w:style>
  <w:style w:type="paragraph" w:styleId="TOCHeading">
    <w:name w:val="TOC Heading"/>
    <w:basedOn w:val="Heading1"/>
    <w:next w:val="Normal"/>
    <w:uiPriority w:val="39"/>
    <w:unhideWhenUsed/>
    <w:qFormat/>
    <w:rsid w:val="000C0B75"/>
    <w:pPr>
      <w:outlineLvl w:val="9"/>
    </w:pPr>
  </w:style>
  <w:style w:type="paragraph" w:styleId="IndexHeading">
    <w:name w:val="index heading"/>
    <w:basedOn w:val="TOCHeading"/>
    <w:next w:val="Index1"/>
    <w:uiPriority w:val="99"/>
    <w:semiHidden/>
    <w:unhideWhenUsed/>
    <w:rsid w:val="000C0B75"/>
    <w:rPr>
      <w:bCs w:val="0"/>
    </w:rPr>
  </w:style>
  <w:style w:type="character" w:styleId="IntenseEmphasis">
    <w:name w:val="Intense Emphasis"/>
    <w:basedOn w:val="DefaultParagraphFont"/>
    <w:uiPriority w:val="21"/>
    <w:qFormat/>
    <w:rsid w:val="000C0B75"/>
    <w:rPr>
      <w:b/>
      <w:bCs/>
      <w:i w:val="0"/>
      <w:iCs/>
      <w:color w:val="F47929" w:themeColor="accent5"/>
    </w:rPr>
  </w:style>
  <w:style w:type="character" w:styleId="IntenseReference">
    <w:name w:val="Intense Reference"/>
    <w:basedOn w:val="DefaultParagraphFont"/>
    <w:uiPriority w:val="32"/>
    <w:qFormat/>
    <w:rsid w:val="0076465F"/>
    <w:rPr>
      <w:b/>
      <w:bCs/>
      <w:caps w:val="0"/>
      <w:smallCaps w:val="0"/>
      <w:color w:val="F47929" w:themeColor="accent5"/>
      <w:spacing w:val="5"/>
      <w:u w:val="single"/>
    </w:rPr>
  </w:style>
  <w:style w:type="table" w:styleId="LightGrid">
    <w:name w:val="Light Grid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1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  <w:shd w:val="clear" w:color="auto" w:fill="ACE3FE" w:themeFill="text1" w:themeFillTint="3F"/>
      </w:tcPr>
    </w:tblStylePr>
    <w:tblStylePr w:type="band2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1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  <w:shd w:val="clear" w:color="auto" w:fill="ACE3FE" w:themeFill="accent1" w:themeFillTint="3F"/>
      </w:tcPr>
    </w:tblStylePr>
    <w:tblStylePr w:type="band2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1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  <w:shd w:val="clear" w:color="auto" w:fill="FBEBCC" w:themeFill="accent2" w:themeFillTint="3F"/>
      </w:tcPr>
    </w:tblStylePr>
    <w:tblStylePr w:type="band2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1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  <w:shd w:val="clear" w:color="auto" w:fill="D7D7D9" w:themeFill="accent3" w:themeFillTint="3F"/>
      </w:tcPr>
    </w:tblStylePr>
    <w:tblStylePr w:type="band2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1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  <w:shd w:val="clear" w:color="auto" w:fill="DFE5EA" w:themeFill="accent4" w:themeFillTint="3F"/>
      </w:tcPr>
    </w:tblStylePr>
    <w:tblStylePr w:type="band2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1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  <w:shd w:val="clear" w:color="auto" w:fill="FCDDCA" w:themeFill="accent5" w:themeFillTint="3F"/>
      </w:tcPr>
    </w:tblStylePr>
    <w:tblStylePr w:type="band2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1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  <w:shd w:val="clear" w:color="auto" w:fill="F6F8F8" w:themeFill="accent6" w:themeFillTint="3F"/>
      </w:tcPr>
    </w:tblStylePr>
    <w:tblStylePr w:type="band2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</w:tcPr>
    </w:tblStylePr>
  </w:style>
  <w:style w:type="table" w:styleId="LightList">
    <w:name w:val="Light List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</w:style>
  <w:style w:type="table" w:styleId="LightShading">
    <w:name w:val="Light Shading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text1" w:themeShade="BF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accent1" w:themeShade="BF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D8A0D" w:themeColor="accent2" w:themeShade="BF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48494B" w:themeColor="accent3" w:themeShade="BF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587385" w:themeColor="accent4" w:themeShade="BF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A550A" w:themeColor="accent5" w:themeShade="BF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9FB0B4" w:themeColor="accent6" w:themeShade="BF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</w:style>
  <w:style w:type="table" w:styleId="MediumGrid1">
    <w:name w:val="Medium Grid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  <w:insideV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  <w:insideV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  <w:insideV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C3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  <w:insideV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8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  <w:insideV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2B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  <w:insideV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A5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  <w:insideV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EBE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MediumGrid2">
    <w:name w:val="Medium Grid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tex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text1" w:themeFillTint="33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tcBorders>
          <w:insideH w:val="single" w:sz="6" w:space="0" w:color="0175AD" w:themeColor="text1"/>
          <w:insideV w:val="single" w:sz="6" w:space="0" w:color="0175AD" w:themeColor="text1"/>
        </w:tcBorders>
        <w:shd w:val="clear" w:color="auto" w:fill="58C7FE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accen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accent1" w:themeFillTint="33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tcBorders>
          <w:insideH w:val="single" w:sz="6" w:space="0" w:color="0175AD" w:themeColor="accent1"/>
          <w:insideV w:val="single" w:sz="6" w:space="0" w:color="0175AD" w:themeColor="accent1"/>
        </w:tcBorders>
        <w:shd w:val="clear" w:color="auto" w:fill="58C7F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color w:val="0175AD" w:themeColor="text1"/>
      </w:rPr>
      <w:tblPr/>
      <w:tcPr>
        <w:shd w:val="clear" w:color="auto" w:fill="FDF7EA" w:themeFill="accent2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FD5" w:themeFill="accent2" w:themeFillTint="33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tcBorders>
          <w:insideH w:val="single" w:sz="6" w:space="0" w:color="F2AF32" w:themeColor="accent2"/>
          <w:insideV w:val="single" w:sz="6" w:space="0" w:color="F2AF32" w:themeColor="accent2"/>
        </w:tcBorders>
        <w:shd w:val="clear" w:color="auto" w:fill="F8D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color w:val="0175AD" w:themeColor="text1"/>
      </w:rPr>
      <w:tblPr/>
      <w:tcPr>
        <w:shd w:val="clear" w:color="auto" w:fill="EFEFF0" w:themeFill="accent3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E0" w:themeFill="accent3" w:themeFillTint="33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tcBorders>
          <w:insideH w:val="single" w:sz="6" w:space="0" w:color="616265" w:themeColor="accent3"/>
          <w:insideV w:val="single" w:sz="6" w:space="0" w:color="616265" w:themeColor="accent3"/>
        </w:tcBorders>
        <w:shd w:val="clear" w:color="auto" w:fill="AFB0B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color w:val="0175AD" w:themeColor="text1"/>
      </w:rPr>
      <w:tblPr/>
      <w:tcPr>
        <w:shd w:val="clear" w:color="auto" w:fill="F2F4F6" w:themeFill="accent4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4" w:themeFillTint="33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tcBorders>
          <w:insideH w:val="single" w:sz="6" w:space="0" w:color="7E99AA" w:themeColor="accent4"/>
          <w:insideV w:val="single" w:sz="6" w:space="0" w:color="7E99AA" w:themeColor="accent4"/>
        </w:tcBorders>
        <w:shd w:val="clear" w:color="auto" w:fill="BECC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color w:val="0175AD" w:themeColor="text1"/>
      </w:rPr>
      <w:tblPr/>
      <w:tcPr>
        <w:shd w:val="clear" w:color="auto" w:fill="FEF1E9" w:themeFill="accent5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4D4" w:themeFill="accent5" w:themeFillTint="33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tcBorders>
          <w:insideH w:val="single" w:sz="6" w:space="0" w:color="F47929" w:themeColor="accent5"/>
          <w:insideV w:val="single" w:sz="6" w:space="0" w:color="F47929" w:themeColor="accent5"/>
        </w:tcBorders>
        <w:shd w:val="clear" w:color="auto" w:fill="F9BB9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color w:val="0175AD" w:themeColor="text1"/>
      </w:rPr>
      <w:tblPr/>
      <w:tcPr>
        <w:shd w:val="clear" w:color="auto" w:fill="FBFCFC" w:themeFill="accent6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9FA" w:themeFill="accent6" w:themeFillTint="33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tcBorders>
          <w:insideH w:val="single" w:sz="6" w:space="0" w:color="DFE5E6" w:themeColor="accent6"/>
          <w:insideV w:val="single" w:sz="6" w:space="0" w:color="DFE5E6" w:themeColor="accent6"/>
        </w:tcBorders>
        <w:shd w:val="clear" w:color="auto" w:fill="EEF1F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D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D7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B0B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B0B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C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CD4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B9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B9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F1F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F1F2" w:themeFill="accent6" w:themeFillTint="7F"/>
      </w:tcPr>
    </w:tblStylePr>
  </w:style>
  <w:style w:type="table" w:styleId="MediumList1">
    <w:name w:val="Medium Lis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tex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shd w:val="clear" w:color="auto" w:fill="ACE3FE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accen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shd w:val="clear" w:color="auto" w:fill="ACE3F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AF32" w:themeColor="accent2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shd w:val="clear" w:color="auto" w:fill="FBEBCC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6265" w:themeColor="accent3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shd w:val="clear" w:color="auto" w:fill="D7D7D9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9AA" w:themeColor="accent4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shd w:val="clear" w:color="auto" w:fill="DFE5E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7929" w:themeColor="accent5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shd w:val="clear" w:color="auto" w:fill="FCDDCA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E5E6" w:themeColor="accent6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shd w:val="clear" w:color="auto" w:fill="F6F8F8" w:themeFill="accent6" w:themeFillTint="3F"/>
      </w:tcPr>
    </w:tblStylePr>
  </w:style>
  <w:style w:type="table" w:styleId="MediumList2">
    <w:name w:val="Medium Lis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2AF3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AF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AF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1626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626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626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9AA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9A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9A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47929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792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792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DC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E5E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E5E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E5E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8F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DC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8F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B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B75"/>
    <w:rPr>
      <w:rFonts w:ascii="Helvetica Neue" w:eastAsiaTheme="majorEastAsia" w:hAnsi="Helvetica Neue" w:cstheme="majorBidi"/>
      <w:color w:val="616265" w:themeColor="text2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C0B75"/>
    <w:rPr>
      <w:rFonts w:cs="Times New Roman"/>
    </w:rPr>
  </w:style>
  <w:style w:type="paragraph" w:customStyle="1" w:styleId="NoteLevel1">
    <w:name w:val="Note Level 1"/>
    <w:basedOn w:val="Normal"/>
    <w:uiPriority w:val="99"/>
    <w:semiHidden/>
    <w:unhideWhenUsed/>
    <w:rsid w:val="000C0B75"/>
    <w:pPr>
      <w:keepNext/>
      <w:numPr>
        <w:numId w:val="10"/>
      </w:numPr>
      <w:contextualSpacing/>
      <w:outlineLvl w:val="0"/>
    </w:pPr>
  </w:style>
  <w:style w:type="paragraph" w:customStyle="1" w:styleId="NoteLevel2">
    <w:name w:val="Note Level 2"/>
    <w:basedOn w:val="Normal"/>
    <w:uiPriority w:val="99"/>
    <w:semiHidden/>
    <w:unhideWhenUsed/>
    <w:rsid w:val="000C0B75"/>
    <w:pPr>
      <w:keepNext/>
      <w:numPr>
        <w:ilvl w:val="1"/>
        <w:numId w:val="10"/>
      </w:numPr>
      <w:contextualSpacing/>
      <w:outlineLvl w:val="1"/>
    </w:pPr>
  </w:style>
  <w:style w:type="paragraph" w:customStyle="1" w:styleId="NoteLevel3">
    <w:name w:val="Note Level 3"/>
    <w:basedOn w:val="Normal"/>
    <w:uiPriority w:val="99"/>
    <w:semiHidden/>
    <w:unhideWhenUsed/>
    <w:rsid w:val="000C0B75"/>
    <w:pPr>
      <w:keepNext/>
      <w:numPr>
        <w:ilvl w:val="2"/>
        <w:numId w:val="10"/>
      </w:numPr>
      <w:contextualSpacing/>
      <w:outlineLvl w:val="2"/>
    </w:pPr>
  </w:style>
  <w:style w:type="paragraph" w:customStyle="1" w:styleId="NoteLevel4">
    <w:name w:val="Note Level 4"/>
    <w:basedOn w:val="Normal"/>
    <w:uiPriority w:val="99"/>
    <w:semiHidden/>
    <w:unhideWhenUsed/>
    <w:rsid w:val="000C0B75"/>
    <w:pPr>
      <w:keepNext/>
      <w:numPr>
        <w:ilvl w:val="3"/>
        <w:numId w:val="10"/>
      </w:numPr>
      <w:contextualSpacing/>
      <w:outlineLvl w:val="3"/>
    </w:pPr>
  </w:style>
  <w:style w:type="paragraph" w:customStyle="1" w:styleId="NoteLevel5">
    <w:name w:val="Note Level 5"/>
    <w:basedOn w:val="Normal"/>
    <w:uiPriority w:val="99"/>
    <w:semiHidden/>
    <w:unhideWhenUsed/>
    <w:rsid w:val="000C0B75"/>
    <w:pPr>
      <w:keepNext/>
      <w:numPr>
        <w:ilvl w:val="4"/>
        <w:numId w:val="10"/>
      </w:numPr>
      <w:contextualSpacing/>
      <w:outlineLvl w:val="4"/>
    </w:pPr>
  </w:style>
  <w:style w:type="paragraph" w:customStyle="1" w:styleId="NoteLevel6">
    <w:name w:val="Note Level 6"/>
    <w:basedOn w:val="Normal"/>
    <w:uiPriority w:val="99"/>
    <w:semiHidden/>
    <w:unhideWhenUsed/>
    <w:rsid w:val="000C0B75"/>
    <w:pPr>
      <w:keepNext/>
      <w:numPr>
        <w:ilvl w:val="5"/>
        <w:numId w:val="10"/>
      </w:numPr>
      <w:contextualSpacing/>
      <w:outlineLvl w:val="5"/>
    </w:pPr>
  </w:style>
  <w:style w:type="paragraph" w:customStyle="1" w:styleId="NoteLevel7">
    <w:name w:val="Note Level 7"/>
    <w:basedOn w:val="Normal"/>
    <w:uiPriority w:val="99"/>
    <w:semiHidden/>
    <w:unhideWhenUsed/>
    <w:rsid w:val="000C0B75"/>
    <w:pPr>
      <w:keepNext/>
      <w:numPr>
        <w:ilvl w:val="6"/>
        <w:numId w:val="10"/>
      </w:numPr>
      <w:contextualSpacing/>
      <w:outlineLvl w:val="6"/>
    </w:pPr>
  </w:style>
  <w:style w:type="paragraph" w:customStyle="1" w:styleId="NoteLevel8">
    <w:name w:val="Note Level 8"/>
    <w:basedOn w:val="Normal"/>
    <w:uiPriority w:val="99"/>
    <w:semiHidden/>
    <w:unhideWhenUsed/>
    <w:rsid w:val="000C0B75"/>
    <w:pPr>
      <w:keepNext/>
      <w:numPr>
        <w:ilvl w:val="7"/>
        <w:numId w:val="10"/>
      </w:numPr>
      <w:contextualSpacing/>
      <w:outlineLvl w:val="7"/>
    </w:pPr>
  </w:style>
  <w:style w:type="paragraph" w:customStyle="1" w:styleId="NoteLevel9">
    <w:name w:val="Note Level 9"/>
    <w:basedOn w:val="Normal"/>
    <w:uiPriority w:val="99"/>
    <w:semiHidden/>
    <w:unhideWhenUsed/>
    <w:rsid w:val="000C0B75"/>
    <w:pPr>
      <w:keepNext/>
      <w:numPr>
        <w:ilvl w:val="8"/>
        <w:numId w:val="10"/>
      </w:numPr>
      <w:contextualSpacing/>
      <w:outlineLvl w:val="8"/>
    </w:pPr>
  </w:style>
  <w:style w:type="character" w:styleId="PageNumber">
    <w:name w:val="page number"/>
    <w:basedOn w:val="DefaultParagraphFont"/>
    <w:uiPriority w:val="99"/>
    <w:semiHidden/>
    <w:unhideWhenUsed/>
    <w:rsid w:val="000C0B75"/>
  </w:style>
  <w:style w:type="paragraph" w:styleId="Quote">
    <w:name w:val="Quote"/>
    <w:basedOn w:val="Normal"/>
    <w:next w:val="Normal"/>
    <w:link w:val="QuoteChar"/>
    <w:uiPriority w:val="29"/>
    <w:qFormat/>
    <w:rsid w:val="000C0B75"/>
    <w:pPr>
      <w:ind w:left="720"/>
    </w:pPr>
    <w:rPr>
      <w:i/>
      <w:iCs/>
      <w:color w:val="0175AD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C0B75"/>
    <w:rPr>
      <w:rFonts w:ascii="Helvetica Neue" w:eastAsiaTheme="minorEastAsia" w:hAnsi="Helvetica Neue"/>
      <w:i/>
      <w:iCs/>
      <w:color w:val="0175AD" w:themeColor="text1"/>
    </w:rPr>
  </w:style>
  <w:style w:type="character" w:styleId="Strong">
    <w:name w:val="Strong"/>
    <w:basedOn w:val="DefaultParagraphFont"/>
    <w:uiPriority w:val="22"/>
    <w:qFormat/>
    <w:rsid w:val="000C0B75"/>
    <w:rPr>
      <w:b/>
      <w:bCs/>
      <w:color w:val="616265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B75"/>
    <w:pPr>
      <w:numPr>
        <w:ilvl w:val="1"/>
      </w:numPr>
      <w:spacing w:after="140"/>
    </w:pPr>
    <w:rPr>
      <w:rFonts w:eastAsiaTheme="majorEastAsia" w:cstheme="majorBidi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0C0B75"/>
    <w:rPr>
      <w:rFonts w:ascii="Helvetica Neue" w:eastAsiaTheme="majorEastAsia" w:hAnsi="Helvetica Neue" w:cstheme="majorBidi"/>
      <w:color w:val="616265" w:themeColor="text2"/>
      <w:sz w:val="36"/>
      <w:szCs w:val="36"/>
    </w:rPr>
  </w:style>
  <w:style w:type="character" w:styleId="SubtleEmphasis">
    <w:name w:val="Subtle Emphasis"/>
    <w:basedOn w:val="DefaultParagraphFont"/>
    <w:uiPriority w:val="19"/>
    <w:qFormat/>
    <w:rsid w:val="000C0B75"/>
    <w:rPr>
      <w:i/>
      <w:iCs/>
      <w:color w:val="616265" w:themeColor="text2"/>
    </w:rPr>
  </w:style>
  <w:style w:type="character" w:styleId="SubtleReference">
    <w:name w:val="Subtle Reference"/>
    <w:basedOn w:val="DefaultParagraphFont"/>
    <w:uiPriority w:val="31"/>
    <w:qFormat/>
    <w:rsid w:val="0076465F"/>
    <w:rPr>
      <w:caps w:val="0"/>
      <w:smallCaps w:val="0"/>
      <w:color w:val="F47929" w:themeColor="accent5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0000" w:fill="FFFFFF"/>
    </w:tc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30" w:color="00000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TableColumns4">
    <w:name w:val="Table Columns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50" w:color="008080" w:fill="FFFFFF"/>
    </w:tc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">
    <w:name w:val="Table Grid"/>
    <w:basedOn w:val="TableNormal"/>
    <w:uiPriority w:val="59"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2">
    <w:name w:val="Table List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3">
    <w:name w:val="Table List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List4">
    <w:name w:val="Table List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ubtle2">
    <w:name w:val="Table Subt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Theme">
    <w:name w:val="Table Theme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3">
    <w:name w:val="Table Web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0C0B75"/>
    <w:pPr>
      <w:spacing w:after="140"/>
      <w:contextualSpacing/>
    </w:pPr>
    <w:rPr>
      <w:rFonts w:eastAsiaTheme="majorEastAsia" w:cstheme="majorBidi"/>
      <w:b/>
      <w:bCs/>
      <w:color w:val="0175AD" w:themeColor="tex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C0B75"/>
    <w:rPr>
      <w:rFonts w:ascii="Helvetica Neue" w:eastAsiaTheme="majorEastAsia" w:hAnsi="Helvetica Neue" w:cstheme="majorBidi"/>
      <w:b/>
      <w:bCs/>
      <w:color w:val="0175AD" w:themeColor="text1"/>
      <w:sz w:val="48"/>
      <w:szCs w:val="48"/>
    </w:rPr>
  </w:style>
  <w:style w:type="paragraph" w:styleId="TOAHeading">
    <w:name w:val="toa heading"/>
    <w:basedOn w:val="Normal"/>
    <w:next w:val="Normal"/>
    <w:uiPriority w:val="99"/>
    <w:semiHidden/>
    <w:unhideWhenUsed/>
    <w:rsid w:val="000C0B75"/>
    <w:pPr>
      <w:spacing w:before="120"/>
    </w:pPr>
    <w:rPr>
      <w:rFonts w:eastAsiaTheme="majorEastAsia" w:cstheme="majorBidi"/>
      <w:b/>
      <w:bCs/>
    </w:rPr>
  </w:style>
  <w:style w:type="paragraph" w:styleId="ListParagraph">
    <w:name w:val="List Paragraph"/>
    <w:basedOn w:val="Normal"/>
    <w:uiPriority w:val="34"/>
    <w:qFormat/>
    <w:rsid w:val="000A19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4223"/>
    <w:rPr>
      <w:color w:val="F47929" w:themeColor="hyperlink"/>
      <w:u w:val="single"/>
    </w:rPr>
  </w:style>
  <w:style w:type="paragraph" w:styleId="NoSpacing">
    <w:name w:val="No Spacing"/>
    <w:uiPriority w:val="1"/>
    <w:qFormat/>
    <w:rsid w:val="00D3669C"/>
    <w:pPr>
      <w:spacing w:after="0"/>
    </w:pPr>
    <w:rPr>
      <w:rFonts w:ascii="Helvetica Neue" w:eastAsiaTheme="minorEastAsia" w:hAnsi="Helvetica Neue"/>
      <w:color w:val="61626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rren\Google%20Drive\BPSE%20Team%20Files\TP-2013-27%20Rebranding\Logo%20and%20corporate%20identity\03%20Corporate%20identity%20finalization\Templates\Document%20Template%20ball%20top%20right.dotx" TargetMode="External"/></Relationships>
</file>

<file path=word/theme/theme1.xml><?xml version="1.0" encoding="utf-8"?>
<a:theme xmlns:a="http://schemas.openxmlformats.org/drawingml/2006/main" name="BPSE Office Them">
  <a:themeElements>
    <a:clrScheme name="BPSE Colours">
      <a:dk1>
        <a:srgbClr val="0175AD"/>
      </a:dk1>
      <a:lt1>
        <a:srgbClr val="FFFFFF"/>
      </a:lt1>
      <a:dk2>
        <a:srgbClr val="616265"/>
      </a:dk2>
      <a:lt2>
        <a:srgbClr val="DFE5E6"/>
      </a:lt2>
      <a:accent1>
        <a:srgbClr val="0175AD"/>
      </a:accent1>
      <a:accent2>
        <a:srgbClr val="F2AF32"/>
      </a:accent2>
      <a:accent3>
        <a:srgbClr val="616265"/>
      </a:accent3>
      <a:accent4>
        <a:srgbClr val="7E99AA"/>
      </a:accent4>
      <a:accent5>
        <a:srgbClr val="F47929"/>
      </a:accent5>
      <a:accent6>
        <a:srgbClr val="DFE5E6"/>
      </a:accent6>
      <a:hlink>
        <a:srgbClr val="F47929"/>
      </a:hlink>
      <a:folHlink>
        <a:srgbClr val="7E99AA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ball top right</Template>
  <TotalTime>123</TotalTime>
  <Pages>4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Title, e.g. Statement of Work</vt:lpstr>
    </vt:vector>
  </TitlesOfParts>
  <Company>BPSE Consulting Pty Ltd</Company>
  <LinksUpToDate>false</LinksUpToDate>
  <CharactersWithSpaces>3665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Title, e.g. Statement of Work</dc:title>
  <dc:subject>Subject, e.g. Client A Project X</dc:subject>
  <dc:creator>Warren</dc:creator>
  <cp:lastModifiedBy>justine</cp:lastModifiedBy>
  <cp:revision>7</cp:revision>
  <cp:lastPrinted>2013-11-01T06:31:00Z</cp:lastPrinted>
  <dcterms:created xsi:type="dcterms:W3CDTF">2015-07-15T15:54:00Z</dcterms:created>
  <dcterms:modified xsi:type="dcterms:W3CDTF">2015-07-16T08:19:00Z</dcterms:modified>
</cp:coreProperties>
</file>