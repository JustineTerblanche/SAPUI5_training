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2B7BB5D" wp14:editId="4D9BB208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033" w:rsidRDefault="00FB332D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D72033" w:rsidRDefault="004F20B3" w:rsidP="00D22B8B">
                            <w:pPr>
                              <w:pStyle w:val="Subtitle"/>
                            </w:pPr>
                            <w:r>
                              <w:t xml:space="preserve">Tutorial </w:t>
                            </w:r>
                            <w:r w:rsidR="00F84BCA">
                              <w:t>5 – Your First SAPUI5 Page</w:t>
                            </w:r>
                          </w:p>
                          <w:p w:rsidR="00D72033" w:rsidRPr="00D22B8B" w:rsidRDefault="00D72033" w:rsidP="00D22B8B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D72033" w:rsidRDefault="00FB332D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D72033" w:rsidRDefault="004F20B3" w:rsidP="00D22B8B">
                      <w:pPr>
                        <w:pStyle w:val="Subtitle"/>
                      </w:pPr>
                      <w:r>
                        <w:t xml:space="preserve">Tutorial </w:t>
                      </w:r>
                      <w:r w:rsidR="00F84BCA">
                        <w:t>5 – Your First SAPUI5 Page</w:t>
                      </w:r>
                    </w:p>
                    <w:p w:rsidR="00D72033" w:rsidRPr="00D22B8B" w:rsidRDefault="00D72033" w:rsidP="00D22B8B"/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 xml:space="preserve">The objective of this exercise is to build an HTML page that uses JavaScript.   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FB332D" w:rsidRDefault="00372F25" w:rsidP="00DC0754">
      <w:pPr>
        <w:pStyle w:val="ListParagraph"/>
        <w:numPr>
          <w:ilvl w:val="0"/>
          <w:numId w:val="12"/>
        </w:numPr>
        <w:spacing w:after="120"/>
      </w:pPr>
      <w:r>
        <w:t>Eclipse Luna</w:t>
      </w:r>
      <w:r w:rsidR="00A64A6F">
        <w:t xml:space="preserve"> will be needed for this tutorial</w:t>
      </w:r>
    </w:p>
    <w:p w:rsidR="00D72033" w:rsidRDefault="00D72033" w:rsidP="00DC0754">
      <w:pPr>
        <w:spacing w:after="120"/>
      </w:pPr>
    </w:p>
    <w:p w:rsidR="004F20B3" w:rsidRDefault="004F20B3" w:rsidP="004F20B3"/>
    <w:p w:rsidR="00F84BCA" w:rsidRDefault="00F84BCA" w:rsidP="00F84BCA">
      <w:pPr>
        <w:pStyle w:val="Title"/>
      </w:pPr>
      <w:r>
        <w:t>Tutorial 5</w:t>
      </w:r>
    </w:p>
    <w:p w:rsidR="00F84BCA" w:rsidRPr="00BD6BC1" w:rsidRDefault="00F84BCA" w:rsidP="00F84BCA">
      <w:pPr>
        <w:pStyle w:val="Subtitle"/>
      </w:pPr>
      <w:r>
        <w:t>Create your first SAPUI5 Application</w:t>
      </w:r>
    </w:p>
    <w:p w:rsidR="00F84BCA" w:rsidRDefault="00F84BCA" w:rsidP="00F84BCA">
      <w:pPr>
        <w:pStyle w:val="Heading1"/>
      </w:pPr>
      <w:r>
        <w:t>Task 1: Start a project in Eclipse:</w:t>
      </w:r>
    </w:p>
    <w:p w:rsidR="00F84BCA" w:rsidRDefault="00F84BCA" w:rsidP="00F84BCA">
      <w:r>
        <w:t xml:space="preserve">For this project we will not use the MVC pattern. To start a new project, choose the menu path: </w:t>
      </w:r>
      <w:r w:rsidRPr="00D23A85">
        <w:rPr>
          <w:b/>
        </w:rPr>
        <w:t>File&gt;New&gt;Project</w:t>
      </w:r>
      <w:r>
        <w:t>, the following screen will appear:</w:t>
      </w:r>
    </w:p>
    <w:p w:rsidR="00F84BCA" w:rsidRDefault="00F84BCA" w:rsidP="00F84BCA">
      <w:r>
        <w:rPr>
          <w:noProof/>
        </w:rPr>
        <w:lastRenderedPageBreak/>
        <w:drawing>
          <wp:inline distT="0" distB="0" distL="0" distR="0" wp14:anchorId="72AB40DA" wp14:editId="2EE3CCFA">
            <wp:extent cx="3695700" cy="351971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1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CA" w:rsidRDefault="00F84BCA" w:rsidP="00F84BCA">
      <w:r>
        <w:t>Select Application Project under SAP</w:t>
      </w:r>
      <w:r w:rsidR="00372F25">
        <w:t>UI5 Application Development,</w:t>
      </w:r>
      <w:r>
        <w:t xml:space="preserve"> click next.</w:t>
      </w:r>
    </w:p>
    <w:p w:rsidR="00F84BCA" w:rsidRDefault="00F84BCA" w:rsidP="00F84BCA">
      <w:r>
        <w:rPr>
          <w:noProof/>
        </w:rPr>
        <w:lastRenderedPageBreak/>
        <w:drawing>
          <wp:inline distT="0" distB="0" distL="0" distR="0" wp14:anchorId="743B6E4E" wp14:editId="27039E39">
            <wp:extent cx="5000625" cy="476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CA" w:rsidRDefault="00F84BCA" w:rsidP="00F84BCA">
      <w:r>
        <w:t>Enter a</w:t>
      </w:r>
      <w:r w:rsidR="009D761F">
        <w:t>n appropriate p</w:t>
      </w:r>
      <w:r>
        <w:t>roject n</w:t>
      </w:r>
      <w:r w:rsidR="009D761F">
        <w:t xml:space="preserve">ame, for this example use: SAPUI5, ensure that </w:t>
      </w:r>
      <w:proofErr w:type="spellStart"/>
      <w:r w:rsidR="009D761F">
        <w:t>sap.m</w:t>
      </w:r>
      <w:proofErr w:type="spellEnd"/>
      <w:r w:rsidR="009D761F">
        <w:t xml:space="preserve"> is</w:t>
      </w:r>
      <w:r>
        <w:t xml:space="preserve"> selected. For the project to be created without the MVC pattern, deselect the ‘Create an Initial View’ option. Click Finish.</w:t>
      </w:r>
    </w:p>
    <w:p w:rsidR="00F84BCA" w:rsidRDefault="00F84BCA" w:rsidP="00F84BCA">
      <w:r>
        <w:t>A project will be created with the following structure:</w:t>
      </w:r>
    </w:p>
    <w:p w:rsidR="00F84BCA" w:rsidRDefault="00F84BCA" w:rsidP="00F84BCA">
      <w:pPr>
        <w:pStyle w:val="ListParagraph"/>
        <w:numPr>
          <w:ilvl w:val="0"/>
          <w:numId w:val="14"/>
        </w:numPr>
      </w:pPr>
      <w:r>
        <w:t>Libraries</w:t>
      </w:r>
    </w:p>
    <w:p w:rsidR="00F84BCA" w:rsidRDefault="00F84BCA" w:rsidP="00F84BCA">
      <w:pPr>
        <w:pStyle w:val="ListParagraph"/>
        <w:numPr>
          <w:ilvl w:val="0"/>
          <w:numId w:val="14"/>
        </w:numPr>
      </w:pPr>
      <w:r>
        <w:t>Content</w:t>
      </w:r>
    </w:p>
    <w:p w:rsidR="00F84BCA" w:rsidRDefault="00F84BCA" w:rsidP="00F84BCA">
      <w:pPr>
        <w:pStyle w:val="ListParagraph"/>
        <w:numPr>
          <w:ilvl w:val="0"/>
          <w:numId w:val="14"/>
        </w:numPr>
      </w:pPr>
      <w:r>
        <w:t>Bootstrap</w:t>
      </w:r>
    </w:p>
    <w:p w:rsidR="00F84BCA" w:rsidRDefault="00F84BCA" w:rsidP="00F84BCA">
      <w:pPr>
        <w:pStyle w:val="ListParagraph"/>
        <w:numPr>
          <w:ilvl w:val="0"/>
          <w:numId w:val="14"/>
        </w:numPr>
      </w:pPr>
      <w:r>
        <w:t>Application</w:t>
      </w:r>
    </w:p>
    <w:p w:rsidR="00F84BCA" w:rsidRDefault="00F84BCA" w:rsidP="00F84BCA">
      <w:pPr>
        <w:pStyle w:val="ListParagraph"/>
        <w:numPr>
          <w:ilvl w:val="0"/>
          <w:numId w:val="14"/>
        </w:numPr>
      </w:pPr>
      <w:r>
        <w:t>UI area</w:t>
      </w:r>
    </w:p>
    <w:p w:rsidR="00F84BCA" w:rsidRPr="00520180" w:rsidRDefault="00F84BCA" w:rsidP="00F84B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9BC29" wp14:editId="4C14475D">
                <wp:simplePos x="0" y="0"/>
                <wp:positionH relativeFrom="column">
                  <wp:posOffset>2423160</wp:posOffset>
                </wp:positionH>
                <wp:positionV relativeFrom="paragraph">
                  <wp:posOffset>1710690</wp:posOffset>
                </wp:positionV>
                <wp:extent cx="914400" cy="333375"/>
                <wp:effectExtent l="57150" t="38100" r="76200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BCA" w:rsidRDefault="00F84BCA" w:rsidP="00F84BCA">
                            <w:r>
                              <w:t>UI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margin-left:190.8pt;margin-top:134.7pt;width:1in;height:2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" fillcolor="#f8d798 [1621]" strokecolor="#f1a923 [3045]">
                <v:fill color2="#fdf3e0 [501]" rotate="t" angle="180" colors="0 #ffdd84;22938f #ffe5a9;1 #fff4db" focus="100%" type="gradient"/>
                <v:shadow on="t" color="black" opacity="24903f" origin=",.5" offset="0,.55556mm"/>
                <v:textbox>
                  <w:txbxContent>
                    <w:p w:rsidR="00F84BCA" w:rsidRDefault="00F84BCA" w:rsidP="00F84BCA">
                      <w:r>
                        <w:t>UI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285CA" wp14:editId="18D36968">
                <wp:simplePos x="0" y="0"/>
                <wp:positionH relativeFrom="column">
                  <wp:posOffset>2204084</wp:posOffset>
                </wp:positionH>
                <wp:positionV relativeFrom="paragraph">
                  <wp:posOffset>1168400</wp:posOffset>
                </wp:positionV>
                <wp:extent cx="981075" cy="333375"/>
                <wp:effectExtent l="57150" t="38100" r="85725" b="1047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BCA" w:rsidRDefault="00F84BCA" w:rsidP="00F84BCA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173.55pt;margin-top:92pt;width:77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" fillcolor="#f8d798 [1621]" strokecolor="#f1a923 [3045]">
                <v:fill color2="#fdf3e0 [501]" rotate="t" angle="180" colors="0 #ffdd84;22938f #ffe5a9;1 #fff4db" focus="100%" type="gradient"/>
                <v:shadow on="t" color="black" opacity="24903f" origin=",.5" offset="0,.55556mm"/>
                <v:textbox>
                  <w:txbxContent>
                    <w:p w:rsidR="00F84BCA" w:rsidRDefault="00F84BCA" w:rsidP="00F84BCA"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F7827" wp14:editId="12311A95">
                <wp:simplePos x="0" y="0"/>
                <wp:positionH relativeFrom="column">
                  <wp:posOffset>3118485</wp:posOffset>
                </wp:positionH>
                <wp:positionV relativeFrom="paragraph">
                  <wp:posOffset>577215</wp:posOffset>
                </wp:positionV>
                <wp:extent cx="914400" cy="333375"/>
                <wp:effectExtent l="57150" t="38100" r="76200" b="1047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BCA" w:rsidRDefault="00F84BCA" w:rsidP="00F84BCA">
                            <w:pPr>
                              <w:jc w:val="center"/>
                            </w:pPr>
                            <w: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245.55pt;margin-top:45.45pt;width:1in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" fillcolor="#f8d798 [1621]" strokecolor="#f1a923 [3045]">
                <v:fill color2="#fdf3e0 [501]" rotate="t" angle="180" colors="0 #ffdd84;22938f #ffe5a9;1 #fff4db" focus="100%" type="gradient"/>
                <v:shadow on="t" color="black" opacity="24903f" origin=",.5" offset="0,.55556mm"/>
                <v:textbox>
                  <w:txbxContent>
                    <w:p w:rsidR="00F84BCA" w:rsidRDefault="00F84BCA" w:rsidP="00F84BCA">
                      <w:pPr>
                        <w:jc w:val="center"/>
                      </w:pPr>
                      <w:r>
                        <w:t>Bootstrap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57244" wp14:editId="178D5929">
                <wp:simplePos x="0" y="0"/>
                <wp:positionH relativeFrom="column">
                  <wp:posOffset>461010</wp:posOffset>
                </wp:positionH>
                <wp:positionV relativeFrom="paragraph">
                  <wp:posOffset>529590</wp:posOffset>
                </wp:positionV>
                <wp:extent cx="914400" cy="333375"/>
                <wp:effectExtent l="57150" t="38100" r="76200" b="1047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BCA" w:rsidRDefault="00F84BCA" w:rsidP="00F84BCA">
                            <w:r>
                              <w:t>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margin-left:36.3pt;margin-top:41.7pt;width:1in;height:2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" fillcolor="#f8d798 [1621]" strokecolor="#f1a923 [3045]">
                <v:fill color2="#fdf3e0 [501]" rotate="t" angle="180" colors="0 #ffdd84;22938f #ffe5a9;1 #fff4db" focus="100%" type="gradient"/>
                <v:shadow on="t" color="black" opacity="24903f" origin=",.5" offset="0,.55556mm"/>
                <v:textbox>
                  <w:txbxContent>
                    <w:p w:rsidR="00F84BCA" w:rsidRDefault="00F84BCA" w:rsidP="00F84BCA">
                      <w:r>
                        <w:t>Libraries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22971" wp14:editId="7C1C8979">
                <wp:simplePos x="0" y="0"/>
                <wp:positionH relativeFrom="column">
                  <wp:posOffset>461010</wp:posOffset>
                </wp:positionH>
                <wp:positionV relativeFrom="paragraph">
                  <wp:posOffset>1377315</wp:posOffset>
                </wp:positionV>
                <wp:extent cx="914400" cy="333375"/>
                <wp:effectExtent l="57150" t="38100" r="76200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BCA" w:rsidRDefault="00F84BCA" w:rsidP="00F84BCA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36.3pt;margin-top:108.45pt;width:1in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" fillcolor="#f8d798 [1621]" strokecolor="#f1a923 [3045]">
                <v:fill color2="#fdf3e0 [501]" rotate="t" angle="180" colors="0 #ffdd84;22938f #ffe5a9;1 #fff4db" focus="100%" type="gradient"/>
                <v:shadow on="t" color="black" opacity="24903f" origin=",.5" offset="0,.55556mm"/>
                <v:textbox>
                  <w:txbxContent>
                    <w:p w:rsidR="00F84BCA" w:rsidRDefault="00F84BCA" w:rsidP="00F84BCA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2D45A" wp14:editId="4C296207">
                <wp:simplePos x="0" y="0"/>
                <wp:positionH relativeFrom="column">
                  <wp:posOffset>2737485</wp:posOffset>
                </wp:positionH>
                <wp:positionV relativeFrom="paragraph">
                  <wp:posOffset>3072765</wp:posOffset>
                </wp:positionV>
                <wp:extent cx="914400" cy="333375"/>
                <wp:effectExtent l="57150" t="38100" r="76200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BCA" w:rsidRDefault="00F84BCA" w:rsidP="00F84BCA">
                            <w:pPr>
                              <w:jc w:val="center"/>
                            </w:pPr>
                            <w: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215.55pt;margin-top:241.95pt;width:1in;height:2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" fillcolor="#f8d798 [1621]" strokecolor="#f1a923 [3045]">
                <v:fill color2="#fdf3e0 [501]" rotate="t" angle="180" colors="0 #ffdd84;22938f #ffe5a9;1 #fff4db" focus="100%" type="gradient"/>
                <v:shadow on="t" color="black" opacity="24903f" origin=",.5" offset="0,.55556mm"/>
                <v:textbox>
                  <w:txbxContent>
                    <w:p w:rsidR="00F84BCA" w:rsidRDefault="00F84BCA" w:rsidP="00F84BCA">
                      <w:pPr>
                        <w:jc w:val="center"/>
                      </w:pPr>
                      <w:r>
                        <w:t>Console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AA27E95" wp14:editId="76DF0460">
            <wp:extent cx="5943600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CA" w:rsidRDefault="00F84BCA" w:rsidP="00F84BCA">
      <w:pPr>
        <w:pStyle w:val="Heading1"/>
      </w:pPr>
      <w:r>
        <w:t>Task2: Create a button that displays an alert:</w:t>
      </w:r>
    </w:p>
    <w:p w:rsidR="00F84BCA" w:rsidRDefault="009D761F" w:rsidP="00F84BCA">
      <w:r>
        <w:t>In your Project E</w:t>
      </w:r>
      <w:r w:rsidR="00F84BCA">
        <w:t>xplorer go to the following folder:</w:t>
      </w:r>
    </w:p>
    <w:p w:rsidR="00F84BCA" w:rsidRDefault="00F84BCA" w:rsidP="00F84BCA">
      <w:r>
        <w:t>JavaScript Resources&gt;SAPUI5 Core Libraries&gt;</w:t>
      </w:r>
      <w:proofErr w:type="spellStart"/>
      <w:r>
        <w:t>sap.m</w:t>
      </w:r>
      <w:proofErr w:type="spellEnd"/>
      <w:r>
        <w:t xml:space="preserve">&gt;Button this file contains the methods for the Button class that can be used, the following class will be used: </w:t>
      </w:r>
      <w:proofErr w:type="gramStart"/>
      <w:r>
        <w:t>Button(</w:t>
      </w:r>
      <w:proofErr w:type="spellStart"/>
      <w:proofErr w:type="gramEnd"/>
      <w:r>
        <w:t>sId</w:t>
      </w:r>
      <w:proofErr w:type="spellEnd"/>
      <w:r>
        <w:t xml:space="preserve">, </w:t>
      </w:r>
      <w:proofErr w:type="spellStart"/>
      <w:r>
        <w:t>mSettings</w:t>
      </w:r>
      <w:proofErr w:type="spellEnd"/>
      <w:r>
        <w:t>).</w:t>
      </w:r>
    </w:p>
    <w:p w:rsidR="00F84BCA" w:rsidRDefault="00F84BCA" w:rsidP="00F84BCA">
      <w:r>
        <w:t>In the &lt;script&gt;&lt;/script&gt; area start typing your JavaScript code:</w:t>
      </w:r>
    </w:p>
    <w:p w:rsidR="00F84BCA" w:rsidRDefault="00F84BCA" w:rsidP="00F84BCA">
      <w:r>
        <w:rPr>
          <w:noProof/>
        </w:rPr>
        <w:drawing>
          <wp:inline distT="0" distB="0" distL="0" distR="0" wp14:anchorId="64B7C671" wp14:editId="7944C8B8">
            <wp:extent cx="6013665" cy="23812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7564" t="38191" r="801" b="8581"/>
                    <a:stretch/>
                  </pic:blipFill>
                  <pic:spPr bwMode="auto">
                    <a:xfrm>
                      <a:off x="0" y="0"/>
                      <a:ext cx="601366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BCA" w:rsidRDefault="00F84BCA" w:rsidP="00F84BCA">
      <w:pPr>
        <w:autoSpaceDE w:val="0"/>
        <w:autoSpaceDN w:val="0"/>
        <w:adjustRightInd w:val="0"/>
      </w:pPr>
      <w:r>
        <w:lastRenderedPageBreak/>
        <w:t xml:space="preserve">Eclipse has the ability to show all available classes in the library that you can use. Create a new button labeled ‘click’ from the </w:t>
      </w:r>
      <w:proofErr w:type="spellStart"/>
      <w:r>
        <w:t>sap.m</w:t>
      </w:r>
      <w:proofErr w:type="spellEnd"/>
      <w:r>
        <w:t xml:space="preserve"> library that calls a function </w:t>
      </w:r>
      <w:proofErr w:type="gramStart"/>
      <w:r>
        <w:t>that  displays</w:t>
      </w:r>
      <w:proofErr w:type="gramEnd"/>
      <w:r>
        <w:t xml:space="preserve"> an alert saying ‘alert!’.</w:t>
      </w:r>
    </w:p>
    <w:p w:rsidR="00F84BCA" w:rsidRDefault="00F84BCA" w:rsidP="00F84BC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script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84BCA" w:rsidRDefault="00F84BCA" w:rsidP="00F84BC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alertButton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F84BCA" w:rsidRDefault="00F84BCA" w:rsidP="00F84BC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"click"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F84BCA" w:rsidRDefault="00F84BCA" w:rsidP="00F84BC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alertButtonHandler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F84BCA" w:rsidRDefault="00F84BCA" w:rsidP="00F84BC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alertButtonHandler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F84BCA" w:rsidRDefault="00F84BCA" w:rsidP="00F84BC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"alert!"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84BCA" w:rsidRDefault="00F84BCA" w:rsidP="00F84BC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};</w:t>
      </w:r>
    </w:p>
    <w:p w:rsidR="00F84BCA" w:rsidRDefault="00F84BCA" w:rsidP="00F84BCA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script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84BCA" w:rsidRPr="00C8646B" w:rsidRDefault="00F84BCA" w:rsidP="00372F25">
      <w:pPr>
        <w:pStyle w:val="Quote"/>
        <w:rPr>
          <w:strike/>
        </w:rPr>
      </w:pPr>
      <w:r>
        <w:t xml:space="preserve">Note: The notation used in the </w:t>
      </w:r>
      <w:proofErr w:type="spellStart"/>
      <w:r>
        <w:t>sap.m.Button</w:t>
      </w:r>
      <w:proofErr w:type="spellEnd"/>
      <w:r>
        <w:t xml:space="preserve"> method is called JSON notation. To set these properties, the GET and SET </w:t>
      </w:r>
      <w:r w:rsidRPr="00C8646B">
        <w:t>methods can also be used</w:t>
      </w:r>
      <w:r>
        <w:t>.</w:t>
      </w:r>
    </w:p>
    <w:p w:rsidR="00F84BCA" w:rsidRDefault="00F84BCA" w:rsidP="00F84BCA">
      <w:r>
        <w:t>Your application must be transferred to the UI area so the user can see it.</w:t>
      </w:r>
    </w:p>
    <w:p w:rsidR="00F84BCA" w:rsidRDefault="00F84BCA" w:rsidP="00F84BCA">
      <w:r>
        <w:t xml:space="preserve">This can be achieved by the </w:t>
      </w:r>
      <w:proofErr w:type="spellStart"/>
      <w:r>
        <w:t>placeAt</w:t>
      </w:r>
      <w:proofErr w:type="spellEnd"/>
      <w:r>
        <w:t xml:space="preserve"> function from the </w:t>
      </w:r>
      <w:proofErr w:type="spellStart"/>
      <w:r>
        <w:t>sap.ui.core.control</w:t>
      </w:r>
      <w:proofErr w:type="spellEnd"/>
      <w:r>
        <w:t xml:space="preserve"> class:</w:t>
      </w:r>
    </w:p>
    <w:p w:rsidR="00F84BCA" w:rsidRDefault="00F84BCA" w:rsidP="00F84BCA">
      <w:proofErr w:type="spellStart"/>
      <w:proofErr w:type="gramStart"/>
      <w:r w:rsidRPr="00076010">
        <w:t>alertButton.placeAt</w:t>
      </w:r>
      <w:proofErr w:type="spellEnd"/>
      <w:r w:rsidRPr="00076010">
        <w:t>(</w:t>
      </w:r>
      <w:proofErr w:type="gramEnd"/>
      <w:r w:rsidRPr="00076010">
        <w:t>"content");</w:t>
      </w:r>
    </w:p>
    <w:p w:rsidR="00F84BCA" w:rsidRDefault="00F84BCA" w:rsidP="00F84BCA">
      <w:r>
        <w:t>The button will be placed in the division with id=”content”.</w:t>
      </w:r>
    </w:p>
    <w:p w:rsidR="00F84BCA" w:rsidRDefault="00F84BCA" w:rsidP="00F84BCA">
      <w:r>
        <w:t>Save the project.</w:t>
      </w:r>
    </w:p>
    <w:p w:rsidR="00F84BCA" w:rsidRDefault="00F84BCA" w:rsidP="00F84BCA">
      <w:pPr>
        <w:rPr>
          <w:b/>
        </w:rPr>
      </w:pPr>
      <w:r>
        <w:t xml:space="preserve">In eclipse go to the menu option: </w:t>
      </w:r>
      <w:r w:rsidRPr="00E71F1C">
        <w:rPr>
          <w:b/>
        </w:rPr>
        <w:t>Run&gt;Run as&gt; Web app preview</w:t>
      </w:r>
    </w:p>
    <w:p w:rsidR="00F84BCA" w:rsidRPr="00E71F1C" w:rsidRDefault="00F84BCA" w:rsidP="00F84BCA">
      <w:r>
        <w:t>The following screen will appear as a result:</w:t>
      </w:r>
    </w:p>
    <w:p w:rsidR="00F84BCA" w:rsidRDefault="00F84BCA" w:rsidP="00F84BCA">
      <w:r>
        <w:rPr>
          <w:noProof/>
        </w:rPr>
        <w:drawing>
          <wp:inline distT="0" distB="0" distL="0" distR="0" wp14:anchorId="5ED53BB8" wp14:editId="3560EBDE">
            <wp:extent cx="3619500" cy="2833551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62542" t="8000" r="9394" b="23500"/>
                    <a:stretch/>
                  </pic:blipFill>
                  <pic:spPr bwMode="auto">
                    <a:xfrm>
                      <a:off x="0" y="0"/>
                      <a:ext cx="3621913" cy="283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20B3" w:rsidRDefault="00F84BCA" w:rsidP="00F84BCA">
      <w:pPr>
        <w:spacing w:after="200"/>
      </w:pPr>
      <w:r>
        <w:t>This was you first basic SAP application</w:t>
      </w:r>
      <w:r w:rsidR="004F20B3">
        <w:br w:type="page"/>
      </w:r>
    </w:p>
    <w:p w:rsidR="004F20B3" w:rsidRDefault="004F20B3" w:rsidP="00DC0754">
      <w:pPr>
        <w:spacing w:after="120"/>
      </w:pPr>
    </w:p>
    <w:sectPr w:rsidR="004F20B3" w:rsidSect="00D72033">
      <w:headerReference w:type="default" r:id="rId13"/>
      <w:footerReference w:type="even" r:id="rId14"/>
      <w:footerReference w:type="default" r:id="rId15"/>
      <w:headerReference w:type="first" r:id="rId16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4CE" w:rsidRDefault="00A314CE">
      <w:r>
        <w:separator/>
      </w:r>
    </w:p>
  </w:endnote>
  <w:endnote w:type="continuationSeparator" w:id="0">
    <w:p w:rsidR="00A314CE" w:rsidRDefault="00A31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3D6B1D">
      <w:rPr>
        <w:noProof/>
      </w:rPr>
      <w:t>2</w:t>
    </w:r>
    <w:r>
      <w:fldChar w:fldCharType="end"/>
    </w:r>
  </w:p>
  <w:p w:rsidR="00D72033" w:rsidRDefault="00D72033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BB19441" wp14:editId="1A568542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E52A1D" w:rsidRDefault="00D72033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C2C4C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6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D72033" w:rsidRPr="00E52A1D" w:rsidRDefault="00D72033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2C2C4C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6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4CE" w:rsidRDefault="00A314CE">
      <w:r>
        <w:separator/>
      </w:r>
    </w:p>
  </w:footnote>
  <w:footnote w:type="continuationSeparator" w:id="0">
    <w:p w:rsidR="00A314CE" w:rsidRDefault="00A314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FD6CD03" wp14:editId="55004F43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D761F">
                            <w:rPr>
                              <w:noProof/>
                              <w:sz w:val="16"/>
                              <w:szCs w:val="16"/>
                            </w:rPr>
                            <w:t>04 August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3D6B1D" w:rsidRP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 w:rsidR="00FB332D"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 w:rsidR="00FB332D"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9D761F">
                      <w:rPr>
                        <w:noProof/>
                        <w:sz w:val="16"/>
                        <w:szCs w:val="16"/>
                      </w:rPr>
                      <w:t>04 August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3D6B1D" w:rsidRP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 w:rsidR="00FB332D"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 w:rsidR="00FB332D"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38524772" wp14:editId="633833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3C597E2" wp14:editId="2E60AD18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740265" w:rsidRDefault="00D72033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D72033" w:rsidRPr="00740265" w:rsidRDefault="00D72033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5839BF9D" wp14:editId="3A78CAEB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5092E"/>
    <w:multiLevelType w:val="hybridMultilevel"/>
    <w:tmpl w:val="9A60EAA6"/>
    <w:lvl w:ilvl="0" w:tplc="4F0606D0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45AF0"/>
    <w:rsid w:val="000A1920"/>
    <w:rsid w:val="000C0B75"/>
    <w:rsid w:val="00140A9A"/>
    <w:rsid w:val="001A4E37"/>
    <w:rsid w:val="001A6279"/>
    <w:rsid w:val="002267AD"/>
    <w:rsid w:val="002300EB"/>
    <w:rsid w:val="0023148A"/>
    <w:rsid w:val="002C2C4C"/>
    <w:rsid w:val="00365E35"/>
    <w:rsid w:val="00372F25"/>
    <w:rsid w:val="003D6B1D"/>
    <w:rsid w:val="004147EC"/>
    <w:rsid w:val="004226B5"/>
    <w:rsid w:val="00455C6D"/>
    <w:rsid w:val="004F20B3"/>
    <w:rsid w:val="0058358B"/>
    <w:rsid w:val="00740265"/>
    <w:rsid w:val="0076465F"/>
    <w:rsid w:val="0089565F"/>
    <w:rsid w:val="00996418"/>
    <w:rsid w:val="009D761F"/>
    <w:rsid w:val="009E0D00"/>
    <w:rsid w:val="00A15A80"/>
    <w:rsid w:val="00A314CE"/>
    <w:rsid w:val="00A64A6F"/>
    <w:rsid w:val="00B75358"/>
    <w:rsid w:val="00C34700"/>
    <w:rsid w:val="00D22B8B"/>
    <w:rsid w:val="00D72033"/>
    <w:rsid w:val="00DC0754"/>
    <w:rsid w:val="00E171FC"/>
    <w:rsid w:val="00E52A1D"/>
    <w:rsid w:val="00EC47EE"/>
    <w:rsid w:val="00F76D15"/>
    <w:rsid w:val="00F76ED4"/>
    <w:rsid w:val="00F84BCA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78</TotalTime>
  <Pages>7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2186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5</cp:revision>
  <cp:lastPrinted>2013-11-01T06:31:00Z</cp:lastPrinted>
  <dcterms:created xsi:type="dcterms:W3CDTF">2015-06-24T17:45:00Z</dcterms:created>
  <dcterms:modified xsi:type="dcterms:W3CDTF">2015-08-13T08:58:00Z</dcterms:modified>
</cp:coreProperties>
</file>