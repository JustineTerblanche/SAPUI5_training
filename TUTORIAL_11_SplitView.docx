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024754" w:rsidP="00533AC0">
                            <w:pPr>
                              <w:pStyle w:val="Subtitle"/>
                            </w:pPr>
                            <w:r>
                              <w:t>Tutorial 10</w:t>
                            </w:r>
                            <w:r w:rsidR="008E1B0E">
                              <w:t xml:space="preserve"> – Split View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024754" w:rsidP="00533AC0">
                      <w:pPr>
                        <w:pStyle w:val="Subtitle"/>
                      </w:pPr>
                      <w:r>
                        <w:t>Tutorial 10</w:t>
                      </w:r>
                      <w:r w:rsidR="008E1B0E">
                        <w:t xml:space="preserve"> – Split View</w:t>
                      </w: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build an HTML page that uses JavaScript and output values in a table.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3777D5" w:rsidRDefault="00533AC0" w:rsidP="00C707CB">
      <w:pPr>
        <w:pStyle w:val="ListParagraph"/>
        <w:numPr>
          <w:ilvl w:val="0"/>
          <w:numId w:val="12"/>
        </w:numPr>
        <w:spacing w:after="200"/>
      </w:pPr>
      <w:r>
        <w:t>Eclipse Juno would be needed for this Tutorial.</w:t>
      </w:r>
    </w:p>
    <w:p w:rsidR="00533AC0" w:rsidRDefault="00533AC0" w:rsidP="00533AC0">
      <w:pPr>
        <w:spacing w:after="200"/>
      </w:pPr>
    </w:p>
    <w:p w:rsidR="00533AC0" w:rsidRDefault="008E1B0E" w:rsidP="00533AC0">
      <w:pPr>
        <w:pStyle w:val="Heading1"/>
      </w:pPr>
      <w:r>
        <w:t>Task 1: Design your layout</w:t>
      </w:r>
    </w:p>
    <w:p w:rsidR="008E1B0E" w:rsidRPr="008E1B0E" w:rsidRDefault="008E1B0E" w:rsidP="008E1B0E">
      <w:r>
        <w:t>In this step you should decide what screens should be the master screen and what screen should be the detail screen.</w:t>
      </w:r>
    </w:p>
    <w:p w:rsidR="008E1B0E" w:rsidRDefault="008E1B0E" w:rsidP="008E1B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61043" wp14:editId="310AB527">
                <wp:simplePos x="0" y="0"/>
                <wp:positionH relativeFrom="column">
                  <wp:posOffset>-81915</wp:posOffset>
                </wp:positionH>
                <wp:positionV relativeFrom="paragraph">
                  <wp:posOffset>74930</wp:posOffset>
                </wp:positionV>
                <wp:extent cx="5953125" cy="2085975"/>
                <wp:effectExtent l="57150" t="19050" r="85725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B0E" w:rsidRDefault="008E1B0E" w:rsidP="008E1B0E">
                            <w:pPr>
                              <w:jc w:val="center"/>
                            </w:pPr>
                            <w:r>
                              <w:t>Detail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-6.45pt;margin-top:5.9pt;width:468.75pt;height:16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" fillcolor="#0175ad [3204]" strokecolor="#016ea4 [3044]">
                <v:fill color2="#58c7f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E1B0E" w:rsidRDefault="008E1B0E" w:rsidP="008E1B0E">
                      <w:pPr>
                        <w:jc w:val="center"/>
                      </w:pPr>
                      <w:r>
                        <w:t>Detail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93363" wp14:editId="53C5233F">
                <wp:simplePos x="0" y="0"/>
                <wp:positionH relativeFrom="column">
                  <wp:posOffset>-91440</wp:posOffset>
                </wp:positionH>
                <wp:positionV relativeFrom="paragraph">
                  <wp:posOffset>68580</wp:posOffset>
                </wp:positionV>
                <wp:extent cx="2257425" cy="2085975"/>
                <wp:effectExtent l="57150" t="38100" r="85725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B0E" w:rsidRDefault="008E1B0E" w:rsidP="008E1B0E">
                            <w:pPr>
                              <w:jc w:val="center"/>
                            </w:pPr>
                            <w:r>
                              <w:t>Master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-7.2pt;margin-top:5.4pt;width:177.75pt;height:16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" fillcolor="#f9bb94 [1624]" strokecolor="#f36f1b [3048]">
                <v:fill color2="#fdeade [504]" rotate="t" angle="180" colors="0 #ffa981;22938f #ffc2a7;1 #ffe5da" focus="100%" type="gradient"/>
                <v:shadow on="t" color="black" opacity="24903f" origin=",.5" offset="0,.55556mm"/>
                <v:textbox>
                  <w:txbxContent>
                    <w:p w:rsidR="008E1B0E" w:rsidRDefault="008E1B0E" w:rsidP="008E1B0E">
                      <w:pPr>
                        <w:jc w:val="center"/>
                      </w:pPr>
                      <w:r>
                        <w:t>Master screen</w:t>
                      </w:r>
                    </w:p>
                  </w:txbxContent>
                </v:textbox>
              </v:rect>
            </w:pict>
          </mc:Fallback>
        </mc:AlternateContent>
      </w:r>
    </w:p>
    <w:p w:rsidR="008E1B0E" w:rsidRDefault="008E1B0E" w:rsidP="008E1B0E"/>
    <w:p w:rsidR="008E1B0E" w:rsidRDefault="008E1B0E" w:rsidP="008E1B0E"/>
    <w:p w:rsidR="008E1B0E" w:rsidRDefault="008E1B0E" w:rsidP="008E1B0E"/>
    <w:p w:rsidR="008E1B0E" w:rsidRDefault="008E1B0E" w:rsidP="008E1B0E"/>
    <w:p w:rsidR="008E1B0E" w:rsidRDefault="008E1B0E" w:rsidP="008E1B0E"/>
    <w:p w:rsidR="008E1B0E" w:rsidRDefault="008E1B0E" w:rsidP="008E1B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DFCA1" wp14:editId="7BC17085">
                <wp:simplePos x="0" y="0"/>
                <wp:positionH relativeFrom="column">
                  <wp:posOffset>1584960</wp:posOffset>
                </wp:positionH>
                <wp:positionV relativeFrom="paragraph">
                  <wp:posOffset>63500</wp:posOffset>
                </wp:positionV>
                <wp:extent cx="1600200" cy="9525"/>
                <wp:effectExtent l="0" t="76200" r="19050" b="1428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4.8pt;margin-top:5pt;width:126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" strokecolor="#0175a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E1B0E" w:rsidRDefault="008E1B0E" w:rsidP="008E1B0E"/>
    <w:p w:rsidR="0040148C" w:rsidRDefault="008E1B0E" w:rsidP="008E1B0E">
      <w:r>
        <w:t>The master screen will slide over the Detail screen.</w:t>
      </w:r>
    </w:p>
    <w:p w:rsidR="008E1B0E" w:rsidRDefault="008E1B0E" w:rsidP="008E1B0E">
      <w:r>
        <w:t xml:space="preserve">Let for this tutorial, let a welcome message be displayed on the detail screen, </w:t>
      </w:r>
      <w:proofErr w:type="gramStart"/>
      <w:r>
        <w:t>then</w:t>
      </w:r>
      <w:proofErr w:type="gramEnd"/>
      <w:r>
        <w:t xml:space="preserve"> on the master screen a category can be selected. The category that will be </w:t>
      </w:r>
      <w:proofErr w:type="gramStart"/>
      <w:r>
        <w:t>selected,</w:t>
      </w:r>
      <w:proofErr w:type="gramEnd"/>
      <w:r>
        <w:t xml:space="preserve"> can change the contents of the detail screen.</w:t>
      </w:r>
    </w:p>
    <w:p w:rsidR="008E1B0E" w:rsidRDefault="008E1B0E" w:rsidP="008E1B0E">
      <w:pPr>
        <w:pStyle w:val="Heading1"/>
      </w:pPr>
      <w:r>
        <w:lastRenderedPageBreak/>
        <w:t>Task 2: Change from app to Split App:</w:t>
      </w:r>
    </w:p>
    <w:p w:rsidR="008E1B0E" w:rsidRDefault="008E1B0E" w:rsidP="008E1B0E">
      <w:r>
        <w:t xml:space="preserve">In your index.html file, change the app that you created from </w:t>
      </w:r>
      <w:proofErr w:type="gramStart"/>
      <w:r>
        <w:t>a</w:t>
      </w:r>
      <w:proofErr w:type="gramEnd"/>
      <w:r>
        <w:t xml:space="preserve"> App to a </w:t>
      </w:r>
      <w:proofErr w:type="spellStart"/>
      <w:r>
        <w:t>SplitApp</w:t>
      </w:r>
      <w:proofErr w:type="spellEnd"/>
      <w:r>
        <w:t>:</w:t>
      </w:r>
    </w:p>
    <w:p w:rsidR="008E1B0E" w:rsidRDefault="008E1B0E" w:rsidP="008E1B0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app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sap.m.SplitApp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 w:rsidR="00F02EDF">
        <w:rPr>
          <w:rFonts w:ascii="Consolas" w:eastAsiaTheme="minorHAnsi" w:hAnsi="Consolas" w:cs="Consolas"/>
          <w:color w:val="000000"/>
          <w:sz w:val="20"/>
          <w:szCs w:val="20"/>
        </w:rPr>
        <w:t>“</w:t>
      </w:r>
      <w:proofErr w:type="spellStart"/>
      <w:r w:rsidR="00F02EDF">
        <w:rPr>
          <w:rFonts w:ascii="Consolas" w:eastAsiaTheme="minorHAnsi" w:hAnsi="Consolas" w:cs="Consolas"/>
          <w:color w:val="000000"/>
          <w:sz w:val="20"/>
          <w:szCs w:val="20"/>
        </w:rPr>
        <w:t>appId</w:t>
      </w:r>
      <w:proofErr w:type="spellEnd"/>
      <w:r w:rsidR="00F02EDF">
        <w:rPr>
          <w:rFonts w:ascii="Consolas" w:eastAsiaTheme="minorHAnsi" w:hAnsi="Consolas" w:cs="Consolas"/>
          <w:color w:val="000000"/>
          <w:sz w:val="20"/>
          <w:szCs w:val="20"/>
        </w:rPr>
        <w:t>”,{}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E1B0E" w:rsidRDefault="008E1B0E" w:rsidP="008E1B0E">
      <w:pPr>
        <w:pStyle w:val="Heading1"/>
      </w:pPr>
      <w:r>
        <w:t>Task 3:</w:t>
      </w:r>
      <w:r>
        <w:tab/>
        <w:t>Create a welcoming page</w:t>
      </w:r>
    </w:p>
    <w:p w:rsidR="00343ED2" w:rsidRDefault="008E1B0E" w:rsidP="008E1B0E">
      <w:r>
        <w:t xml:space="preserve">Create a new view in the </w:t>
      </w:r>
      <w:proofErr w:type="spellStart"/>
      <w:r>
        <w:t>webcontent</w:t>
      </w:r>
      <w:proofErr w:type="spellEnd"/>
      <w:r>
        <w:t xml:space="preserve"> folder</w:t>
      </w:r>
      <w:r w:rsidR="00343ED2">
        <w:t xml:space="preserve"> and call it </w:t>
      </w:r>
      <w:r w:rsidR="006127BC">
        <w:t>Welcome</w:t>
      </w:r>
      <w:r w:rsidR="00343ED2">
        <w:t>:</w:t>
      </w:r>
    </w:p>
    <w:p w:rsidR="00343ED2" w:rsidRDefault="00343ED2" w:rsidP="00343ED2">
      <w:proofErr w:type="spellStart"/>
      <w:proofErr w:type="gramStart"/>
      <w:r>
        <w:t>rightClick</w:t>
      </w:r>
      <w:proofErr w:type="spellEnd"/>
      <w:proofErr w:type="gramEnd"/>
      <w:r>
        <w:t xml:space="preserve"> on </w:t>
      </w:r>
      <w:proofErr w:type="spellStart"/>
      <w:r>
        <w:t>WebContent</w:t>
      </w:r>
      <w:proofErr w:type="spellEnd"/>
      <w:r>
        <w:t>&gt; new&gt;Other&gt;SAPUI5 Application Project:</w:t>
      </w:r>
    </w:p>
    <w:p w:rsidR="00343ED2" w:rsidRDefault="00343ED2" w:rsidP="00343ED2">
      <w:r>
        <w:tab/>
      </w:r>
      <w:r>
        <w:rPr>
          <w:noProof/>
        </w:rPr>
        <w:drawing>
          <wp:inline distT="0" distB="0" distL="0" distR="0" wp14:anchorId="2EA1F2BB" wp14:editId="15E9AD87">
            <wp:extent cx="5000625" cy="47625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D2" w:rsidRDefault="00343ED2" w:rsidP="00343ED2">
      <w:r>
        <w:lastRenderedPageBreak/>
        <w:t xml:space="preserve">Next&gt; enter a name for the new </w:t>
      </w:r>
      <w:proofErr w:type="gramStart"/>
      <w:r>
        <w:t>screen</w:t>
      </w:r>
      <w:r w:rsidR="00024754">
        <w:t>(</w:t>
      </w:r>
      <w:proofErr w:type="gramEnd"/>
      <w:r w:rsidR="00024754">
        <w:t>welcome)</w:t>
      </w:r>
      <w:r>
        <w:t>&gt; change the folder location to the sui5_</w:t>
      </w:r>
      <w:r w:rsidR="00024754">
        <w:t>list</w:t>
      </w:r>
      <w:r>
        <w:t xml:space="preserve"> folder within </w:t>
      </w:r>
      <w:proofErr w:type="spellStart"/>
      <w:r>
        <w:t>WEBContent</w:t>
      </w:r>
      <w:proofErr w:type="spellEnd"/>
      <w:r>
        <w:t>:&gt;finish</w:t>
      </w:r>
      <w:r w:rsidR="00024754">
        <w:rPr>
          <w:noProof/>
        </w:rPr>
        <w:drawing>
          <wp:inline distT="0" distB="0" distL="0" distR="0" wp14:anchorId="1A484A46" wp14:editId="1D030A3B">
            <wp:extent cx="4943475" cy="6343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D2" w:rsidRDefault="00343ED2" w:rsidP="00343ED2">
      <w:r>
        <w:t xml:space="preserve">Two new files will be created, the </w:t>
      </w:r>
      <w:r w:rsidR="00024754">
        <w:t>Welcome</w:t>
      </w:r>
      <w:r>
        <w:t xml:space="preserve">.view.js file, and the </w:t>
      </w:r>
      <w:r w:rsidR="00024754">
        <w:t>Welcome</w:t>
      </w:r>
      <w:r>
        <w:t>.controller.js file.</w:t>
      </w:r>
    </w:p>
    <w:p w:rsidR="00343ED2" w:rsidRDefault="00343ED2" w:rsidP="00343ED2">
      <w:r>
        <w:t xml:space="preserve">In your index.html, add another page, the view name to be used can be found at the top of your </w:t>
      </w:r>
      <w:r w:rsidR="00024754">
        <w:t>Welcome</w:t>
      </w:r>
      <w:r>
        <w:t>.view.js file:</w:t>
      </w:r>
    </w:p>
    <w:p w:rsidR="00343ED2" w:rsidRDefault="00343ED2" w:rsidP="00343ED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0C007" wp14:editId="7D43893B">
                <wp:simplePos x="0" y="0"/>
                <wp:positionH relativeFrom="column">
                  <wp:posOffset>1194435</wp:posOffset>
                </wp:positionH>
                <wp:positionV relativeFrom="paragraph">
                  <wp:posOffset>-146050</wp:posOffset>
                </wp:positionV>
                <wp:extent cx="1571625" cy="40005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94.05pt;margin-top:-11.5pt;width:123.75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" filled="f" strokecolor="#f47929 [3208]" strokeweight="2pt"/>
            </w:pict>
          </mc:Fallback>
        </mc:AlternateContent>
      </w:r>
      <w:r w:rsidRPr="00343E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2AB8D1" wp14:editId="5ED59798">
            <wp:extent cx="4333875" cy="847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D2" w:rsidRDefault="00343ED2" w:rsidP="00343ED2">
      <w:pPr>
        <w:rPr>
          <w:noProof/>
        </w:rPr>
      </w:pPr>
      <w:r>
        <w:rPr>
          <w:noProof/>
        </w:rPr>
        <w:t>Add the new page to the app using the addPage function.</w:t>
      </w:r>
    </w:p>
    <w:p w:rsidR="008E1B0E" w:rsidRDefault="00343ED2" w:rsidP="008E1B0E">
      <w:pPr>
        <w:rPr>
          <w:noProof/>
        </w:rPr>
      </w:pPr>
      <w:r>
        <w:rPr>
          <w:noProof/>
        </w:rPr>
        <w:t xml:space="preserve">Give the new page an id. </w:t>
      </w:r>
    </w:p>
    <w:p w:rsidR="00343ED2" w:rsidRDefault="00343ED2" w:rsidP="008E1B0E">
      <w:pPr>
        <w:rPr>
          <w:noProof/>
        </w:rPr>
      </w:pPr>
      <w:r>
        <w:rPr>
          <w:noProof/>
        </w:rPr>
        <w:t>The code for a new page in the index.html file should look like this: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sap.ui.view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"Welcome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viewName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"sapui5_list.welcome"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sap.ui.core.mvc.ViewType.JS</w:t>
      </w:r>
      <w:proofErr w:type="spellEnd"/>
    </w:p>
    <w:p w:rsidR="00024754" w:rsidRDefault="00024754" w:rsidP="00024754">
      <w:pPr>
        <w:pStyle w:val="Heading1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</w:t>
      </w:r>
    </w:p>
    <w:p w:rsidR="00343ED2" w:rsidRDefault="00343ED2" w:rsidP="00024754">
      <w:pPr>
        <w:pStyle w:val="Heading1"/>
      </w:pPr>
      <w:r>
        <w:t>Task 4: Add the pages to the app</w:t>
      </w:r>
    </w:p>
    <w:p w:rsidR="00343ED2" w:rsidRDefault="00343ED2" w:rsidP="00343ED2">
      <w:r>
        <w:t xml:space="preserve">Add </w:t>
      </w:r>
      <w:r w:rsidR="00024754">
        <w:t>Category page</w:t>
      </w:r>
      <w:r>
        <w:t xml:space="preserve"> as a Master page, and </w:t>
      </w:r>
      <w:r w:rsidR="00024754">
        <w:t>welcome page</w:t>
      </w:r>
      <w:r>
        <w:t xml:space="preserve"> as a detail page:</w:t>
      </w:r>
    </w:p>
    <w:p w:rsidR="00343ED2" w:rsidRDefault="00343ED2" w:rsidP="00343ED2">
      <w:r>
        <w:t xml:space="preserve">The </w:t>
      </w:r>
      <w:proofErr w:type="spellStart"/>
      <w:r>
        <w:t>addMasterPage</w:t>
      </w:r>
      <w:proofErr w:type="spellEnd"/>
      <w:r>
        <w:t xml:space="preserve"> and </w:t>
      </w:r>
      <w:proofErr w:type="spellStart"/>
      <w:r>
        <w:t>addDetailPage</w:t>
      </w:r>
      <w:proofErr w:type="spellEnd"/>
      <w:r>
        <w:t xml:space="preserve"> functions take the page variable name as parameters: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app.addMasterPage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24754" w:rsidRDefault="00CF7EBE" w:rsidP="00024754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app.addDetail</w:t>
      </w:r>
      <w:r w:rsidR="00024754">
        <w:rPr>
          <w:rFonts w:ascii="Consolas" w:eastAsiaTheme="minorHAnsi" w:hAnsi="Consolas" w:cs="Consolas"/>
          <w:color w:val="000000"/>
          <w:sz w:val="20"/>
          <w:szCs w:val="20"/>
        </w:rPr>
        <w:t>Page</w:t>
      </w:r>
      <w:proofErr w:type="spellEnd"/>
      <w:r w:rsidR="00024754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024754"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 w:rsidR="00024754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43ED2" w:rsidRDefault="003C1028" w:rsidP="00024754">
      <w:r>
        <w:t xml:space="preserve">The initial </w:t>
      </w:r>
      <w:proofErr w:type="gramStart"/>
      <w:r>
        <w:t>page of a normal app were</w:t>
      </w:r>
      <w:proofErr w:type="gramEnd"/>
      <w:r>
        <w:t xml:space="preserve"> set in the definition of the app, for this exercise, let’s set the initial pages with the set method. The set methods take the page id as parameters:</w:t>
      </w:r>
    </w:p>
    <w:p w:rsidR="00024754" w:rsidRDefault="00024754" w:rsidP="000247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app.setInitial</w:t>
      </w:r>
      <w:r w:rsidR="00114105">
        <w:rPr>
          <w:rFonts w:ascii="Consolas" w:eastAsiaTheme="minorHAnsi" w:hAnsi="Consolas" w:cs="Consolas"/>
          <w:color w:val="000000"/>
          <w:sz w:val="20"/>
          <w:szCs w:val="20"/>
        </w:rPr>
        <w:t>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"Welcome"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024754" w:rsidRDefault="00114105" w:rsidP="00024754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app.setInitialMaster</w:t>
      </w:r>
      <w:proofErr w:type="spellEnd"/>
      <w:r w:rsidR="00024754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 w:rsidR="00024754">
        <w:rPr>
          <w:rFonts w:ascii="Consolas" w:eastAsiaTheme="minorHAnsi" w:hAnsi="Consolas" w:cs="Consolas"/>
          <w:color w:val="2A00FF"/>
          <w:sz w:val="20"/>
          <w:szCs w:val="20"/>
        </w:rPr>
        <w:t>"Categories"</w:t>
      </w:r>
      <w:r w:rsidR="00024754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024754">
      <w:r>
        <w:t xml:space="preserve">We want the master page to slide over the Detail Page, thus set the transition detail to “slide”, since we are using a mobile device, it would be appropriate to </w:t>
      </w:r>
      <w:r w:rsidRPr="003C1028">
        <w:rPr>
          <w:u w:val="single"/>
        </w:rPr>
        <w:t>hide</w:t>
      </w:r>
      <w:r>
        <w:t xml:space="preserve"> the master page until it is called, this can be set by the </w:t>
      </w:r>
      <w:proofErr w:type="spellStart"/>
      <w:r>
        <w:t>setMode</w:t>
      </w:r>
      <w:proofErr w:type="spellEnd"/>
      <w:r>
        <w:t xml:space="preserve"> function:</w:t>
      </w:r>
    </w:p>
    <w:p w:rsidR="003C1028" w:rsidRDefault="003C1028" w:rsidP="003C102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app.setDefaultTransitionNameDetail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"slide"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app.setMode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HideMode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r>
        <w:t>The total code should look like this:</w:t>
      </w:r>
    </w:p>
    <w:p w:rsidR="0087777A" w:rsidRDefault="0087777A" w:rsidP="008777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app.addMasterPage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7777A" w:rsidRDefault="00CF7EBE" w:rsidP="0087777A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app.addDetail</w:t>
      </w:r>
      <w:r w:rsidR="0087777A">
        <w:rPr>
          <w:rFonts w:ascii="Consolas" w:eastAsiaTheme="minorHAnsi" w:hAnsi="Consolas" w:cs="Consolas"/>
          <w:color w:val="000000"/>
          <w:sz w:val="20"/>
          <w:szCs w:val="20"/>
        </w:rPr>
        <w:t>Page</w:t>
      </w:r>
      <w:proofErr w:type="spellEnd"/>
      <w:r w:rsidR="0087777A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87777A"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 w:rsidR="0087777A"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7777A" w:rsidRDefault="0087777A" w:rsidP="0087777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app.setInitial</w:t>
      </w:r>
      <w:r w:rsidR="00114105">
        <w:rPr>
          <w:rFonts w:ascii="Consolas" w:eastAsiaTheme="minorHAnsi" w:hAnsi="Consolas" w:cs="Consolas"/>
          <w:color w:val="000000"/>
          <w:sz w:val="20"/>
          <w:szCs w:val="20"/>
        </w:rPr>
        <w:t>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"Welcome"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7777A" w:rsidRDefault="0087777A" w:rsidP="0087777A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app.setInitial</w:t>
      </w:r>
      <w:r w:rsidR="00114105">
        <w:rPr>
          <w:rFonts w:ascii="Consolas" w:eastAsiaTheme="minorHAnsi" w:hAnsi="Consolas" w:cs="Consolas"/>
          <w:color w:val="000000"/>
          <w:sz w:val="20"/>
          <w:szCs w:val="20"/>
        </w:rPr>
        <w:t>Master</w:t>
      </w:r>
      <w:bookmarkStart w:id="0" w:name="_GoBack"/>
      <w:bookmarkEnd w:id="0"/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"Categories"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app.setDefaultTransitionNameDetail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"slide"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app.setMode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HideMode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app.placeAt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"content"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C1028" w:rsidRDefault="003C1028" w:rsidP="003C1028">
      <w:r>
        <w:lastRenderedPageBreak/>
        <w:t>Save the project and run in your browser:</w:t>
      </w:r>
    </w:p>
    <w:p w:rsidR="003C1028" w:rsidRDefault="003C1028" w:rsidP="003C1028">
      <w:pPr>
        <w:rPr>
          <w:noProof/>
        </w:rPr>
      </w:pPr>
      <w:r>
        <w:rPr>
          <w:noProof/>
        </w:rPr>
        <w:drawing>
          <wp:inline distT="0" distB="0" distL="0" distR="0" wp14:anchorId="344C7F05" wp14:editId="75B1A7F9">
            <wp:extent cx="2120595" cy="3400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059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0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7B8DCC" wp14:editId="51A178C2">
            <wp:extent cx="2066925" cy="34751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828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028" w:rsidRDefault="003C1028" w:rsidP="003C1028">
      <w:pPr>
        <w:rPr>
          <w:noProof/>
        </w:rPr>
      </w:pPr>
    </w:p>
    <w:p w:rsidR="003C1028" w:rsidRDefault="003C1028" w:rsidP="003C1028">
      <w:pPr>
        <w:pStyle w:val="Heading1"/>
      </w:pPr>
      <w:r>
        <w:t xml:space="preserve">Task 5: </w:t>
      </w:r>
      <w:r w:rsidR="00583C9E">
        <w:t>Create a list</w:t>
      </w:r>
    </w:p>
    <w:p w:rsidR="00D844B8" w:rsidRDefault="00D844B8" w:rsidP="00D844B8">
      <w:r>
        <w:t>In the product list Controller: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onInit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sap.ui.model.odata.v2.ODataModel(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>"proxy/http/services.odata.org/V2/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Northwind.svc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json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'data2'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D844B8" w:rsidRPr="00D844B8" w:rsidRDefault="00D844B8" w:rsidP="00D844B8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3C1028" w:rsidRDefault="00583C9E" w:rsidP="00583C9E">
      <w:r>
        <w:t xml:space="preserve">Create a list with id: “products” and in </w:t>
      </w:r>
      <w:proofErr w:type="spellStart"/>
      <w:r>
        <w:t>singleselect</w:t>
      </w:r>
      <w:proofErr w:type="spellEnd"/>
      <w:r>
        <w:t xml:space="preserve"> mode</w:t>
      </w:r>
      <w:r w:rsidR="00D844B8">
        <w:t xml:space="preserve"> in the </w:t>
      </w:r>
      <w:proofErr w:type="spellStart"/>
      <w:r w:rsidR="00D844B8">
        <w:t>ProductList.View</w:t>
      </w:r>
      <w:proofErr w:type="spellEnd"/>
      <w:r>
        <w:t>: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list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mode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sap.m.ListMode.SingleSelect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//select: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oController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>.</w:t>
      </w:r>
    </w:p>
    <w:p w:rsidR="00583C9E" w:rsidRDefault="00583C9E" w:rsidP="00583C9E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583C9E" w:rsidRDefault="00583C9E" w:rsidP="00583C9E">
      <w:r>
        <w:t>To connect to the database, we want to create a template of a standard list item: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sap.m.StandardListItem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Plist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</w:t>
      </w:r>
      <w:r w:rsidR="00D844B8">
        <w:rPr>
          <w:rFonts w:ascii="Consolas" w:eastAsiaTheme="minorHAnsi" w:hAnsi="Consolas" w:cs="Consolas"/>
          <w:color w:val="2A00FF"/>
          <w:sz w:val="20"/>
          <w:szCs w:val="20"/>
        </w:rPr>
        <w:t>2</w:t>
      </w:r>
      <w:r>
        <w:rPr>
          <w:rFonts w:ascii="Consolas" w:eastAsiaTheme="minorHAnsi" w:hAnsi="Consolas" w:cs="Consolas"/>
          <w:color w:val="2A00FF"/>
          <w:sz w:val="20"/>
          <w:szCs w:val="20"/>
        </w:rPr>
        <w:t>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description: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"{data</w:t>
      </w:r>
      <w:r w:rsidR="00D844B8">
        <w:rPr>
          <w:rFonts w:ascii="Consolas" w:eastAsiaTheme="minorHAnsi" w:hAnsi="Consolas" w:cs="Consolas"/>
          <w:color w:val="2A00FF"/>
          <w:sz w:val="20"/>
          <w:szCs w:val="20"/>
        </w:rPr>
        <w:t>2</w:t>
      </w:r>
      <w:r>
        <w:rPr>
          <w:rFonts w:ascii="Consolas" w:eastAsiaTheme="minorHAnsi" w:hAnsi="Consolas" w:cs="Consolas"/>
          <w:color w:val="2A00FF"/>
          <w:sz w:val="20"/>
          <w:szCs w:val="20"/>
        </w:rPr>
        <w:t>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</w:p>
    <w:p w:rsidR="00583C9E" w:rsidRDefault="00583C9E" w:rsidP="00583C9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583C9E" w:rsidRDefault="00583C9E" w:rsidP="00583C9E">
      <w:r>
        <w:t xml:space="preserve">The ID of the list will be </w:t>
      </w:r>
      <w:proofErr w:type="spellStart"/>
      <w:r>
        <w:t>Plist</w:t>
      </w:r>
      <w:proofErr w:type="spellEnd"/>
      <w:r>
        <w:t xml:space="preserve">, the title of each list item will be the </w:t>
      </w:r>
      <w:proofErr w:type="spellStart"/>
      <w:r>
        <w:t>Productname</w:t>
      </w:r>
      <w:proofErr w:type="spellEnd"/>
      <w:r>
        <w:t xml:space="preserve"> of the content of ‘data’ which is the </w:t>
      </w:r>
      <w:proofErr w:type="spellStart"/>
      <w:r>
        <w:t>odata</w:t>
      </w:r>
      <w:proofErr w:type="spellEnd"/>
      <w:r>
        <w:t xml:space="preserve"> model we’ve set earlier, </w:t>
      </w:r>
      <w:proofErr w:type="gramStart"/>
      <w:r>
        <w:t>the</w:t>
      </w:r>
      <w:proofErr w:type="gramEnd"/>
      <w:r>
        <w:t xml:space="preserve"> description of each item will be the </w:t>
      </w:r>
      <w:proofErr w:type="spellStart"/>
      <w:r>
        <w:t>CategoryID</w:t>
      </w:r>
      <w:proofErr w:type="spellEnd"/>
      <w:r>
        <w:t>.</w:t>
      </w:r>
    </w:p>
    <w:p w:rsidR="00583C9E" w:rsidRDefault="00583C9E" w:rsidP="00583C9E">
      <w:r>
        <w:t>Bind the list with aggregation: the ‘items’ will be bound to the data in the Products table in the ‘data’ model in the template form.</w:t>
      </w:r>
    </w:p>
    <w:p w:rsidR="00E91D62" w:rsidRDefault="00E91D62" w:rsidP="00E91D6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list.bindAggregation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"items"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E91D62" w:rsidRDefault="00E91D62" w:rsidP="00E91D6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</w:t>
      </w:r>
      <w:r w:rsidR="00D844B8">
        <w:rPr>
          <w:rFonts w:ascii="Consolas" w:eastAsiaTheme="minorHAnsi" w:hAnsi="Consolas" w:cs="Consolas"/>
          <w:color w:val="2A00FF"/>
          <w:sz w:val="20"/>
          <w:szCs w:val="20"/>
        </w:rPr>
        <w:t>2</w:t>
      </w:r>
      <w:r>
        <w:rPr>
          <w:rFonts w:ascii="Consolas" w:eastAsiaTheme="minorHAnsi" w:hAnsi="Consolas" w:cs="Consolas"/>
          <w:color w:val="2A00FF"/>
          <w:sz w:val="20"/>
          <w:szCs w:val="20"/>
        </w:rPr>
        <w:t>&gt;/Products"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E91D62" w:rsidRDefault="00E91D62" w:rsidP="00E91D62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template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583C9E" w:rsidRDefault="00583C9E" w:rsidP="00E91D62">
      <w:proofErr w:type="gramStart"/>
      <w:r>
        <w:t>the</w:t>
      </w:r>
      <w:proofErr w:type="gramEnd"/>
      <w:r>
        <w:t xml:space="preserve"> code should now look like this if the list is added to the page:</w:t>
      </w:r>
    </w:p>
    <w:p w:rsidR="00D844B8" w:rsidRDefault="00CD4226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D844B8">
        <w:rPr>
          <w:rFonts w:ascii="Consolas" w:eastAsiaTheme="minorHAnsi" w:hAnsi="Consolas" w:cs="Consolas"/>
          <w:color w:val="000000"/>
          <w:sz w:val="20"/>
          <w:szCs w:val="20"/>
        </w:rPr>
        <w:t>createContent</w:t>
      </w:r>
      <w:proofErr w:type="spellEnd"/>
      <w:r w:rsidR="00D844B8"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 w:rsidR="00D844B8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D844B8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 w:rsidR="00D844B8"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 w:rsidR="00D844B8">
        <w:rPr>
          <w:rFonts w:ascii="Consolas" w:eastAsiaTheme="minorHAnsi" w:hAnsi="Consolas" w:cs="Consolas"/>
          <w:color w:val="000000"/>
          <w:sz w:val="20"/>
          <w:szCs w:val="20"/>
        </w:rPr>
        <w:t>oController</w:t>
      </w:r>
      <w:proofErr w:type="spellEnd"/>
      <w:r w:rsidR="00D844B8"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list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mode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sap.m.ListMode.SingleSelect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//select: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oController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>.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sap.m.StandardListItem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Plist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"{data2&gt;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description: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"{data2&gt;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list.bindAggregation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"items"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"data2&gt;/Products"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template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page1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enableScrolling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showNavButton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navButtonPress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app.back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list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]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D844B8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 xml:space="preserve"> page1;</w:t>
      </w:r>
    </w:p>
    <w:p w:rsidR="00336731" w:rsidRDefault="00D844B8" w:rsidP="00D844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}</w:t>
      </w:r>
    </w:p>
    <w:p w:rsidR="00CD4226" w:rsidRDefault="00CD4226" w:rsidP="00336731">
      <w:pPr>
        <w:pStyle w:val="Heading1"/>
      </w:pPr>
      <w:r>
        <w:lastRenderedPageBreak/>
        <w:t>Task 6: Add the second detail page</w:t>
      </w:r>
    </w:p>
    <w:p w:rsidR="00CD4226" w:rsidRDefault="00CD4226" w:rsidP="00CD4226">
      <w:r>
        <w:t>In your index.html file, add the page2 to the detail page:</w:t>
      </w:r>
    </w:p>
    <w:p w:rsidR="00336731" w:rsidRDefault="00336731" w:rsidP="003367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app.addMasterPage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36731" w:rsidRDefault="00336731" w:rsidP="00336731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app.addDetailPage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addDetailPage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Prod_page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D4226" w:rsidRDefault="00CD4226" w:rsidP="00336731">
      <w:proofErr w:type="gramStart"/>
      <w:r>
        <w:t>save</w:t>
      </w:r>
      <w:proofErr w:type="gramEnd"/>
      <w:r>
        <w:t xml:space="preserve"> and run in your browser:</w:t>
      </w:r>
    </w:p>
    <w:p w:rsidR="00CD4226" w:rsidRDefault="00CD4226" w:rsidP="00CD4226">
      <w:r>
        <w:rPr>
          <w:noProof/>
        </w:rPr>
        <w:drawing>
          <wp:inline distT="0" distB="0" distL="0" distR="0" wp14:anchorId="60A46AB5" wp14:editId="42AD343C">
            <wp:extent cx="4258121" cy="413893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121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DF" w:rsidRDefault="00597319" w:rsidP="00597319">
      <w:pPr>
        <w:pStyle w:val="Heading1"/>
      </w:pPr>
      <w:r>
        <w:t>Task 7: Respond to selected item</w:t>
      </w:r>
    </w:p>
    <w:p w:rsidR="006D109D" w:rsidRDefault="00597319" w:rsidP="00597319">
      <w:r>
        <w:t xml:space="preserve">Previously we have set that the </w:t>
      </w:r>
      <w:proofErr w:type="spellStart"/>
      <w:r>
        <w:t>handleRowPress</w:t>
      </w:r>
      <w:proofErr w:type="spellEnd"/>
      <w:r>
        <w:t xml:space="preserve"> function would handle th</w:t>
      </w:r>
      <w:r w:rsidR="006D109D">
        <w:t xml:space="preserve">e event of a row being pressed and get the </w:t>
      </w:r>
      <w:proofErr w:type="spellStart"/>
      <w:r w:rsidR="006D109D">
        <w:t>categoryID</w:t>
      </w:r>
      <w:proofErr w:type="spellEnd"/>
      <w:r w:rsidR="006D109D">
        <w:t xml:space="preserve"> of the row being pressed:</w:t>
      </w:r>
    </w:p>
    <w:p w:rsidR="00336731" w:rsidRDefault="00336731" w:rsidP="003367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e.getParameter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listItem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336731" w:rsidRDefault="00336731" w:rsidP="003367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336731" w:rsidRDefault="00336731" w:rsidP="00336731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(path1);</w:t>
      </w:r>
    </w:p>
    <w:p w:rsidR="00336731" w:rsidRDefault="00336731" w:rsidP="00336731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path1);</w:t>
      </w:r>
    </w:p>
    <w:p w:rsidR="00336731" w:rsidRDefault="00336731" w:rsidP="00336731">
      <w:pPr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6D109D" w:rsidRDefault="00483712" w:rsidP="00336731">
      <w:r>
        <w:t>Create your own JSON model</w:t>
      </w:r>
      <w:r w:rsidR="00E91D62">
        <w:t xml:space="preserve"> of the object ‘name</w:t>
      </w:r>
      <w:r>
        <w:t>, since the data is in JSON format:</w:t>
      </w:r>
    </w:p>
    <w:p w:rsidR="00483712" w:rsidRDefault="00483712" w:rsidP="00483712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="00846EA6">
        <w:rPr>
          <w:rFonts w:ascii="Consolas" w:eastAsiaTheme="minorHAnsi" w:hAnsi="Consolas" w:cs="Consolas"/>
          <w:color w:val="000000"/>
          <w:sz w:val="20"/>
          <w:szCs w:val="20"/>
        </w:rPr>
        <w:t>sap.ui.model.json.JSONModel</w:t>
      </w:r>
      <w:proofErr w:type="spellEnd"/>
      <w:r w:rsidR="00846EA6">
        <w:rPr>
          <w:rFonts w:ascii="Consolas" w:eastAsiaTheme="minorHAnsi" w:hAnsi="Consolas" w:cs="Consolas"/>
          <w:color w:val="000000"/>
          <w:sz w:val="20"/>
          <w:szCs w:val="20"/>
        </w:rPr>
        <w:t>(item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83712" w:rsidRDefault="00483712" w:rsidP="00483712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 w:rsidR="004F53C7">
        <w:rPr>
          <w:rFonts w:ascii="Consolas" w:eastAsiaTheme="minorHAnsi" w:hAnsi="Consolas" w:cs="Consolas"/>
          <w:color w:val="2A00FF"/>
          <w:sz w:val="20"/>
          <w:szCs w:val="20"/>
        </w:rPr>
        <w:t>selected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91D62" w:rsidRPr="00E91D62" w:rsidRDefault="00E91D62" w:rsidP="00E91D62">
      <w:r>
        <w:t xml:space="preserve">With the </w:t>
      </w:r>
      <w:proofErr w:type="spellStart"/>
      <w:r>
        <w:t>toDetailView</w:t>
      </w:r>
      <w:proofErr w:type="spellEnd"/>
      <w:r>
        <w:t xml:space="preserve"> function, navigate to page2:</w:t>
      </w:r>
    </w:p>
    <w:p w:rsidR="00E91D62" w:rsidRDefault="00E91D62" w:rsidP="00E91D62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app.toDetail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r w:rsidR="004F53C7">
        <w:rPr>
          <w:rFonts w:ascii="Consolas" w:eastAsiaTheme="minorHAnsi" w:hAnsi="Consolas" w:cs="Consolas"/>
          <w:color w:val="2A00FF"/>
          <w:sz w:val="20"/>
          <w:szCs w:val="20"/>
        </w:rPr>
        <w:t>Products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'slide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91D62" w:rsidRDefault="00E91D62" w:rsidP="00E91D62">
      <w:r>
        <w:t xml:space="preserve">The entire function for </w:t>
      </w:r>
      <w:proofErr w:type="spellStart"/>
      <w:r>
        <w:t>handleRowPress</w:t>
      </w:r>
      <w:proofErr w:type="spellEnd"/>
      <w:r>
        <w:t xml:space="preserve"> should look like this: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handleRowPress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(e){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e.getParameter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listItem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(path1);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item);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sap.ui.model.json.JSONModel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(item);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'selected'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app.toDetail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'Products'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'slide'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4F53C7" w:rsidRDefault="004F53C7" w:rsidP="004F53C7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4F53C7" w:rsidRDefault="004F53C7" w:rsidP="004F53C7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6D109D" w:rsidRDefault="00E91D62" w:rsidP="004F53C7">
      <w:proofErr w:type="gramStart"/>
      <w:r>
        <w:t>save</w:t>
      </w:r>
      <w:proofErr w:type="gramEnd"/>
      <w:r>
        <w:t xml:space="preserve"> and run to check if your app navigates to the products list when a row on the table are s</w:t>
      </w:r>
      <w:r w:rsidR="004F53C7">
        <w:t>e</w:t>
      </w:r>
      <w:r>
        <w:t>lected.</w:t>
      </w:r>
    </w:p>
    <w:p w:rsidR="00E91D62" w:rsidRDefault="00F1621E" w:rsidP="00E91D62">
      <w:pPr>
        <w:pStyle w:val="Heading1"/>
      </w:pPr>
      <w:r>
        <w:t>Task 8: F</w:t>
      </w:r>
      <w:r w:rsidR="00E91D62">
        <w:t>ilter the products by Category:</w:t>
      </w:r>
    </w:p>
    <w:p w:rsidR="00E91D62" w:rsidRDefault="00F1621E" w:rsidP="00E91D62">
      <w:r>
        <w:t xml:space="preserve">Add the filter created in the previous tutorial to </w:t>
      </w:r>
      <w:proofErr w:type="gramStart"/>
      <w:r>
        <w:t>page2,</w:t>
      </w:r>
      <w:proofErr w:type="gramEnd"/>
      <w:r>
        <w:t xml:space="preserve"> add it as a property in the </w:t>
      </w:r>
      <w:proofErr w:type="spellStart"/>
      <w:r>
        <w:t>bindAggregation</w:t>
      </w:r>
      <w:proofErr w:type="spellEnd"/>
      <w:r>
        <w:t xml:space="preserve"> method: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oFilters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[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sap.ui.model.Filter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"EQ"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"2"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)];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list.bindAggregation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"items"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"data&gt;/Products"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F1621E" w:rsidRDefault="00F1621E" w:rsidP="00F1621E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template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1621E" w:rsidRDefault="00F1621E" w:rsidP="00F1621E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filters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oFilters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});</w:t>
      </w:r>
    </w:p>
    <w:p w:rsidR="00F1621E" w:rsidRDefault="00F1621E" w:rsidP="00F1621E">
      <w:proofErr w:type="gramStart"/>
      <w:r>
        <w:t>save</w:t>
      </w:r>
      <w:proofErr w:type="gramEnd"/>
      <w:r>
        <w:t xml:space="preserve"> and run:</w:t>
      </w:r>
    </w:p>
    <w:p w:rsidR="00F1621E" w:rsidRDefault="00F1621E" w:rsidP="00F1621E">
      <w:r>
        <w:t>The list should be filtered so only the category 2 products are shown.</w:t>
      </w:r>
    </w:p>
    <w:p w:rsidR="004F53C7" w:rsidRDefault="004F53C7" w:rsidP="00F1621E">
      <w:r>
        <w:rPr>
          <w:noProof/>
        </w:rPr>
        <w:lastRenderedPageBreak/>
        <w:drawing>
          <wp:inline distT="0" distB="0" distL="0" distR="0" wp14:anchorId="6432610C" wp14:editId="64E023C9">
            <wp:extent cx="5943600" cy="39408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1E" w:rsidRDefault="00F1621E" w:rsidP="00BE732A">
      <w:pPr>
        <w:pStyle w:val="Heading1"/>
      </w:pPr>
      <w:r>
        <w:t>Task 9: Filter the products by selected category</w:t>
      </w:r>
    </w:p>
    <w:p w:rsidR="00F1621E" w:rsidRDefault="004F53C7" w:rsidP="00F1621E">
      <w:r>
        <w:t xml:space="preserve">Since we are creating the list before we </w:t>
      </w:r>
      <w:proofErr w:type="spellStart"/>
      <w:r>
        <w:t>actualy</w:t>
      </w:r>
      <w:proofErr w:type="spellEnd"/>
      <w:r>
        <w:t xml:space="preserve"> chose the filter item to be used, the program will give an error, thus remove the part where you add the</w:t>
      </w:r>
      <w:r w:rsidR="00DC639A">
        <w:t xml:space="preserve"> product page: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app.addMasterPage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Categ_page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C639A" w:rsidRDefault="00DC639A" w:rsidP="00DC639A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app.addDetailPage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Welcome_page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C639A" w:rsidRPr="00BE732A" w:rsidRDefault="00DC639A" w:rsidP="00DC639A">
      <w:pPr>
        <w:rPr>
          <w:color w:val="FF0000"/>
        </w:rPr>
      </w:pPr>
      <w:r>
        <w:t>Add the product page when the Category is selected</w:t>
      </w:r>
      <w:proofErr w:type="gramStart"/>
      <w:r>
        <w:t>:</w:t>
      </w:r>
      <w:r w:rsidR="00BE732A">
        <w:t>#</w:t>
      </w:r>
      <w:proofErr w:type="gramEnd"/>
      <w:r w:rsidR="00BE732A">
        <w:t>#</w:t>
      </w:r>
      <w:r w:rsidR="00BE732A">
        <w:rPr>
          <w:color w:val="FF0000"/>
        </w:rPr>
        <w:t xml:space="preserve">ERROR #I’m working on this 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handleRowPress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(e){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e.getParameter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listItem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path1 = name.oBindingContexts.data1.sPath;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getProperty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(path1);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item);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sap.ui.model.json.JSONModel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(item);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myModel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'selected'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C639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app.addDetailPage</w:t>
      </w:r>
      <w:proofErr w:type="spellEnd"/>
      <w:r w:rsidRPr="00DC639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DC639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Prod_page</w:t>
      </w:r>
      <w:proofErr w:type="spellEnd"/>
      <w:r w:rsidRPr="00DC639A">
        <w:rPr>
          <w:rFonts w:ascii="Consolas" w:eastAsiaTheme="minorHAnsi" w:hAnsi="Consolas" w:cs="Consolas"/>
          <w:color w:val="000000"/>
          <w:sz w:val="20"/>
          <w:szCs w:val="20"/>
          <w:highlight w:val="yellow"/>
        </w:rPr>
        <w:t>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app.toDetail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'Products'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'slide'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DC639A" w:rsidRDefault="00DC639A" w:rsidP="00DC639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C639A" w:rsidRPr="00F1621E" w:rsidRDefault="00DC639A" w:rsidP="00DC639A"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6D109D" w:rsidRDefault="00DC639A">
      <w:pPr>
        <w:spacing w:after="200"/>
      </w:pPr>
      <w:r>
        <w:t xml:space="preserve">Change the filter value of you filter in </w:t>
      </w:r>
      <w:proofErr w:type="spellStart"/>
      <w:r>
        <w:t>ProductList.main</w:t>
      </w:r>
      <w:proofErr w:type="spellEnd"/>
      <w:r>
        <w:t>, to the selected value:</w:t>
      </w:r>
      <w:r w:rsidR="006D109D">
        <w:br w:type="page"/>
      </w:r>
    </w:p>
    <w:p w:rsidR="00F67A82" w:rsidRDefault="00F67A82" w:rsidP="00F67A82"/>
    <w:p w:rsidR="00A961EC" w:rsidRDefault="00A961EC" w:rsidP="00A961EC"/>
    <w:p w:rsidR="006B2F89" w:rsidRPr="00597319" w:rsidRDefault="006B2F89" w:rsidP="00597319"/>
    <w:sectPr w:rsidR="006B2F89" w:rsidRPr="00597319" w:rsidSect="00D72033">
      <w:headerReference w:type="default" r:id="rId15"/>
      <w:footerReference w:type="even" r:id="rId16"/>
      <w:footerReference w:type="default" r:id="rId17"/>
      <w:headerReference w:type="first" r:id="rId18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AED" w:rsidRDefault="00227AED">
      <w:r>
        <w:separator/>
      </w:r>
    </w:p>
  </w:endnote>
  <w:endnote w:type="continuationSeparator" w:id="0">
    <w:p w:rsidR="00227AED" w:rsidRDefault="0022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14105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5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114105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5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AED" w:rsidRDefault="00227AED">
      <w:r>
        <w:separator/>
      </w:r>
    </w:p>
  </w:footnote>
  <w:footnote w:type="continuationSeparator" w:id="0">
    <w:p w:rsidR="00227AED" w:rsidRDefault="00227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14105">
                            <w:rPr>
                              <w:noProof/>
                              <w:sz w:val="16"/>
                              <w:szCs w:val="16"/>
                            </w:rPr>
                            <w:t>13 August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114105">
                      <w:rPr>
                        <w:noProof/>
                        <w:sz w:val="16"/>
                        <w:szCs w:val="16"/>
                      </w:rPr>
                      <w:t>13 August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24754"/>
    <w:rsid w:val="0003347F"/>
    <w:rsid w:val="00045AF0"/>
    <w:rsid w:val="00063AEE"/>
    <w:rsid w:val="00076010"/>
    <w:rsid w:val="000A1920"/>
    <w:rsid w:val="000B7FE4"/>
    <w:rsid w:val="000C0B75"/>
    <w:rsid w:val="000C1703"/>
    <w:rsid w:val="000D47A5"/>
    <w:rsid w:val="000E6E9E"/>
    <w:rsid w:val="00114105"/>
    <w:rsid w:val="0018356F"/>
    <w:rsid w:val="001A2824"/>
    <w:rsid w:val="001A4E37"/>
    <w:rsid w:val="001C13E9"/>
    <w:rsid w:val="001C5D1B"/>
    <w:rsid w:val="001E2148"/>
    <w:rsid w:val="00227AED"/>
    <w:rsid w:val="002300EB"/>
    <w:rsid w:val="0023148A"/>
    <w:rsid w:val="002A6AFC"/>
    <w:rsid w:val="002F7A8C"/>
    <w:rsid w:val="003051B2"/>
    <w:rsid w:val="003061E5"/>
    <w:rsid w:val="00336731"/>
    <w:rsid w:val="00343ED2"/>
    <w:rsid w:val="00346D57"/>
    <w:rsid w:val="00360B31"/>
    <w:rsid w:val="00365E35"/>
    <w:rsid w:val="003777D5"/>
    <w:rsid w:val="003C1028"/>
    <w:rsid w:val="003D6B1D"/>
    <w:rsid w:val="003E434B"/>
    <w:rsid w:val="003E5138"/>
    <w:rsid w:val="003E6948"/>
    <w:rsid w:val="003F5DD9"/>
    <w:rsid w:val="0040148C"/>
    <w:rsid w:val="0041225D"/>
    <w:rsid w:val="004147EC"/>
    <w:rsid w:val="00434B07"/>
    <w:rsid w:val="0045551D"/>
    <w:rsid w:val="00455C6D"/>
    <w:rsid w:val="00475491"/>
    <w:rsid w:val="00483712"/>
    <w:rsid w:val="004E78CB"/>
    <w:rsid w:val="004F53C7"/>
    <w:rsid w:val="005034CB"/>
    <w:rsid w:val="00520180"/>
    <w:rsid w:val="00526FC0"/>
    <w:rsid w:val="00533AC0"/>
    <w:rsid w:val="00554CD7"/>
    <w:rsid w:val="00581949"/>
    <w:rsid w:val="0058238B"/>
    <w:rsid w:val="005831CB"/>
    <w:rsid w:val="0058358B"/>
    <w:rsid w:val="00583C9E"/>
    <w:rsid w:val="00597319"/>
    <w:rsid w:val="005C48E0"/>
    <w:rsid w:val="005E6083"/>
    <w:rsid w:val="005F5355"/>
    <w:rsid w:val="006127BC"/>
    <w:rsid w:val="00622069"/>
    <w:rsid w:val="00637BD8"/>
    <w:rsid w:val="00644223"/>
    <w:rsid w:val="0065577E"/>
    <w:rsid w:val="0067597B"/>
    <w:rsid w:val="00680A86"/>
    <w:rsid w:val="006B2F89"/>
    <w:rsid w:val="006D109D"/>
    <w:rsid w:val="00700FC2"/>
    <w:rsid w:val="00702E52"/>
    <w:rsid w:val="00740265"/>
    <w:rsid w:val="00752E20"/>
    <w:rsid w:val="0076465F"/>
    <w:rsid w:val="007770B4"/>
    <w:rsid w:val="0078498F"/>
    <w:rsid w:val="00786C1B"/>
    <w:rsid w:val="0079264A"/>
    <w:rsid w:val="00792834"/>
    <w:rsid w:val="00793F25"/>
    <w:rsid w:val="00821FF3"/>
    <w:rsid w:val="00846EA6"/>
    <w:rsid w:val="00871452"/>
    <w:rsid w:val="0087777A"/>
    <w:rsid w:val="00887F57"/>
    <w:rsid w:val="0089565F"/>
    <w:rsid w:val="00895A04"/>
    <w:rsid w:val="008A549B"/>
    <w:rsid w:val="008C0110"/>
    <w:rsid w:val="008E1B0E"/>
    <w:rsid w:val="008F5399"/>
    <w:rsid w:val="00901DFC"/>
    <w:rsid w:val="00974A64"/>
    <w:rsid w:val="00977685"/>
    <w:rsid w:val="00981620"/>
    <w:rsid w:val="00996418"/>
    <w:rsid w:val="009B599B"/>
    <w:rsid w:val="009E0D00"/>
    <w:rsid w:val="009E234D"/>
    <w:rsid w:val="00A0699F"/>
    <w:rsid w:val="00A12968"/>
    <w:rsid w:val="00A15A80"/>
    <w:rsid w:val="00A463D6"/>
    <w:rsid w:val="00A62C62"/>
    <w:rsid w:val="00A93B47"/>
    <w:rsid w:val="00A961EC"/>
    <w:rsid w:val="00AC1843"/>
    <w:rsid w:val="00B702FC"/>
    <w:rsid w:val="00B75358"/>
    <w:rsid w:val="00B75C8B"/>
    <w:rsid w:val="00B8497D"/>
    <w:rsid w:val="00B86AA4"/>
    <w:rsid w:val="00BD6BC1"/>
    <w:rsid w:val="00BD6CFE"/>
    <w:rsid w:val="00BE732A"/>
    <w:rsid w:val="00BF7A9B"/>
    <w:rsid w:val="00C33E31"/>
    <w:rsid w:val="00C345E3"/>
    <w:rsid w:val="00C34700"/>
    <w:rsid w:val="00C6302C"/>
    <w:rsid w:val="00C707CB"/>
    <w:rsid w:val="00C75496"/>
    <w:rsid w:val="00C8646B"/>
    <w:rsid w:val="00C97507"/>
    <w:rsid w:val="00CB1ADB"/>
    <w:rsid w:val="00CC4037"/>
    <w:rsid w:val="00CD4226"/>
    <w:rsid w:val="00CF7EBE"/>
    <w:rsid w:val="00D125F5"/>
    <w:rsid w:val="00D22B8B"/>
    <w:rsid w:val="00D23A85"/>
    <w:rsid w:val="00D353FC"/>
    <w:rsid w:val="00D3669C"/>
    <w:rsid w:val="00D46126"/>
    <w:rsid w:val="00D664C0"/>
    <w:rsid w:val="00D67DC3"/>
    <w:rsid w:val="00D7033A"/>
    <w:rsid w:val="00D72033"/>
    <w:rsid w:val="00D844B8"/>
    <w:rsid w:val="00DB1016"/>
    <w:rsid w:val="00DC0754"/>
    <w:rsid w:val="00DC639A"/>
    <w:rsid w:val="00DF4DA4"/>
    <w:rsid w:val="00E171FC"/>
    <w:rsid w:val="00E22ED7"/>
    <w:rsid w:val="00E52A1D"/>
    <w:rsid w:val="00E54B93"/>
    <w:rsid w:val="00E71F1C"/>
    <w:rsid w:val="00E778CC"/>
    <w:rsid w:val="00E91D62"/>
    <w:rsid w:val="00E9359D"/>
    <w:rsid w:val="00EC5FCB"/>
    <w:rsid w:val="00F02EDF"/>
    <w:rsid w:val="00F068BD"/>
    <w:rsid w:val="00F1621E"/>
    <w:rsid w:val="00F50039"/>
    <w:rsid w:val="00F55D12"/>
    <w:rsid w:val="00F57E09"/>
    <w:rsid w:val="00F67A82"/>
    <w:rsid w:val="00F76D15"/>
    <w:rsid w:val="00F76ED4"/>
    <w:rsid w:val="00F92620"/>
    <w:rsid w:val="00F93436"/>
    <w:rsid w:val="00F94ABA"/>
    <w:rsid w:val="00FA62A7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102</TotalTime>
  <Pages>11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7270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6</cp:revision>
  <cp:lastPrinted>2013-11-01T06:31:00Z</cp:lastPrinted>
  <dcterms:created xsi:type="dcterms:W3CDTF">2015-07-06T14:37:00Z</dcterms:created>
  <dcterms:modified xsi:type="dcterms:W3CDTF">2015-08-13T12:22:00Z</dcterms:modified>
</cp:coreProperties>
</file>