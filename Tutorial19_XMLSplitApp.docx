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265E0E" w:rsidP="00533AC0">
                            <w:pPr>
                              <w:pStyle w:val="Subtitle"/>
                            </w:pPr>
                            <w:proofErr w:type="gramStart"/>
                            <w:r>
                              <w:t xml:space="preserve">Tutorial </w:t>
                            </w:r>
                            <w:r w:rsidR="008E1B0E">
                              <w:t xml:space="preserve"> </w:t>
                            </w:r>
                            <w:r>
                              <w:t>19</w:t>
                            </w:r>
                            <w:proofErr w:type="gramEnd"/>
                            <w:r w:rsidR="008E1B0E">
                              <w:t xml:space="preserve">– </w:t>
                            </w:r>
                            <w:r w:rsidR="00F8509E">
                              <w:t>XML</w:t>
                            </w:r>
                            <w:r w:rsidR="002C29A7">
                              <w:t xml:space="preserve"> </w:t>
                            </w:r>
                            <w:proofErr w:type="spellStart"/>
                            <w:r w:rsidR="00F8509E">
                              <w:t>SplitApp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265E0E" w:rsidP="00533AC0">
                      <w:pPr>
                        <w:pStyle w:val="Subtitle"/>
                      </w:pPr>
                      <w:proofErr w:type="gramStart"/>
                      <w:r>
                        <w:t xml:space="preserve">Tutorial </w:t>
                      </w:r>
                      <w:r w:rsidR="008E1B0E">
                        <w:t xml:space="preserve"> </w:t>
                      </w:r>
                      <w:r>
                        <w:t>19</w:t>
                      </w:r>
                      <w:proofErr w:type="gramEnd"/>
                      <w:r w:rsidR="008E1B0E">
                        <w:t xml:space="preserve">– </w:t>
                      </w:r>
                      <w:r w:rsidR="00F8509E">
                        <w:t>XML</w:t>
                      </w:r>
                      <w:r w:rsidR="002C29A7">
                        <w:t xml:space="preserve"> </w:t>
                      </w:r>
                      <w:proofErr w:type="spellStart"/>
                      <w:r w:rsidR="00F8509E">
                        <w:t>SplitApp</w:t>
                      </w:r>
                      <w:proofErr w:type="spellEnd"/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</w:t>
      </w:r>
      <w:r w:rsidR="007B1E38">
        <w:t xml:space="preserve">make </w:t>
      </w:r>
      <w:r w:rsidR="002C29A7">
        <w:t xml:space="preserve">a </w:t>
      </w:r>
      <w:proofErr w:type="spellStart"/>
      <w:r w:rsidR="002C29A7">
        <w:t>SplitApp</w:t>
      </w:r>
      <w:proofErr w:type="spellEnd"/>
      <w:r w:rsidR="002C29A7">
        <w:t>.</w:t>
      </w:r>
      <w:bookmarkStart w:id="0" w:name="_GoBack"/>
      <w:bookmarkEnd w:id="0"/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7B1E38" w:rsidP="00C707CB">
      <w:pPr>
        <w:pStyle w:val="ListParagraph"/>
        <w:numPr>
          <w:ilvl w:val="0"/>
          <w:numId w:val="12"/>
        </w:numPr>
        <w:spacing w:after="200"/>
      </w:pPr>
      <w:r>
        <w:t>Eclipse Luna</w:t>
      </w:r>
      <w:r w:rsidR="00533AC0">
        <w:t xml:space="preserve"> would be needed for this Tutorial.</w:t>
      </w:r>
    </w:p>
    <w:p w:rsidR="007B1E38" w:rsidRDefault="00F8509E" w:rsidP="00C707CB">
      <w:pPr>
        <w:pStyle w:val="ListParagraph"/>
        <w:numPr>
          <w:ilvl w:val="0"/>
          <w:numId w:val="12"/>
        </w:numPr>
        <w:spacing w:after="200"/>
      </w:pPr>
      <w:r>
        <w:t>For this tutorial we will go back to the SAPUI5_XML code.</w:t>
      </w:r>
    </w:p>
    <w:p w:rsidR="00F8509E" w:rsidRDefault="00F8509E" w:rsidP="00C707CB">
      <w:pPr>
        <w:pStyle w:val="ListParagraph"/>
        <w:numPr>
          <w:ilvl w:val="0"/>
          <w:numId w:val="12"/>
        </w:numPr>
        <w:spacing w:after="200"/>
      </w:pPr>
      <w:r>
        <w:rPr>
          <w:noProof/>
        </w:rPr>
        <w:drawing>
          <wp:inline distT="0" distB="0" distL="0" distR="0" wp14:anchorId="218B95F2" wp14:editId="50B53427">
            <wp:extent cx="220027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C0" w:rsidRDefault="0096616F" w:rsidP="0096616F">
      <w:pPr>
        <w:pStyle w:val="Heading1"/>
      </w:pPr>
      <w:r>
        <w:t xml:space="preserve">Task 1: </w:t>
      </w:r>
      <w:r w:rsidR="00F8509E">
        <w:t>Create more pages</w:t>
      </w:r>
    </w:p>
    <w:p w:rsidR="00F8509E" w:rsidRDefault="00F8509E" w:rsidP="00F8509E">
      <w:r>
        <w:t>Create the following two XML views: Products and Categories</w:t>
      </w:r>
    </w:p>
    <w:p w:rsidR="00F8509E" w:rsidRDefault="00F8509E" w:rsidP="00F8509E">
      <w:r>
        <w:t>File&gt;new&gt;other</w:t>
      </w:r>
    </w:p>
    <w:p w:rsidR="00F8509E" w:rsidRDefault="00F8509E" w:rsidP="00F8509E">
      <w:r>
        <w:rPr>
          <w:noProof/>
        </w:rPr>
        <w:lastRenderedPageBreak/>
        <w:drawing>
          <wp:inline distT="0" distB="0" distL="0" distR="0" wp14:anchorId="74B26DA6" wp14:editId="41F301BC">
            <wp:extent cx="3552825" cy="37577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675" t="7000" r="24309" b="10500"/>
                    <a:stretch/>
                  </pic:blipFill>
                  <pic:spPr bwMode="auto">
                    <a:xfrm>
                      <a:off x="0" y="0"/>
                      <a:ext cx="3558858" cy="376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09E" w:rsidRDefault="00F8509E" w:rsidP="00F8509E">
      <w:r>
        <w:t>Select a sapui5 –View&gt;Next</w:t>
      </w:r>
    </w:p>
    <w:p w:rsidR="00F8509E" w:rsidRDefault="00F8509E" w:rsidP="00F8509E">
      <w:r>
        <w:rPr>
          <w:noProof/>
        </w:rPr>
        <w:lastRenderedPageBreak/>
        <w:drawing>
          <wp:inline distT="0" distB="0" distL="0" distR="0" wp14:anchorId="3701150D" wp14:editId="49AC18E8">
            <wp:extent cx="4905375" cy="474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9E" w:rsidRDefault="00F8509E" w:rsidP="00F8509E">
      <w:r>
        <w:t xml:space="preserve">Enter a </w:t>
      </w:r>
      <w:proofErr w:type="spellStart"/>
      <w:r>
        <w:t>Pagename</w:t>
      </w:r>
      <w:proofErr w:type="spellEnd"/>
      <w:r>
        <w:t xml:space="preserve"> and ensure that the folder it is saved to is </w:t>
      </w:r>
      <w:proofErr w:type="spellStart"/>
      <w:r w:rsidRPr="00F8509E">
        <w:t>WebContent</w:t>
      </w:r>
      <w:proofErr w:type="spellEnd"/>
      <w:r w:rsidRPr="00F8509E">
        <w:t>/sapui5_xml</w:t>
      </w:r>
      <w:r>
        <w:t xml:space="preserve"> &gt;Finish</w:t>
      </w:r>
    </w:p>
    <w:p w:rsidR="00F8509E" w:rsidRDefault="00F8509E" w:rsidP="00F8509E">
      <w:r>
        <w:rPr>
          <w:noProof/>
        </w:rPr>
        <w:lastRenderedPageBreak/>
        <w:drawing>
          <wp:inline distT="0" distB="0" distL="0" distR="0" wp14:anchorId="4EAB0291" wp14:editId="1D105C7D">
            <wp:extent cx="4933950" cy="6391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9E" w:rsidRDefault="00F8509E" w:rsidP="00F8509E">
      <w:r>
        <w:t>Add both pages.</w:t>
      </w:r>
    </w:p>
    <w:p w:rsidR="00F8509E" w:rsidRDefault="00F8509E" w:rsidP="00F8509E">
      <w:r>
        <w:t xml:space="preserve">The workspace should have the following files under </w:t>
      </w:r>
      <w:proofErr w:type="spellStart"/>
      <w:r>
        <w:t>WebContent</w:t>
      </w:r>
      <w:proofErr w:type="spellEnd"/>
      <w:r>
        <w:t>:</w:t>
      </w:r>
    </w:p>
    <w:p w:rsidR="00F8509E" w:rsidRDefault="00F8509E" w:rsidP="00F8509E">
      <w:r>
        <w:rPr>
          <w:noProof/>
        </w:rPr>
        <w:lastRenderedPageBreak/>
        <w:drawing>
          <wp:inline distT="0" distB="0" distL="0" distR="0" wp14:anchorId="278FE1F9" wp14:editId="12EAAB17">
            <wp:extent cx="200025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9E" w:rsidRDefault="00F8509E" w:rsidP="00F8509E">
      <w:r>
        <w:t>Your index currently looks something like this: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'Content-Type'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html</w:t>
      </w:r>
      <w:proofErr w:type="gram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=UTF-8'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"resources/sap-ui-core.js"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"sap-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ui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-bootstrap"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data-sap-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ui</w:t>
      </w:r>
      <w:proofErr w:type="spellEnd"/>
      <w:r>
        <w:rPr>
          <w:rFonts w:ascii="Consolas" w:eastAsiaTheme="minorHAnsi" w:hAnsi="Consolas" w:cs="Consolas"/>
          <w:color w:val="7F007F"/>
          <w:sz w:val="20"/>
          <w:szCs w:val="20"/>
        </w:rPr>
        <w:t>-libs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sap.m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data-sap-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ui</w:t>
      </w:r>
      <w:proofErr w:type="spellEnd"/>
      <w:r>
        <w:rPr>
          <w:rFonts w:ascii="Consolas" w:eastAsiaTheme="minorHAnsi" w:hAnsi="Consolas" w:cs="Consolas"/>
          <w:color w:val="7F007F"/>
          <w:sz w:val="20"/>
          <w:szCs w:val="20"/>
        </w:rPr>
        <w:t>-theme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sap_bluecrystal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only load the mobile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lib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"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sap.m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>" and the "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sap_bluecrystal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>" theme --&gt;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sap.ui.localResources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"sapui5_xml"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app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({initialPage: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"idmain1"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({id: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"idmain1"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viewName: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type:sap.ui.core.mvc.ViewType.XML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page);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app.placeAt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"content"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sapUiBody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role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"application"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509E" w:rsidRDefault="00F8509E" w:rsidP="00F8509E">
      <w:pPr>
        <w:pStyle w:val="Heading1"/>
      </w:pPr>
      <w:r>
        <w:t>Task 2: Compare</w:t>
      </w:r>
    </w:p>
    <w:p w:rsidR="00F8509E" w:rsidRDefault="00F8509E" w:rsidP="00F8509E">
      <w:r>
        <w:t xml:space="preserve"> Now compare the following code:</w:t>
      </w:r>
    </w:p>
    <w:p w:rsidR="00F8509E" w:rsidRDefault="00F8509E" w:rsidP="00F8509E">
      <w:pPr>
        <w:pStyle w:val="Heading2"/>
      </w:pPr>
      <w:proofErr w:type="spellStart"/>
      <w:r>
        <w:t>Javascript</w:t>
      </w:r>
      <w:proofErr w:type="spellEnd"/>
      <w:r>
        <w:t xml:space="preserve"> view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</w:t>
      </w:r>
      <w:r w:rsidRPr="005009B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JS</w:t>
      </w:r>
      <w:proofErr w:type="spellEnd"/>
    </w:p>
    <w:p w:rsidR="005009B0" w:rsidRDefault="005009B0" w:rsidP="005009B0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009B0" w:rsidRDefault="005009B0" w:rsidP="005009B0">
      <w:pPr>
        <w:pStyle w:val="Heading2"/>
      </w:pPr>
      <w:r>
        <w:t>XML View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"sapui5_xml.Category"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</w:t>
      </w:r>
      <w:r w:rsidRPr="005009B0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XML</w:t>
      </w:r>
      <w:proofErr w:type="spellEnd"/>
    </w:p>
    <w:p w:rsidR="005009B0" w:rsidRDefault="005009B0" w:rsidP="005009B0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009B0" w:rsidRDefault="005009B0" w:rsidP="005009B0">
      <w:r>
        <w:t xml:space="preserve">As you can see the difference is very small. </w:t>
      </w:r>
    </w:p>
    <w:p w:rsidR="005009B0" w:rsidRDefault="005009B0" w:rsidP="005009B0">
      <w:r>
        <w:t>Change the main page into the welcome page.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"Welcome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sap.ui.core.mvc.ViewType.XML</w:t>
      </w:r>
      <w:proofErr w:type="spellEnd"/>
    </w:p>
    <w:p w:rsidR="005009B0" w:rsidRDefault="005009B0" w:rsidP="005009B0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009B0" w:rsidRDefault="005009B0" w:rsidP="005009B0">
      <w:r>
        <w:t>Add the other two pages: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"sapui5_xml.Category"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sap.ui.core.mvc.ViewType.XML</w:t>
      </w:r>
      <w:proofErr w:type="spellEnd"/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Prod_page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"sapui5_xml.Product"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sap.ui.core.mvc.ViewType.XML</w:t>
      </w:r>
      <w:proofErr w:type="spellEnd"/>
    </w:p>
    <w:p w:rsidR="005009B0" w:rsidRDefault="005009B0" w:rsidP="005009B0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E3011C" w:rsidRDefault="00E3011C" w:rsidP="00E3011C">
      <w:pPr>
        <w:pStyle w:val="Heading1"/>
      </w:pPr>
      <w:r>
        <w:t xml:space="preserve">Task 3: </w:t>
      </w:r>
      <w:proofErr w:type="spellStart"/>
      <w:r>
        <w:t>SplitApp</w:t>
      </w:r>
      <w:proofErr w:type="spellEnd"/>
    </w:p>
    <w:p w:rsidR="005009B0" w:rsidRDefault="005009B0" w:rsidP="005009B0">
      <w:r>
        <w:t xml:space="preserve">Change the App to a </w:t>
      </w:r>
      <w:proofErr w:type="spellStart"/>
      <w:r>
        <w:t>SplitApp</w:t>
      </w:r>
      <w:proofErr w:type="spellEnd"/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app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sap.m.SplitApp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appId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initialPage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5009B0" w:rsidRDefault="005009B0" w:rsidP="005009B0">
      <w:proofErr w:type="gramStart"/>
      <w:r>
        <w:t>we</w:t>
      </w:r>
      <w:proofErr w:type="gramEnd"/>
      <w:r>
        <w:t xml:space="preserve"> are going to use the same sequence as for the </w:t>
      </w:r>
      <w:proofErr w:type="spellStart"/>
      <w:r>
        <w:t>javascript</w:t>
      </w:r>
      <w:proofErr w:type="spellEnd"/>
      <w:r>
        <w:t xml:space="preserve"> views tutorials, Categories as the initial master Page and the Welcome page as the initial Details page.</w:t>
      </w:r>
    </w:p>
    <w:p w:rsidR="005009B0" w:rsidRDefault="005009B0" w:rsidP="005009B0">
      <w:r>
        <w:t>We want the transitions to be in slide mode.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sap.ui.localResources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"sapui5_xml"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app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sap.m.SplitApp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appId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initialPage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"Welcome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sap.ui.core.mvc.ViewType.XML</w:t>
      </w:r>
      <w:proofErr w:type="spellEnd"/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"sapui5_xml.Category"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sap.ui.core.mvc.ViewType.XML</w:t>
      </w:r>
      <w:proofErr w:type="spellEnd"/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Prod_page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"sapui5_xml.Product"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sap.ui.core.mvc.ViewType.XML</w:t>
      </w:r>
      <w:proofErr w:type="spellEnd"/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app.setInitialMaster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"Welcome"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app.setDefaultTransitionNameDetail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"slide"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009B0" w:rsidRDefault="005009B0" w:rsidP="005009B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app.setMode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HideMode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009B0" w:rsidRDefault="005009B0" w:rsidP="005009B0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app.placeAt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"content"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009B0" w:rsidRDefault="00E3011C" w:rsidP="005009B0">
      <w:r>
        <w:t xml:space="preserve">Save </w:t>
      </w:r>
      <w:proofErr w:type="gramStart"/>
      <w:r>
        <w:t>an</w:t>
      </w:r>
      <w:proofErr w:type="gramEnd"/>
      <w:r>
        <w:t xml:space="preserve"> run your Application.</w:t>
      </w:r>
    </w:p>
    <w:p w:rsidR="00E3011C" w:rsidRPr="005009B0" w:rsidRDefault="00E3011C" w:rsidP="005009B0">
      <w:r>
        <w:rPr>
          <w:noProof/>
        </w:rPr>
        <w:drawing>
          <wp:inline distT="0" distB="0" distL="0" distR="0" wp14:anchorId="29C4731E" wp14:editId="16381C2A">
            <wp:extent cx="5943600" cy="4664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11C" w:rsidRPr="005009B0" w:rsidSect="00D72033">
      <w:headerReference w:type="default" r:id="rId14"/>
      <w:footerReference w:type="even" r:id="rId15"/>
      <w:footerReference w:type="default" r:id="rId16"/>
      <w:headerReference w:type="first" r:id="rId17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1E6" w:rsidRDefault="002121E6">
      <w:r>
        <w:separator/>
      </w:r>
    </w:p>
  </w:endnote>
  <w:endnote w:type="continuationSeparator" w:id="0">
    <w:p w:rsidR="002121E6" w:rsidRDefault="0021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371D6DB" wp14:editId="314C4EA6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C29A7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2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2C29A7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2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1E6" w:rsidRDefault="002121E6">
      <w:r>
        <w:separator/>
      </w:r>
    </w:p>
  </w:footnote>
  <w:footnote w:type="continuationSeparator" w:id="0">
    <w:p w:rsidR="002121E6" w:rsidRDefault="00212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5ADC9A61" wp14:editId="5C1B6197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C29A7">
                            <w:rPr>
                              <w:noProof/>
                              <w:sz w:val="16"/>
                              <w:szCs w:val="16"/>
                            </w:rPr>
                            <w:t>17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2C29A7">
                      <w:rPr>
                        <w:noProof/>
                        <w:sz w:val="16"/>
                        <w:szCs w:val="16"/>
                      </w:rPr>
                      <w:t>17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217BBC58" wp14:editId="22F531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720DE5" wp14:editId="4D8BF0FE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0CA92235" wp14:editId="4F920E3D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A1920"/>
    <w:rsid w:val="000B7FE4"/>
    <w:rsid w:val="000C0B75"/>
    <w:rsid w:val="000C1703"/>
    <w:rsid w:val="000D47A5"/>
    <w:rsid w:val="000E6E9E"/>
    <w:rsid w:val="000F78D3"/>
    <w:rsid w:val="0018356F"/>
    <w:rsid w:val="001A2824"/>
    <w:rsid w:val="001A4E37"/>
    <w:rsid w:val="001C13E9"/>
    <w:rsid w:val="001C5D1B"/>
    <w:rsid w:val="001E2148"/>
    <w:rsid w:val="002121E6"/>
    <w:rsid w:val="002300EB"/>
    <w:rsid w:val="0023148A"/>
    <w:rsid w:val="00265E0E"/>
    <w:rsid w:val="002A6AFC"/>
    <w:rsid w:val="002C29A7"/>
    <w:rsid w:val="002F7A8C"/>
    <w:rsid w:val="003061E5"/>
    <w:rsid w:val="00336731"/>
    <w:rsid w:val="00343ED2"/>
    <w:rsid w:val="00346D57"/>
    <w:rsid w:val="00360B31"/>
    <w:rsid w:val="00365E35"/>
    <w:rsid w:val="003777D5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83712"/>
    <w:rsid w:val="004E78CB"/>
    <w:rsid w:val="004F53C7"/>
    <w:rsid w:val="005009B0"/>
    <w:rsid w:val="005034CB"/>
    <w:rsid w:val="00520180"/>
    <w:rsid w:val="00526FC0"/>
    <w:rsid w:val="00533AC0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22069"/>
    <w:rsid w:val="00637BD8"/>
    <w:rsid w:val="00644223"/>
    <w:rsid w:val="0065577E"/>
    <w:rsid w:val="0067597B"/>
    <w:rsid w:val="006B2F89"/>
    <w:rsid w:val="006D109D"/>
    <w:rsid w:val="00700FC2"/>
    <w:rsid w:val="00702E52"/>
    <w:rsid w:val="00740265"/>
    <w:rsid w:val="00752E20"/>
    <w:rsid w:val="00753158"/>
    <w:rsid w:val="0076465F"/>
    <w:rsid w:val="007770B4"/>
    <w:rsid w:val="0078498F"/>
    <w:rsid w:val="00786C1B"/>
    <w:rsid w:val="0079264A"/>
    <w:rsid w:val="00792834"/>
    <w:rsid w:val="00793F25"/>
    <w:rsid w:val="007B1E38"/>
    <w:rsid w:val="00871452"/>
    <w:rsid w:val="0087777A"/>
    <w:rsid w:val="00887F57"/>
    <w:rsid w:val="0089565F"/>
    <w:rsid w:val="00895A04"/>
    <w:rsid w:val="008A549B"/>
    <w:rsid w:val="008C0110"/>
    <w:rsid w:val="008E1B0E"/>
    <w:rsid w:val="008F5399"/>
    <w:rsid w:val="00901DFC"/>
    <w:rsid w:val="0096616F"/>
    <w:rsid w:val="00974A64"/>
    <w:rsid w:val="00981620"/>
    <w:rsid w:val="00995AFA"/>
    <w:rsid w:val="00996418"/>
    <w:rsid w:val="009B599B"/>
    <w:rsid w:val="009D094B"/>
    <w:rsid w:val="009E0D00"/>
    <w:rsid w:val="009E234D"/>
    <w:rsid w:val="009E7886"/>
    <w:rsid w:val="00A0699F"/>
    <w:rsid w:val="00A12968"/>
    <w:rsid w:val="00A15A80"/>
    <w:rsid w:val="00A463D6"/>
    <w:rsid w:val="00A62C62"/>
    <w:rsid w:val="00A93B47"/>
    <w:rsid w:val="00A961EC"/>
    <w:rsid w:val="00AC1843"/>
    <w:rsid w:val="00AD6EAC"/>
    <w:rsid w:val="00B702FC"/>
    <w:rsid w:val="00B75358"/>
    <w:rsid w:val="00B75C8B"/>
    <w:rsid w:val="00B8497D"/>
    <w:rsid w:val="00B86AA4"/>
    <w:rsid w:val="00BD6BC1"/>
    <w:rsid w:val="00BD6CFE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CD4226"/>
    <w:rsid w:val="00CF7EBE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F4DA4"/>
    <w:rsid w:val="00E171FC"/>
    <w:rsid w:val="00E22ED7"/>
    <w:rsid w:val="00E3011C"/>
    <w:rsid w:val="00E52A1D"/>
    <w:rsid w:val="00E54B93"/>
    <w:rsid w:val="00E71F1C"/>
    <w:rsid w:val="00E778CC"/>
    <w:rsid w:val="00E91D62"/>
    <w:rsid w:val="00E9359D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8509E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43</TotalTime>
  <Pages>8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3388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6</cp:revision>
  <cp:lastPrinted>2013-11-01T06:31:00Z</cp:lastPrinted>
  <dcterms:created xsi:type="dcterms:W3CDTF">2015-07-17T12:14:00Z</dcterms:created>
  <dcterms:modified xsi:type="dcterms:W3CDTF">2015-07-17T13:03:00Z</dcterms:modified>
</cp:coreProperties>
</file>