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920" w:rsidRDefault="002300EB" w:rsidP="00DC0754">
      <w:pPr>
        <w:tabs>
          <w:tab w:val="left" w:pos="1418"/>
        </w:tabs>
        <w:spacing w:before="24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013A6673" wp14:editId="3878FCCE">
                <wp:simplePos x="0" y="0"/>
                <wp:positionH relativeFrom="page">
                  <wp:posOffset>690245</wp:posOffset>
                </wp:positionH>
                <wp:positionV relativeFrom="page">
                  <wp:posOffset>4068445</wp:posOffset>
                </wp:positionV>
                <wp:extent cx="6172200" cy="2138045"/>
                <wp:effectExtent l="0" t="0" r="0" b="0"/>
                <wp:wrapTight wrapText="bothSides">
                  <wp:wrapPolygon edited="0">
                    <wp:start x="89" y="257"/>
                    <wp:lineTo x="89" y="21042"/>
                    <wp:lineTo x="21422" y="21042"/>
                    <wp:lineTo x="21422" y="257"/>
                    <wp:lineTo x="89" y="257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13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7BD8" w:rsidRDefault="00637BD8" w:rsidP="00D22B8B">
                            <w:pPr>
                              <w:pStyle w:val="Title"/>
                            </w:pPr>
                            <w:r>
                              <w:t>SAP Mobility 101</w:t>
                            </w:r>
                          </w:p>
                          <w:p w:rsidR="00637BD8" w:rsidRPr="00D22B8B" w:rsidRDefault="00E127B9" w:rsidP="00E127B9">
                            <w:pPr>
                              <w:pStyle w:val="Subtitle"/>
                            </w:pPr>
                            <w:r>
                              <w:t xml:space="preserve">Tutorial </w:t>
                            </w:r>
                            <w:r w:rsidR="008131CF">
                              <w:t>9 – Add a page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.35pt;margin-top:320.35pt;width:486pt;height:168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" filled="f" stroked="f">
                <v:textbox inset=",7.2pt,,7.2pt">
                  <w:txbxContent>
                    <w:p w:rsidR="00637BD8" w:rsidRDefault="00637BD8" w:rsidP="00D22B8B">
                      <w:pPr>
                        <w:pStyle w:val="Title"/>
                      </w:pPr>
                      <w:r>
                        <w:t>SAP Mobility 101</w:t>
                      </w:r>
                    </w:p>
                    <w:p w:rsidR="00637BD8" w:rsidRPr="00D22B8B" w:rsidRDefault="00E127B9" w:rsidP="00E127B9">
                      <w:pPr>
                        <w:pStyle w:val="Subtitle"/>
                      </w:pPr>
                      <w:r>
                        <w:t xml:space="preserve">Tutorial </w:t>
                      </w:r>
                      <w:r w:rsidR="008131CF">
                        <w:t>9 – Add a page</w:t>
                      </w:r>
                    </w:p>
                  </w:txbxContent>
                </v:textbox>
                <w10:wrap type="tight" anchorx="page" anchory="page"/>
                <w10:anchorlock/>
              </v:shape>
            </w:pict>
          </mc:Fallback>
        </mc:AlternateContent>
      </w:r>
      <w:r w:rsidR="00455C6D">
        <w:br w:type="page"/>
      </w:r>
    </w:p>
    <w:p w:rsidR="000A1920" w:rsidRDefault="00FB332D" w:rsidP="00DC0754">
      <w:pPr>
        <w:pStyle w:val="Heading1"/>
        <w:spacing w:after="120"/>
      </w:pPr>
      <w:r>
        <w:lastRenderedPageBreak/>
        <w:t>Objective of Exercise</w:t>
      </w:r>
    </w:p>
    <w:p w:rsidR="000A1920" w:rsidRDefault="00FB332D" w:rsidP="00DC0754">
      <w:pPr>
        <w:pStyle w:val="Heading2"/>
        <w:spacing w:after="120"/>
      </w:pPr>
      <w:r>
        <w:t>Build an example application</w:t>
      </w:r>
    </w:p>
    <w:p w:rsidR="00FB332D" w:rsidRDefault="00FB332D" w:rsidP="00FB332D">
      <w:r>
        <w:t>The objective of this exercise is t</w:t>
      </w:r>
      <w:r w:rsidR="00730113">
        <w:t>o pages</w:t>
      </w:r>
      <w:r>
        <w:t xml:space="preserve"> build an HTML page that uses JavaScr</w:t>
      </w:r>
      <w:r w:rsidR="00730113">
        <w:t>ipt, the web application will have t</w:t>
      </w:r>
      <w:r w:rsidR="006012D7">
        <w:t>wo pages that the user can navigate between</w:t>
      </w:r>
      <w:r>
        <w:t xml:space="preserve">.   </w:t>
      </w:r>
    </w:p>
    <w:p w:rsidR="00FB332D" w:rsidRDefault="00FB332D" w:rsidP="00FB332D">
      <w:bookmarkStart w:id="0" w:name="_GoBack"/>
      <w:bookmarkEnd w:id="0"/>
    </w:p>
    <w:p w:rsidR="00887F57" w:rsidRDefault="00887F57" w:rsidP="00DF4DA4"/>
    <w:p w:rsidR="0079264A" w:rsidRPr="008F5399" w:rsidRDefault="0079264A" w:rsidP="00E127B9"/>
    <w:p w:rsidR="008F5399" w:rsidRDefault="008F5399" w:rsidP="00D7033A"/>
    <w:p w:rsidR="0058238B" w:rsidRDefault="0058238B">
      <w:pPr>
        <w:spacing w:after="200"/>
      </w:pPr>
      <w:r>
        <w:br w:type="page"/>
      </w:r>
    </w:p>
    <w:p w:rsidR="00D125F5" w:rsidRDefault="008131CF" w:rsidP="008131CF">
      <w:pPr>
        <w:pStyle w:val="Title"/>
      </w:pPr>
      <w:r>
        <w:lastRenderedPageBreak/>
        <w:t>Tutorial 9</w:t>
      </w:r>
    </w:p>
    <w:p w:rsidR="008131CF" w:rsidRDefault="008131CF" w:rsidP="008131CF">
      <w:pPr>
        <w:pStyle w:val="Subtitle"/>
      </w:pPr>
      <w:r>
        <w:t>Add a Page</w:t>
      </w:r>
    </w:p>
    <w:p w:rsidR="008131CF" w:rsidRPr="008131CF" w:rsidRDefault="008131CF" w:rsidP="008131CF">
      <w:pPr>
        <w:pStyle w:val="Heading1"/>
      </w:pPr>
      <w:r>
        <w:t>Task 1: Create the View</w:t>
      </w:r>
    </w:p>
    <w:p w:rsidR="00637BD8" w:rsidRDefault="00637BD8" w:rsidP="00D125F5">
      <w:r>
        <w:t>C</w:t>
      </w:r>
      <w:r w:rsidR="00B75C8B">
        <w:t>reate page 2</w:t>
      </w:r>
      <w:r w:rsidR="0078498F">
        <w:t>:</w:t>
      </w:r>
    </w:p>
    <w:p w:rsidR="0078498F" w:rsidRDefault="0078498F" w:rsidP="00D125F5">
      <w:proofErr w:type="spellStart"/>
      <w:proofErr w:type="gramStart"/>
      <w:r>
        <w:t>rightClick</w:t>
      </w:r>
      <w:proofErr w:type="spellEnd"/>
      <w:proofErr w:type="gramEnd"/>
      <w:r>
        <w:t xml:space="preserve"> on </w:t>
      </w:r>
      <w:proofErr w:type="spellStart"/>
      <w:r>
        <w:t>WebContent</w:t>
      </w:r>
      <w:proofErr w:type="spellEnd"/>
      <w:r>
        <w:t>&gt; new&gt;</w:t>
      </w:r>
      <w:r w:rsidR="000E6E9E">
        <w:t>Other&gt;SAPUI5 Application Project:</w:t>
      </w:r>
    </w:p>
    <w:p w:rsidR="000E6E9E" w:rsidRDefault="000E6E9E" w:rsidP="00D125F5">
      <w:r>
        <w:tab/>
      </w:r>
      <w:r>
        <w:rPr>
          <w:noProof/>
        </w:rPr>
        <w:drawing>
          <wp:inline distT="0" distB="0" distL="0" distR="0" wp14:anchorId="229E91C6" wp14:editId="32B77CFD">
            <wp:extent cx="5000625" cy="47625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E9E" w:rsidRDefault="000E6E9E" w:rsidP="00D125F5">
      <w:r>
        <w:lastRenderedPageBreak/>
        <w:t>Next&gt; enter a name for the new screen&gt; change the folder location to the sui5_</w:t>
      </w:r>
      <w:r w:rsidR="00730113">
        <w:t>list</w:t>
      </w:r>
      <w:r>
        <w:t xml:space="preserve"> folder within </w:t>
      </w:r>
      <w:proofErr w:type="spellStart"/>
      <w:proofErr w:type="gramStart"/>
      <w:r>
        <w:t>WEBContent</w:t>
      </w:r>
      <w:proofErr w:type="spellEnd"/>
      <w:r>
        <w:t>:</w:t>
      </w:r>
      <w:proofErr w:type="gramEnd"/>
      <w:r>
        <w:t>&gt;finish</w:t>
      </w:r>
      <w:r w:rsidR="00730113">
        <w:rPr>
          <w:noProof/>
        </w:rPr>
        <w:drawing>
          <wp:inline distT="0" distB="0" distL="0" distR="0" wp14:anchorId="4E7A52A9" wp14:editId="45C1FF53">
            <wp:extent cx="4972050" cy="6362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8B" w:rsidRDefault="000E6E9E" w:rsidP="00D125F5">
      <w:r>
        <w:t xml:space="preserve">Two new files will be created, the </w:t>
      </w:r>
      <w:r w:rsidR="00730113">
        <w:t>ProductList.view.js file, and the ProductList</w:t>
      </w:r>
      <w:r>
        <w:t>.controller.js file.</w:t>
      </w:r>
    </w:p>
    <w:p w:rsidR="000E6E9E" w:rsidRDefault="000E6E9E" w:rsidP="00D125F5">
      <w:r>
        <w:t>In your index.html, add another page, the view name to be used can b</w:t>
      </w:r>
      <w:r w:rsidR="00730113">
        <w:t>e found at the top of your ProductList</w:t>
      </w:r>
      <w:r>
        <w:t>.view.js file:</w:t>
      </w:r>
    </w:p>
    <w:p w:rsidR="00D125F5" w:rsidRDefault="000E6E9E" w:rsidP="00D125F5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-98425</wp:posOffset>
                </wp:positionV>
                <wp:extent cx="1571625" cy="400050"/>
                <wp:effectExtent l="0" t="0" r="28575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00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26" style="position:absolute;margin-left:103.8pt;margin-top:-7.75pt;width:123.75pt;height:31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" filled="f" strokecolor="#f47929 [3208]" strokeweight="2pt"/>
            </w:pict>
          </mc:Fallback>
        </mc:AlternateContent>
      </w:r>
      <w:r w:rsidR="00730113">
        <w:rPr>
          <w:noProof/>
        </w:rPr>
        <w:drawing>
          <wp:inline distT="0" distB="0" distL="0" distR="0" wp14:anchorId="50293342" wp14:editId="3C544264">
            <wp:extent cx="5314950" cy="2943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E9E" w:rsidRDefault="000E6E9E" w:rsidP="00D125F5">
      <w:pPr>
        <w:rPr>
          <w:noProof/>
        </w:rPr>
      </w:pPr>
      <w:r>
        <w:rPr>
          <w:noProof/>
        </w:rPr>
        <w:t>Add the new page to the app using the addPage function.</w:t>
      </w:r>
    </w:p>
    <w:p w:rsidR="000E6E9E" w:rsidRDefault="000E6E9E" w:rsidP="00D125F5">
      <w:pPr>
        <w:rPr>
          <w:noProof/>
        </w:rPr>
      </w:pPr>
      <w:r>
        <w:rPr>
          <w:noProof/>
        </w:rPr>
        <w:t>Give the new page an id</w:t>
      </w:r>
      <w:r w:rsidR="00730113">
        <w:rPr>
          <w:noProof/>
        </w:rPr>
        <w:t>, change the original page id to Categories to avoid confusion.</w:t>
      </w:r>
      <w:r>
        <w:rPr>
          <w:noProof/>
        </w:rPr>
        <w:t xml:space="preserve">. </w:t>
      </w:r>
    </w:p>
    <w:p w:rsidR="000E6E9E" w:rsidRDefault="000E6E9E" w:rsidP="00D125F5">
      <w:pPr>
        <w:rPr>
          <w:noProof/>
        </w:rPr>
      </w:pPr>
      <w:r>
        <w:rPr>
          <w:noProof/>
        </w:rPr>
        <w:t>The script of the index file should look as follow:</w:t>
      </w:r>
    </w:p>
    <w:p w:rsidR="00730113" w:rsidRDefault="00730113" w:rsidP="0073011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  <w:highlight w:val="lightGray"/>
        </w:rPr>
        <w:t>script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730113" w:rsidRDefault="00730113" w:rsidP="0073011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sap.ui.localResources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"sapui5_list"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730113" w:rsidRDefault="00730113" w:rsidP="0073011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app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sap.m.App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({initialPage: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"idmain1"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});</w:t>
      </w:r>
    </w:p>
    <w:p w:rsidR="00730113" w:rsidRDefault="00730113" w:rsidP="0073011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Categ_page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sap.ui.view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730113" w:rsidRDefault="00730113" w:rsidP="0073011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"Categories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</w:p>
    <w:p w:rsidR="00730113" w:rsidRDefault="00730113" w:rsidP="0073011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viewName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"sapui5_list.main"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</w:p>
    <w:p w:rsidR="00730113" w:rsidRDefault="00730113" w:rsidP="0073011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sap.ui.core.mvc.ViewType.JS</w:t>
      </w:r>
      <w:proofErr w:type="spellEnd"/>
    </w:p>
    <w:p w:rsidR="00730113" w:rsidRDefault="00730113" w:rsidP="0073011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730113" w:rsidRDefault="00730113" w:rsidP="0073011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Prod_page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sap.ui.view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730113" w:rsidRDefault="00730113" w:rsidP="0073011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"Products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</w:p>
    <w:p w:rsidR="00730113" w:rsidRDefault="00730113" w:rsidP="0073011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viewName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"sapui5_list.ProductList"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</w:p>
    <w:p w:rsidR="00730113" w:rsidRDefault="00730113" w:rsidP="0073011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sap.ui.core.mvc.ViewType.JS</w:t>
      </w:r>
      <w:proofErr w:type="spellEnd"/>
    </w:p>
    <w:p w:rsidR="00730113" w:rsidRDefault="00730113" w:rsidP="0073011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730113" w:rsidRDefault="00730113" w:rsidP="0073011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app.addPage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Categ_page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addPage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Prod_page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730113" w:rsidRDefault="00730113" w:rsidP="0073011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app.placeAt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"content"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637BD8" w:rsidRDefault="00730113" w:rsidP="00730113"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highlight w:val="lightGray"/>
        </w:rPr>
        <w:t>script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637BD8" w:rsidRPr="00D125F5" w:rsidRDefault="00637BD8" w:rsidP="00D125F5"/>
    <w:p w:rsidR="00475491" w:rsidRDefault="008131CF" w:rsidP="000E6E9E">
      <w:pPr>
        <w:pStyle w:val="Heading1"/>
      </w:pPr>
      <w:r>
        <w:t>Task 2</w:t>
      </w:r>
      <w:r w:rsidR="000E6E9E">
        <w:t xml:space="preserve">: Settings and </w:t>
      </w:r>
      <w:proofErr w:type="gramStart"/>
      <w:r w:rsidR="000E6E9E">
        <w:t>Navigating</w:t>
      </w:r>
      <w:proofErr w:type="gramEnd"/>
      <w:r w:rsidR="000E6E9E">
        <w:t xml:space="preserve"> the page:</w:t>
      </w:r>
    </w:p>
    <w:p w:rsidR="000E6E9E" w:rsidRDefault="000E6E9E" w:rsidP="000E6E9E">
      <w:r>
        <w:t xml:space="preserve">The following page settings should be changed in the </w:t>
      </w:r>
      <w:r w:rsidR="00730113">
        <w:t>ProductList</w:t>
      </w:r>
      <w:r>
        <w:t>.view.js file:</w:t>
      </w:r>
    </w:p>
    <w:p w:rsidR="000E6E9E" w:rsidRDefault="000E6E9E" w:rsidP="000E6E9E">
      <w:pPr>
        <w:rPr>
          <w:noProof/>
        </w:rPr>
      </w:pPr>
      <w:r>
        <w:t xml:space="preserve">Go to the API reference page of </w:t>
      </w:r>
      <w:proofErr w:type="spellStart"/>
      <w:r>
        <w:t>sap.m.Page</w:t>
      </w:r>
      <w:proofErr w:type="spellEnd"/>
      <w:r>
        <w:t>:</w:t>
      </w:r>
      <w:r w:rsidRPr="000E6E9E">
        <w:rPr>
          <w:noProof/>
        </w:rPr>
        <w:t xml:space="preserve"> 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createContent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oController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page1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title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"Products"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enableScrolling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shownavButton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navButtonPress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(){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app.back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();},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content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 [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]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page1;</w:t>
      </w:r>
    </w:p>
    <w:p w:rsidR="00730113" w:rsidRDefault="006B0C80" w:rsidP="006B0C80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  <w:r w:rsidR="00730113">
        <w:rPr>
          <w:noProof/>
        </w:rPr>
        <w:drawing>
          <wp:inline distT="0" distB="0" distL="0" distR="0" wp14:anchorId="392B04FA" wp14:editId="426AC602">
            <wp:extent cx="5943600" cy="4590415"/>
            <wp:effectExtent l="0" t="0" r="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D12" w:rsidRDefault="00F55D12" w:rsidP="00F55D12">
      <w:r>
        <w:t xml:space="preserve">Note: the </w:t>
      </w:r>
      <w:proofErr w:type="spellStart"/>
      <w:r>
        <w:t>app.back</w:t>
      </w:r>
      <w:proofErr w:type="spellEnd"/>
      <w:r>
        <w:t xml:space="preserve"> function allows you to navigate back to the previous page.</w:t>
      </w:r>
    </w:p>
    <w:p w:rsidR="00F55D12" w:rsidRDefault="00F55D12" w:rsidP="00F55D12">
      <w:r>
        <w:t xml:space="preserve"> Add a button to the main page that calls a function that navigates to the next page:</w:t>
      </w:r>
    </w:p>
    <w:p w:rsidR="00F55D12" w:rsidRDefault="00F55D12" w:rsidP="00F55D12">
      <w:r>
        <w:t>The button:</w:t>
      </w:r>
    </w:p>
    <w:p w:rsidR="00F55D12" w:rsidRDefault="00F55D12" w:rsidP="00F55D1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F55D12" w:rsidRDefault="00F55D12" w:rsidP="00F55D1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aButton.setText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"click this button"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55D12" w:rsidRDefault="00F55D12" w:rsidP="00F55D12">
      <w:pPr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aButton.attachPress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oController.aButtonClicked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55D12" w:rsidRDefault="00F55D12" w:rsidP="00F55D12">
      <w:proofErr w:type="gramStart"/>
      <w:r>
        <w:t>the</w:t>
      </w:r>
      <w:proofErr w:type="gramEnd"/>
      <w:r>
        <w:t xml:space="preserve"> event handling function:</w:t>
      </w:r>
    </w:p>
    <w:p w:rsidR="00F55D12" w:rsidRDefault="00F55D12" w:rsidP="00F55D1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aButtonClicked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(){</w:t>
      </w:r>
    </w:p>
    <w:p w:rsidR="00F55D12" w:rsidRDefault="00F55D12" w:rsidP="00F55D1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app.to(</w:t>
      </w:r>
      <w:proofErr w:type="gramEnd"/>
      <w:r w:rsidR="006B0C80">
        <w:rPr>
          <w:rFonts w:ascii="Consolas" w:eastAsiaTheme="minorHAnsi" w:hAnsi="Consolas" w:cs="Consolas"/>
          <w:color w:val="2A00FF"/>
          <w:sz w:val="20"/>
          <w:szCs w:val="20"/>
        </w:rPr>
        <w:t>"Products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55D12" w:rsidRDefault="00F55D12" w:rsidP="00F55D12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},</w:t>
      </w:r>
    </w:p>
    <w:p w:rsidR="00F55D12" w:rsidRDefault="00F55D12" w:rsidP="00F55D12">
      <w:pPr>
        <w:pStyle w:val="Heading1"/>
      </w:pPr>
      <w:r>
        <w:lastRenderedPageBreak/>
        <w:t>The result:</w:t>
      </w:r>
    </w:p>
    <w:p w:rsidR="00F55D12" w:rsidRDefault="00F55D12" w:rsidP="00F55D12">
      <w:pPr>
        <w:pStyle w:val="Heading2"/>
      </w:pPr>
      <w:r>
        <w:t>Main Page:</w:t>
      </w:r>
    </w:p>
    <w:p w:rsidR="00F55D12" w:rsidRDefault="00B63D31" w:rsidP="00F55D12">
      <w:r>
        <w:rPr>
          <w:noProof/>
        </w:rPr>
        <w:drawing>
          <wp:inline distT="0" distB="0" distL="0" distR="0" wp14:anchorId="23D1625F" wp14:editId="48BC437C">
            <wp:extent cx="5943600" cy="3546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D12" w:rsidRDefault="00F55D12" w:rsidP="00F55D12">
      <w:pPr>
        <w:pStyle w:val="Heading2"/>
      </w:pPr>
      <w:r>
        <w:lastRenderedPageBreak/>
        <w:t>Page 2:</w:t>
      </w:r>
    </w:p>
    <w:p w:rsidR="00F55D12" w:rsidRDefault="00F55D12" w:rsidP="00F55D12">
      <w:r>
        <w:rPr>
          <w:noProof/>
        </w:rPr>
        <w:drawing>
          <wp:inline distT="0" distB="0" distL="0" distR="0" wp14:anchorId="6DF299E7" wp14:editId="1DDFF073">
            <wp:extent cx="5943600" cy="484378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D12" w:rsidRDefault="00F55D12" w:rsidP="00F55D12">
      <w:pPr>
        <w:pStyle w:val="Heading2"/>
      </w:pPr>
      <w:r>
        <w:t>Index.html</w:t>
      </w:r>
    </w:p>
    <w:p w:rsidR="00F55D12" w:rsidRDefault="00F55D12" w:rsidP="00F55D1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color w:val="008080"/>
          <w:sz w:val="20"/>
          <w:szCs w:val="20"/>
        </w:rPr>
        <w:t>&lt;!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HTML&gt;</w:t>
      </w:r>
    </w:p>
    <w:p w:rsidR="00F55D12" w:rsidRDefault="00F55D12" w:rsidP="00F55D1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F55D12" w:rsidRDefault="00F55D12" w:rsidP="00F55D1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F55D12" w:rsidRDefault="00F55D12" w:rsidP="00F55D1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eastAsiaTheme="minorHAnsi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"X-UA-Compatible"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content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"IE=edge"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F55D12" w:rsidRDefault="00F55D12" w:rsidP="00F55D1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charset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'UTF-8'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F55D12" w:rsidRDefault="00F55D12" w:rsidP="00F55D1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meta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eastAsiaTheme="minorHAnsi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'Content-Type'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content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'text/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html</w:t>
      </w:r>
      <w:proofErr w:type="gram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;charset</w:t>
      </w:r>
      <w:proofErr w:type="spellEnd"/>
      <w:proofErr w:type="gram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=UTF-8'</w:t>
      </w:r>
      <w:r>
        <w:rPr>
          <w:rFonts w:ascii="Consolas" w:eastAsiaTheme="minorHAnsi" w:hAnsi="Consolas" w:cs="Consolas"/>
          <w:color w:val="008080"/>
          <w:sz w:val="20"/>
          <w:szCs w:val="20"/>
        </w:rPr>
        <w:t>/&gt;</w:t>
      </w:r>
    </w:p>
    <w:p w:rsidR="00F55D12" w:rsidRDefault="00F55D12" w:rsidP="00F55D1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55D12" w:rsidRDefault="00F55D12" w:rsidP="00F55D1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F55D12" w:rsidRDefault="00F55D12" w:rsidP="00F55D1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script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"resources/sap-ui-core.js"</w:t>
      </w:r>
    </w:p>
    <w:p w:rsidR="00F55D12" w:rsidRDefault="00F55D12" w:rsidP="00F55D1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auto"/>
          <w:sz w:val="20"/>
          <w:szCs w:val="20"/>
        </w:rPr>
        <w:tab/>
      </w:r>
      <w:r>
        <w:rPr>
          <w:rFonts w:ascii="Consolas" w:eastAsiaTheme="minorHAnsi" w:hAnsi="Consolas" w:cs="Consolas"/>
          <w:color w:val="auto"/>
          <w:sz w:val="20"/>
          <w:szCs w:val="20"/>
        </w:rPr>
        <w:tab/>
      </w:r>
      <w:r>
        <w:rPr>
          <w:rFonts w:ascii="Consolas" w:eastAsiaTheme="minorHAnsi" w:hAnsi="Consolas" w:cs="Consolas"/>
          <w:color w:val="auto"/>
          <w:sz w:val="20"/>
          <w:szCs w:val="20"/>
        </w:rPr>
        <w:tab/>
      </w:r>
      <w:r>
        <w:rPr>
          <w:rFonts w:ascii="Consolas" w:eastAsiaTheme="minorHAnsi" w:hAnsi="Consolas" w:cs="Consolas"/>
          <w:color w:val="auto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"sap-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ui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-bootstrap"</w:t>
      </w:r>
    </w:p>
    <w:p w:rsidR="00F55D12" w:rsidRDefault="00F55D12" w:rsidP="00F55D1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auto"/>
          <w:sz w:val="20"/>
          <w:szCs w:val="20"/>
        </w:rPr>
        <w:tab/>
      </w:r>
      <w:r>
        <w:rPr>
          <w:rFonts w:ascii="Consolas" w:eastAsiaTheme="minorHAnsi" w:hAnsi="Consolas" w:cs="Consolas"/>
          <w:color w:val="auto"/>
          <w:sz w:val="20"/>
          <w:szCs w:val="20"/>
        </w:rPr>
        <w:tab/>
      </w:r>
      <w:r>
        <w:rPr>
          <w:rFonts w:ascii="Consolas" w:eastAsiaTheme="minorHAnsi" w:hAnsi="Consolas" w:cs="Consolas"/>
          <w:color w:val="auto"/>
          <w:sz w:val="20"/>
          <w:szCs w:val="20"/>
        </w:rPr>
        <w:tab/>
      </w:r>
      <w:r>
        <w:rPr>
          <w:rFonts w:ascii="Consolas" w:eastAsiaTheme="minorHAnsi" w:hAnsi="Consolas" w:cs="Consolas"/>
          <w:color w:val="auto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data-sap-</w:t>
      </w:r>
      <w:proofErr w:type="spellStart"/>
      <w:r>
        <w:rPr>
          <w:rFonts w:ascii="Consolas" w:eastAsiaTheme="minorHAnsi" w:hAnsi="Consolas" w:cs="Consolas"/>
          <w:color w:val="7F007F"/>
          <w:sz w:val="20"/>
          <w:szCs w:val="20"/>
        </w:rPr>
        <w:t>ui</w:t>
      </w:r>
      <w:proofErr w:type="spellEnd"/>
      <w:r>
        <w:rPr>
          <w:rFonts w:ascii="Consolas" w:eastAsiaTheme="minorHAnsi" w:hAnsi="Consolas" w:cs="Consolas"/>
          <w:color w:val="7F007F"/>
          <w:sz w:val="20"/>
          <w:szCs w:val="20"/>
        </w:rPr>
        <w:t>-libs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sap.m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</w:p>
    <w:p w:rsidR="00F55D12" w:rsidRDefault="00F55D12" w:rsidP="00F55D1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auto"/>
          <w:sz w:val="20"/>
          <w:szCs w:val="20"/>
        </w:rPr>
        <w:tab/>
      </w:r>
      <w:r>
        <w:rPr>
          <w:rFonts w:ascii="Consolas" w:eastAsiaTheme="minorHAnsi" w:hAnsi="Consolas" w:cs="Consolas"/>
          <w:color w:val="auto"/>
          <w:sz w:val="20"/>
          <w:szCs w:val="20"/>
        </w:rPr>
        <w:tab/>
      </w:r>
      <w:r>
        <w:rPr>
          <w:rFonts w:ascii="Consolas" w:eastAsiaTheme="minorHAnsi" w:hAnsi="Consolas" w:cs="Consolas"/>
          <w:color w:val="auto"/>
          <w:sz w:val="20"/>
          <w:szCs w:val="20"/>
        </w:rPr>
        <w:tab/>
      </w:r>
      <w:r>
        <w:rPr>
          <w:rFonts w:ascii="Consolas" w:eastAsiaTheme="minorHAnsi" w:hAnsi="Consolas" w:cs="Consolas"/>
          <w:color w:val="auto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data-sap-</w:t>
      </w:r>
      <w:proofErr w:type="spellStart"/>
      <w:r>
        <w:rPr>
          <w:rFonts w:ascii="Consolas" w:eastAsiaTheme="minorHAnsi" w:hAnsi="Consolas" w:cs="Consolas"/>
          <w:color w:val="7F007F"/>
          <w:sz w:val="20"/>
          <w:szCs w:val="20"/>
        </w:rPr>
        <w:t>ui</w:t>
      </w:r>
      <w:proofErr w:type="spellEnd"/>
      <w:r>
        <w:rPr>
          <w:rFonts w:ascii="Consolas" w:eastAsiaTheme="minorHAnsi" w:hAnsi="Consolas" w:cs="Consolas"/>
          <w:color w:val="7F007F"/>
          <w:sz w:val="20"/>
          <w:szCs w:val="20"/>
        </w:rPr>
        <w:t>-theme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sap_bluecrystal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F55D12" w:rsidRDefault="00F55D12" w:rsidP="00F55D1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script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F55D12" w:rsidRDefault="00F55D12" w:rsidP="00F55D1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only load the mobile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lib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"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sap.m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>" and the "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sap_bluecrystal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>" theme --&gt;</w:t>
      </w:r>
    </w:p>
    <w:p w:rsidR="00F55D12" w:rsidRDefault="00F55D12" w:rsidP="00F55D1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F55D12" w:rsidRDefault="00F55D12" w:rsidP="00F55D1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F55D12" w:rsidRDefault="00F55D12" w:rsidP="00F55D1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6B0C80" w:rsidRDefault="00F55D12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6B0C80">
        <w:rPr>
          <w:rFonts w:ascii="Consolas" w:eastAsiaTheme="minorHAnsi" w:hAnsi="Consolas" w:cs="Consolas"/>
          <w:color w:val="000000"/>
          <w:sz w:val="20"/>
          <w:szCs w:val="20"/>
        </w:rPr>
        <w:t>sap.ui.localResources</w:t>
      </w:r>
      <w:proofErr w:type="spellEnd"/>
      <w:r w:rsidR="006B0C80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="006B0C80">
        <w:rPr>
          <w:rFonts w:ascii="Consolas" w:eastAsiaTheme="minorHAnsi" w:hAnsi="Consolas" w:cs="Consolas"/>
          <w:color w:val="2A00FF"/>
          <w:sz w:val="20"/>
          <w:szCs w:val="20"/>
        </w:rPr>
        <w:t>"sapui5_list"</w:t>
      </w:r>
      <w:r w:rsidR="006B0C80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app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sap.m.App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initialPage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"Categories"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});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Categ_page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sap.ui.view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"Categories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viewName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"sapui5_list.main"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sap.ui.core.mvc.ViewType.JS</w:t>
      </w:r>
      <w:proofErr w:type="spellEnd"/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Prod_page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sap.ui.view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"Products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viewName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"sapui5_list.ProductList"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sap.ui.core.mvc.ViewType.JS</w:t>
      </w:r>
      <w:proofErr w:type="spellEnd"/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app.addPage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Categ_page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addPage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Prod_page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55D12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app.placeAt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"content"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r w:rsidR="00F55D12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="00F55D12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="00F55D12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="00F55D12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F55D12" w:rsidRDefault="00F55D12" w:rsidP="00F55D1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script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F55D12" w:rsidRDefault="00F55D12" w:rsidP="00F55D1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F55D12" w:rsidRDefault="00F55D12" w:rsidP="00F55D1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F55D12" w:rsidRDefault="00F55D12" w:rsidP="00F55D1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sapUiBody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u w:val="single"/>
        </w:rPr>
        <w:t>role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"application"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F55D12" w:rsidRDefault="00F55D12" w:rsidP="00F55D1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div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div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F55D12" w:rsidRDefault="00F55D12" w:rsidP="00F55D1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F55D12" w:rsidRDefault="00F55D12" w:rsidP="00F55D12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F55D12" w:rsidRDefault="00F55D12" w:rsidP="00F55D12">
      <w:pPr>
        <w:pStyle w:val="Heading2"/>
      </w:pPr>
      <w:r>
        <w:t>Main.control.js</w:t>
      </w:r>
    </w:p>
    <w:p w:rsidR="00F55D12" w:rsidRDefault="00F55D12" w:rsidP="00F55D1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sap.ui.controller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"sui5_demo2.main"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{</w:t>
      </w:r>
    </w:p>
    <w:p w:rsidR="00F55D12" w:rsidRDefault="00F55D12" w:rsidP="00F55D1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6B0C80" w:rsidRDefault="006B0C80" w:rsidP="00F55D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onInit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() {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sap.ui.model.odata.v2.ODataModel(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2A00FF"/>
          <w:sz w:val="20"/>
          <w:szCs w:val="20"/>
        </w:rPr>
        <w:t>"proxy/http/services.odata.org/V2/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Northwind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Northwind.svc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/"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json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);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setModel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'data1'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},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handleRowPress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(e){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name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e.getParameter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listItem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path1 = name.oBindingContexts.data1.sPath;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item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'data1'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getProperty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(path1);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},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aButtonClicked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(){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app.to(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"Products"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6B0C80" w:rsidRDefault="006B0C80" w:rsidP="006B0C80">
      <w:pPr>
        <w:pStyle w:val="Heading2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F55D12" w:rsidRDefault="00F55D12" w:rsidP="006B0C80">
      <w:pPr>
        <w:pStyle w:val="Heading2"/>
      </w:pPr>
      <w:r>
        <w:t>Main.view.js</w:t>
      </w:r>
    </w:p>
    <w:p w:rsidR="00B63D31" w:rsidRDefault="00B63D31" w:rsidP="00B63D3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sap.ui.jsview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"sui5_demo2.main"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{</w:t>
      </w:r>
    </w:p>
    <w:p w:rsidR="00B63D31" w:rsidRDefault="00B63D31" w:rsidP="00B63D3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B63D31" w:rsidRDefault="00B63D31" w:rsidP="00B63D3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</w:rPr>
        <w:t>/**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Specifies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the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Controller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belonging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to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View.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:rsidR="00B63D31" w:rsidRDefault="00B63D31" w:rsidP="00B63D3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3F5FBF"/>
          <w:sz w:val="20"/>
          <w:szCs w:val="20"/>
        </w:rPr>
        <w:t>*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the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that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it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not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implemented,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that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"null"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returned,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View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does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not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have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Controller.</w:t>
      </w:r>
    </w:p>
    <w:p w:rsidR="00B63D31" w:rsidRDefault="00B63D31" w:rsidP="00B63D3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</w:rPr>
        <w:t>*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memberOf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sui5_demo2.main</w:t>
      </w:r>
    </w:p>
    <w:p w:rsidR="00B63D31" w:rsidRDefault="00B63D31" w:rsidP="00B63D3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</w:rPr>
        <w:t>*/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:rsidR="00B63D31" w:rsidRDefault="00B63D31" w:rsidP="00B63D3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getControllerName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() {</w:t>
      </w:r>
    </w:p>
    <w:p w:rsidR="00B63D31" w:rsidRDefault="00B63D31" w:rsidP="00B63D3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"sui5_demo2.main"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B63D31" w:rsidRDefault="00B63D31" w:rsidP="00B63D3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},</w:t>
      </w:r>
    </w:p>
    <w:p w:rsidR="00B63D31" w:rsidRDefault="00B63D31" w:rsidP="00B63D3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B63D31" w:rsidRDefault="00B63D31" w:rsidP="00B63D3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</w:rPr>
        <w:t>/**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Is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initially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called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once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after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the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Controller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has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been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instantiated.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It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the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place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where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the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UI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constructed.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:rsidR="00B63D31" w:rsidRDefault="00B63D31" w:rsidP="00B63D3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</w:rPr>
        <w:t>*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Since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the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Controller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given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to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method,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its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event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handlers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can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be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attached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right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away.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:rsidR="00B63D31" w:rsidRDefault="00B63D31" w:rsidP="00B63D3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</w:rPr>
        <w:t>*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memberOf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sui5_demo2.main</w:t>
      </w:r>
    </w:p>
    <w:p w:rsidR="00B63D31" w:rsidRDefault="00B63D31" w:rsidP="00B63D3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</w:rPr>
        <w:t>*/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:rsidR="006B0C80" w:rsidRDefault="00B63D31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6B0C80">
        <w:rPr>
          <w:rFonts w:ascii="Consolas" w:eastAsiaTheme="minorHAnsi" w:hAnsi="Consolas" w:cs="Consolas"/>
          <w:color w:val="000000"/>
          <w:sz w:val="20"/>
          <w:szCs w:val="20"/>
        </w:rPr>
        <w:t>createContent</w:t>
      </w:r>
      <w:proofErr w:type="spellEnd"/>
      <w:r w:rsidR="006B0C80">
        <w:rPr>
          <w:rFonts w:ascii="Consolas" w:eastAsiaTheme="minorHAnsi" w:hAnsi="Consolas" w:cs="Consolas"/>
          <w:color w:val="000000"/>
          <w:sz w:val="20"/>
          <w:szCs w:val="20"/>
        </w:rPr>
        <w:t xml:space="preserve"> :</w:t>
      </w:r>
      <w:proofErr w:type="gramEnd"/>
      <w:r w:rsidR="006B0C80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="006B0C80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 w:rsidR="006B0C80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="006B0C80">
        <w:rPr>
          <w:rFonts w:ascii="Consolas" w:eastAsiaTheme="minorHAnsi" w:hAnsi="Consolas" w:cs="Consolas"/>
          <w:color w:val="000000"/>
          <w:sz w:val="20"/>
          <w:szCs w:val="20"/>
        </w:rPr>
        <w:t>oController</w:t>
      </w:r>
      <w:proofErr w:type="spellEnd"/>
      <w:r w:rsidR="006B0C80"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oTable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sap.m.Table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"table1"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headerText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"Categories"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mode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sap.m.ListMode.SingleSelect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select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oController.handleRowPress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columns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 [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sap.m.Column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({header: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"ID"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})}),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sap.m.Column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({header: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"Name"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})}),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sap.m.Column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({header: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"Description"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})})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]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otemplate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sap.m.ColumnListItem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cells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 [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"{data1&gt;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CategoryID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}"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"{data1&gt;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CategoryName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}"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"{data1&gt;Description}"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]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oTable.bindItems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  <w:proofErr w:type="gramEnd"/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path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"data1&gt;/Categories"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template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otemplate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aButton.setText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"click this button"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63D31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aButton.attachPress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oController.aButtonClicked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r w:rsidR="00B63D31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B63D31" w:rsidRDefault="00B63D31" w:rsidP="00B63D3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6B0C80" w:rsidRDefault="00B63D31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6B0C80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 w:rsidR="006B0C80">
        <w:rPr>
          <w:rFonts w:ascii="Consolas" w:eastAsiaTheme="minorHAnsi" w:hAnsi="Consolas" w:cs="Consolas"/>
          <w:color w:val="000000"/>
          <w:sz w:val="20"/>
          <w:szCs w:val="20"/>
        </w:rPr>
        <w:t xml:space="preserve"> page1 = </w:t>
      </w:r>
      <w:r w:rsidR="006B0C80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="006B0C80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="006B0C80">
        <w:rPr>
          <w:rFonts w:ascii="Consolas" w:eastAsiaTheme="minorHAnsi" w:hAnsi="Consolas" w:cs="Consolas"/>
          <w:color w:val="000000"/>
          <w:sz w:val="20"/>
          <w:szCs w:val="20"/>
        </w:rPr>
        <w:t>sap.m.Page</w:t>
      </w:r>
      <w:proofErr w:type="spellEnd"/>
      <w:r w:rsidR="006B0C80"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title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"Categories"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enableScrolling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content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 [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aButton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oTable</w:t>
      </w:r>
      <w:proofErr w:type="spellEnd"/>
      <w:proofErr w:type="gramEnd"/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>//list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]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page1;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});</w:t>
      </w:r>
    </w:p>
    <w:p w:rsidR="001C13E9" w:rsidRDefault="001C13E9" w:rsidP="006B0C80">
      <w:pPr>
        <w:pStyle w:val="Heading2"/>
      </w:pPr>
      <w:r>
        <w:t>P</w:t>
      </w:r>
      <w:r w:rsidR="006B0C80">
        <w:t>roductList</w:t>
      </w:r>
      <w:r>
        <w:t>.control.js</w:t>
      </w:r>
    </w:p>
    <w:p w:rsidR="001C13E9" w:rsidRDefault="001C13E9" w:rsidP="001C13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sap.ui.controller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"sui5_demo2.page2"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{});</w:t>
      </w:r>
    </w:p>
    <w:p w:rsidR="001C13E9" w:rsidRDefault="001C13E9" w:rsidP="001C13E9">
      <w:pPr>
        <w:pStyle w:val="Heading2"/>
      </w:pPr>
      <w:r>
        <w:t>P</w:t>
      </w:r>
      <w:r w:rsidR="006B0C80">
        <w:t>roductList</w:t>
      </w:r>
      <w:r>
        <w:t>.view.js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sap.ui.jsview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"sapui5_list.ProductList"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{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getControllerName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() {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"sapui5_list.ProductList"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},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createContent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oController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page1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title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"Products"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enableScrolling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showNavButton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navButtonPress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(){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app.back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},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content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 [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 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]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page1;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6B0C80" w:rsidRDefault="006B0C80" w:rsidP="006B0C8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F55D12" w:rsidRPr="000E6E9E" w:rsidRDefault="006B0C80" w:rsidP="006B0C80">
      <w:r>
        <w:rPr>
          <w:rFonts w:ascii="Consolas" w:eastAsiaTheme="minorHAnsi" w:hAnsi="Consolas" w:cs="Consolas"/>
          <w:color w:val="000000"/>
          <w:sz w:val="20"/>
          <w:szCs w:val="20"/>
        </w:rPr>
        <w:t>});</w:t>
      </w:r>
    </w:p>
    <w:sectPr w:rsidR="00F55D12" w:rsidRPr="000E6E9E" w:rsidSect="00D72033">
      <w:headerReference w:type="default" r:id="rId14"/>
      <w:footerReference w:type="even" r:id="rId15"/>
      <w:footerReference w:type="default" r:id="rId16"/>
      <w:headerReference w:type="first" r:id="rId17"/>
      <w:pgSz w:w="11900" w:h="16820"/>
      <w:pgMar w:top="1985" w:right="1134" w:bottom="1985" w:left="1134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2EC" w:rsidRDefault="004922EC">
      <w:r>
        <w:separator/>
      </w:r>
    </w:p>
  </w:endnote>
  <w:endnote w:type="continuationSeparator" w:id="0">
    <w:p w:rsidR="004922EC" w:rsidRDefault="00492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 w:rsidP="00E52A1D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:rsidR="00637BD8" w:rsidRDefault="00637BD8" w:rsidP="00E52A1D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 w:rsidP="00E52A1D">
    <w:pPr>
      <w:ind w:right="36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6BB19441" wp14:editId="1A568542">
              <wp:simplePos x="0" y="0"/>
              <wp:positionH relativeFrom="page">
                <wp:posOffset>629920</wp:posOffset>
              </wp:positionH>
              <wp:positionV relativeFrom="page">
                <wp:posOffset>9861550</wp:posOffset>
              </wp:positionV>
              <wp:extent cx="5347970" cy="471805"/>
              <wp:effectExtent l="0" t="6350" r="3810" b="444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Pr="00E52A1D" w:rsidRDefault="00637BD8" w:rsidP="00E52A1D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E52A1D">
                            <w:rPr>
                              <w:sz w:val="16"/>
                              <w:szCs w:val="16"/>
                            </w:rPr>
                            <w:br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instrText>PAGE</w:instrTex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012D7">
                            <w:rPr>
                              <w:noProof/>
                              <w:color w:val="0175AD" w:themeColor="text1"/>
                              <w:sz w:val="16"/>
                              <w:szCs w:val="16"/>
                            </w:rPr>
                            <w:t>2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FILENAME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Document1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49.6pt;margin-top:776.5pt;width:421.1pt;height:37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" filled="f" stroked="f">
              <v:textbox inset=",7.2pt,,7.2pt">
                <w:txbxContent>
                  <w:p w:rsidR="00637BD8" w:rsidRPr="00E52A1D" w:rsidRDefault="00637BD8" w:rsidP="00E52A1D">
                    <w:pPr>
                      <w:rPr>
                        <w:color w:val="FFFFFF" w:themeColor="background1"/>
                        <w:sz w:val="16"/>
                        <w:szCs w:val="16"/>
                      </w:rPr>
                    </w:pPr>
                    <w:r w:rsidRPr="00E52A1D">
                      <w:rPr>
                        <w:sz w:val="16"/>
                        <w:szCs w:val="16"/>
                      </w:rPr>
                      <w:br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Page 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begin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instrText>PAGE</w:instrTex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separate"/>
                    </w:r>
                    <w:r w:rsidR="006012D7">
                      <w:rPr>
                        <w:noProof/>
                        <w:color w:val="0175AD" w:themeColor="text1"/>
                        <w:sz w:val="16"/>
                        <w:szCs w:val="16"/>
                      </w:rPr>
                      <w:t>2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end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 xml:space="preserve">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FILENAME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noProof/>
                        <w:sz w:val="16"/>
                        <w:szCs w:val="16"/>
                      </w:rPr>
                      <w:t>Document1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2EC" w:rsidRDefault="004922EC">
      <w:r>
        <w:separator/>
      </w:r>
    </w:p>
  </w:footnote>
  <w:footnote w:type="continuationSeparator" w:id="0">
    <w:p w:rsidR="004922EC" w:rsidRDefault="00492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1FD6CD03" wp14:editId="55004F43">
              <wp:simplePos x="0" y="0"/>
              <wp:positionH relativeFrom="page">
                <wp:posOffset>629920</wp:posOffset>
              </wp:positionH>
              <wp:positionV relativeFrom="page">
                <wp:posOffset>521970</wp:posOffset>
              </wp:positionV>
              <wp:extent cx="5347970" cy="471170"/>
              <wp:effectExtent l="0" t="0" r="0" b="0"/>
              <wp:wrapThrough wrapText="bothSides">
                <wp:wrapPolygon edited="0">
                  <wp:start x="103" y="1164"/>
                  <wp:lineTo x="103" y="18631"/>
                  <wp:lineTo x="21338" y="18631"/>
                  <wp:lineTo x="21338" y="1164"/>
                  <wp:lineTo x="103" y="1164"/>
                </wp:wrapPolygon>
              </wp:wrapThrough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Default="00637BD8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TITLE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Title, e.g. Statement of Work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SAVEDATE \@ "dd MMMM yyyy"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012D7">
                            <w:rPr>
                              <w:noProof/>
                              <w:sz w:val="16"/>
                              <w:szCs w:val="16"/>
                            </w:rPr>
                            <w:t>03 July 2015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="00637BD8" w:rsidRPr="00D72033" w:rsidRDefault="00637BD8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SUBJECT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Subject, e.g. Client </w:t>
                          </w:r>
                          <w:proofErr w:type="gramStart"/>
                          <w:r>
                            <w:rPr>
                              <w:sz w:val="16"/>
                              <w:szCs w:val="16"/>
                            </w:rPr>
                            <w:t>A</w:t>
                          </w:r>
                          <w:proofErr w:type="gramEnd"/>
                          <w:r>
                            <w:rPr>
                              <w:sz w:val="16"/>
                              <w:szCs w:val="16"/>
                            </w:rPr>
                            <w:t xml:space="preserve"> Project X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49.6pt;margin-top:41.1pt;width:421.1pt;height:37.1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" filled="f" stroked="f">
              <v:textbox inset=",7.2pt,,7.2pt">
                <w:txbxContent>
                  <w:p w:rsidR="00637BD8" w:rsidRDefault="00637BD8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TITLE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Title, e.g. Statement of Work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SAVEDATE \@ "dd MMMM yyyy"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6012D7">
                      <w:rPr>
                        <w:noProof/>
                        <w:sz w:val="16"/>
                        <w:szCs w:val="16"/>
                      </w:rPr>
                      <w:t>03 July 2015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:rsidR="00637BD8" w:rsidRPr="00D72033" w:rsidRDefault="00637BD8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SUBJECT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 xml:space="preserve">Subject, e.g. Client 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A</w:t>
                    </w:r>
                    <w:proofErr w:type="gramEnd"/>
                    <w:r>
                      <w:rPr>
                        <w:sz w:val="16"/>
                        <w:szCs w:val="16"/>
                      </w:rPr>
                      <w:t xml:space="preserve"> Project X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1" layoutInCell="1" allowOverlap="1" wp14:anchorId="38524772" wp14:editId="6338335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6026" cy="10701338"/>
          <wp:effectExtent l="0" t="0" r="3175" b="0"/>
          <wp:wrapNone/>
          <wp:docPr id="2" name="Picture 2" descr="Bod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d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6" cy="107013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3C597E2" wp14:editId="2E60AD18">
              <wp:simplePos x="0" y="0"/>
              <wp:positionH relativeFrom="page">
                <wp:posOffset>629920</wp:posOffset>
              </wp:positionH>
              <wp:positionV relativeFrom="page">
                <wp:posOffset>9862185</wp:posOffset>
              </wp:positionV>
              <wp:extent cx="6174105" cy="471805"/>
              <wp:effectExtent l="0" t="0" r="3175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4105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Pr="00740265" w:rsidRDefault="00637BD8" w:rsidP="00740265">
                          <w:pPr>
                            <w:tabs>
                              <w:tab w:val="left" w:pos="1134"/>
                              <w:tab w:val="left" w:pos="1418"/>
                              <w:tab w:val="left" w:pos="1814"/>
                              <w:tab w:val="left" w:pos="1985"/>
                              <w:tab w:val="left" w:pos="3969"/>
                            </w:tabs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4147EC">
                            <w:rPr>
                              <w:color w:val="616265"/>
                              <w:sz w:val="16"/>
                            </w:rPr>
                            <w:t>BPSE Consulting Pty Ltd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ABN 39 123 457 769 53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53 W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alker Street, North Sydney NSW 2060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br/>
                            <w:t xml:space="preserve">Email: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info@bpse.com.au</w:t>
                          </w:r>
                          <w:r w:rsidRPr="002300EB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Office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: +61 2 9045 0238</w:t>
                          </w:r>
                          <w:r w:rsidRPr="002300EB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b/>
                              <w:color w:val="FFA200"/>
                              <w:sz w:val="16"/>
                            </w:rPr>
                            <w:t>www.bpse.com.au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49.6pt;margin-top:776.55pt;width:486.15pt;height:37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" filled="f" stroked="f">
              <v:textbox inset=",7.2pt,,7.2pt">
                <w:txbxContent>
                  <w:p w:rsidR="00637BD8" w:rsidRPr="00740265" w:rsidRDefault="00637BD8" w:rsidP="00740265">
                    <w:pPr>
                      <w:tabs>
                        <w:tab w:val="left" w:pos="1134"/>
                        <w:tab w:val="left" w:pos="1418"/>
                        <w:tab w:val="left" w:pos="1814"/>
                        <w:tab w:val="left" w:pos="1985"/>
                        <w:tab w:val="left" w:pos="3969"/>
                      </w:tabs>
                      <w:rPr>
                        <w:color w:val="FFFFFF" w:themeColor="background1"/>
                        <w:sz w:val="16"/>
                      </w:rPr>
                    </w:pPr>
                    <w:r w:rsidRPr="004147EC">
                      <w:rPr>
                        <w:color w:val="616265"/>
                        <w:sz w:val="16"/>
                      </w:rPr>
                      <w:t>BPSE Consulting Pty Ltd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ABN 39 123 457 769 53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616265"/>
                        <w:sz w:val="16"/>
                      </w:rPr>
                      <w:t>53 W</w:t>
                    </w:r>
                    <w:r w:rsidRPr="004147EC">
                      <w:rPr>
                        <w:color w:val="616265"/>
                        <w:sz w:val="16"/>
                      </w:rPr>
                      <w:t>alker Street, North Sydney NSW 2060</w:t>
                    </w:r>
                    <w:r w:rsidRPr="004147EC">
                      <w:rPr>
                        <w:color w:val="616265"/>
                        <w:sz w:val="16"/>
                      </w:rPr>
                      <w:br/>
                      <w:t xml:space="preserve">Email: </w:t>
                    </w:r>
                    <w:r>
                      <w:rPr>
                        <w:color w:val="616265"/>
                        <w:sz w:val="16"/>
                      </w:rPr>
                      <w:t>info@bpse.com.au</w:t>
                    </w:r>
                    <w:r w:rsidRPr="002300EB">
                      <w:rPr>
                        <w:color w:val="FFFFFF" w:themeColor="background1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Office</w:t>
                    </w:r>
                    <w:r>
                      <w:rPr>
                        <w:color w:val="616265"/>
                        <w:sz w:val="16"/>
                      </w:rPr>
                      <w:t>: +61 2 9045 0238</w:t>
                    </w:r>
                    <w:r w:rsidRPr="002300EB">
                      <w:rPr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b/>
                        <w:color w:val="FFA200"/>
                        <w:sz w:val="16"/>
                      </w:rPr>
                      <w:t>www.bpse.com.au</w:t>
                    </w:r>
                  </w:p>
                </w:txbxContent>
              </v:textbox>
              <w10:wrap type="tight" anchorx="page" anchory="page"/>
              <w10:anchorlock/>
            </v:shape>
          </w:pict>
        </mc:Fallback>
      </mc:AlternateContent>
    </w:r>
    <w:r w:rsidRPr="00455C6D">
      <w:rPr>
        <w:noProof/>
      </w:rPr>
      <w:drawing>
        <wp:anchor distT="0" distB="0" distL="114300" distR="114300" simplePos="0" relativeHeight="251664384" behindDoc="1" locked="1" layoutInCell="1" allowOverlap="1" wp14:anchorId="5839BF9D" wp14:editId="3A78CAEB">
          <wp:simplePos x="0" y="0"/>
          <wp:positionH relativeFrom="page">
            <wp:posOffset>6350</wp:posOffset>
          </wp:positionH>
          <wp:positionV relativeFrom="page">
            <wp:posOffset>-3810</wp:posOffset>
          </wp:positionV>
          <wp:extent cx="7566025" cy="10701337"/>
          <wp:effectExtent l="25400" t="0" r="3175" b="0"/>
          <wp:wrapNone/>
          <wp:docPr id="3" name="Picture 3" descr="Titl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tl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5" cy="107013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46E518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C5092E"/>
    <w:multiLevelType w:val="hybridMultilevel"/>
    <w:tmpl w:val="9A60EAA6"/>
    <w:lvl w:ilvl="0" w:tplc="4F0606D0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607FA"/>
    <w:multiLevelType w:val="hybridMultilevel"/>
    <w:tmpl w:val="46022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32C84"/>
    <w:multiLevelType w:val="hybridMultilevel"/>
    <w:tmpl w:val="2C900D4A"/>
    <w:lvl w:ilvl="0" w:tplc="A114280E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FA564E"/>
    <w:multiLevelType w:val="hybridMultilevel"/>
    <w:tmpl w:val="5B34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F97BFF"/>
    <w:multiLevelType w:val="hybridMultilevel"/>
    <w:tmpl w:val="247641DE"/>
    <w:lvl w:ilvl="0" w:tplc="A6FCC1F4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4"/>
  </w:num>
  <w:num w:numId="13">
    <w:abstractNumId w:val="5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09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2D"/>
    <w:rsid w:val="000053A1"/>
    <w:rsid w:val="0003347F"/>
    <w:rsid w:val="00045AF0"/>
    <w:rsid w:val="00063AEE"/>
    <w:rsid w:val="00076010"/>
    <w:rsid w:val="000A1920"/>
    <w:rsid w:val="000C0B75"/>
    <w:rsid w:val="000C1703"/>
    <w:rsid w:val="000D47A5"/>
    <w:rsid w:val="000E6E9E"/>
    <w:rsid w:val="0018356F"/>
    <w:rsid w:val="001A23CF"/>
    <w:rsid w:val="001A2824"/>
    <w:rsid w:val="001A4E37"/>
    <w:rsid w:val="001C13E9"/>
    <w:rsid w:val="001C5D1B"/>
    <w:rsid w:val="002300EB"/>
    <w:rsid w:val="0023148A"/>
    <w:rsid w:val="002A6AFC"/>
    <w:rsid w:val="002F0AF2"/>
    <w:rsid w:val="002F7A8C"/>
    <w:rsid w:val="00346D57"/>
    <w:rsid w:val="00360B31"/>
    <w:rsid w:val="00365E35"/>
    <w:rsid w:val="003777D5"/>
    <w:rsid w:val="003D6B1D"/>
    <w:rsid w:val="003E5138"/>
    <w:rsid w:val="003E6948"/>
    <w:rsid w:val="003F5DD9"/>
    <w:rsid w:val="0041225D"/>
    <w:rsid w:val="004147EC"/>
    <w:rsid w:val="00434B07"/>
    <w:rsid w:val="0045551D"/>
    <w:rsid w:val="00455C6D"/>
    <w:rsid w:val="00475491"/>
    <w:rsid w:val="004922EC"/>
    <w:rsid w:val="004E78CB"/>
    <w:rsid w:val="005034CB"/>
    <w:rsid w:val="00520180"/>
    <w:rsid w:val="00526FC0"/>
    <w:rsid w:val="00581949"/>
    <w:rsid w:val="0058238B"/>
    <w:rsid w:val="0058358B"/>
    <w:rsid w:val="005C48E0"/>
    <w:rsid w:val="005E6083"/>
    <w:rsid w:val="005F5355"/>
    <w:rsid w:val="006012D7"/>
    <w:rsid w:val="00622069"/>
    <w:rsid w:val="00637BD8"/>
    <w:rsid w:val="00644223"/>
    <w:rsid w:val="0065577E"/>
    <w:rsid w:val="0067597B"/>
    <w:rsid w:val="006B0C80"/>
    <w:rsid w:val="006E0E5B"/>
    <w:rsid w:val="00700FC2"/>
    <w:rsid w:val="00702E52"/>
    <w:rsid w:val="00730113"/>
    <w:rsid w:val="00735CDB"/>
    <w:rsid w:val="00740265"/>
    <w:rsid w:val="00752E20"/>
    <w:rsid w:val="0076465F"/>
    <w:rsid w:val="007770B4"/>
    <w:rsid w:val="0078498F"/>
    <w:rsid w:val="0079264A"/>
    <w:rsid w:val="00792834"/>
    <w:rsid w:val="00793F25"/>
    <w:rsid w:val="008131CF"/>
    <w:rsid w:val="00871452"/>
    <w:rsid w:val="00887F57"/>
    <w:rsid w:val="0089565F"/>
    <w:rsid w:val="00895A04"/>
    <w:rsid w:val="008A549B"/>
    <w:rsid w:val="008F5399"/>
    <w:rsid w:val="00901DFC"/>
    <w:rsid w:val="00974A64"/>
    <w:rsid w:val="00996418"/>
    <w:rsid w:val="009B599B"/>
    <w:rsid w:val="009E0D00"/>
    <w:rsid w:val="009E234D"/>
    <w:rsid w:val="00A12968"/>
    <w:rsid w:val="00A15A80"/>
    <w:rsid w:val="00A463D6"/>
    <w:rsid w:val="00A62C62"/>
    <w:rsid w:val="00A93B47"/>
    <w:rsid w:val="00AC1843"/>
    <w:rsid w:val="00B63D31"/>
    <w:rsid w:val="00B702FC"/>
    <w:rsid w:val="00B75358"/>
    <w:rsid w:val="00B75C8B"/>
    <w:rsid w:val="00B86AA4"/>
    <w:rsid w:val="00BD6BC1"/>
    <w:rsid w:val="00BD6CFE"/>
    <w:rsid w:val="00C33E31"/>
    <w:rsid w:val="00C34700"/>
    <w:rsid w:val="00C6302C"/>
    <w:rsid w:val="00C707CB"/>
    <w:rsid w:val="00C75496"/>
    <w:rsid w:val="00C8646B"/>
    <w:rsid w:val="00CB1ADB"/>
    <w:rsid w:val="00CC4037"/>
    <w:rsid w:val="00D125F5"/>
    <w:rsid w:val="00D22B8B"/>
    <w:rsid w:val="00D23A85"/>
    <w:rsid w:val="00D3669C"/>
    <w:rsid w:val="00D46126"/>
    <w:rsid w:val="00D664C0"/>
    <w:rsid w:val="00D67DC3"/>
    <w:rsid w:val="00D7033A"/>
    <w:rsid w:val="00D72033"/>
    <w:rsid w:val="00DB1016"/>
    <w:rsid w:val="00DC0754"/>
    <w:rsid w:val="00DF4DA4"/>
    <w:rsid w:val="00E127B9"/>
    <w:rsid w:val="00E171FC"/>
    <w:rsid w:val="00E22ED7"/>
    <w:rsid w:val="00E52A1D"/>
    <w:rsid w:val="00E71F1C"/>
    <w:rsid w:val="00E9359D"/>
    <w:rsid w:val="00EC5FCB"/>
    <w:rsid w:val="00F068BD"/>
    <w:rsid w:val="00F55D12"/>
    <w:rsid w:val="00F57E09"/>
    <w:rsid w:val="00F76D15"/>
    <w:rsid w:val="00F76ED4"/>
    <w:rsid w:val="00F92620"/>
    <w:rsid w:val="00F93436"/>
    <w:rsid w:val="00F94ABA"/>
    <w:rsid w:val="00FB33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223"/>
    <w:rPr>
      <w:color w:val="F47929" w:themeColor="hyperlink"/>
      <w:u w:val="single"/>
    </w:rPr>
  </w:style>
  <w:style w:type="paragraph" w:styleId="NoSpacing">
    <w:name w:val="No Spacing"/>
    <w:uiPriority w:val="1"/>
    <w:qFormat/>
    <w:rsid w:val="00D3669C"/>
    <w:pPr>
      <w:spacing w:after="0"/>
    </w:pPr>
    <w:rPr>
      <w:rFonts w:ascii="Helvetica Neue" w:eastAsiaTheme="minorEastAsia" w:hAnsi="Helvetica Neue"/>
      <w:color w:val="616265" w:themeColor="text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223"/>
    <w:rPr>
      <w:color w:val="F47929" w:themeColor="hyperlink"/>
      <w:u w:val="single"/>
    </w:rPr>
  </w:style>
  <w:style w:type="paragraph" w:styleId="NoSpacing">
    <w:name w:val="No Spacing"/>
    <w:uiPriority w:val="1"/>
    <w:qFormat/>
    <w:rsid w:val="00D3669C"/>
    <w:pPr>
      <w:spacing w:after="0"/>
    </w:pPr>
    <w:rPr>
      <w:rFonts w:ascii="Helvetica Neue" w:eastAsiaTheme="minorEastAsia" w:hAnsi="Helvetica Neue"/>
      <w:color w:val="61626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rren\Google%20Drive\BPSE%20Team%20Files\TP-2013-27%20Rebranding\Logo%20and%20corporate%20identity\03%20Corporate%20identity%20finalization\Templates\Document%20Template%20ball%20top%20right.dotx" TargetMode="External"/></Relationships>
</file>

<file path=word/theme/theme1.xml><?xml version="1.0" encoding="utf-8"?>
<a:theme xmlns:a="http://schemas.openxmlformats.org/drawingml/2006/main" name="BPSE Office Them">
  <a:themeElements>
    <a:clrScheme name="BPSE Colours">
      <a:dk1>
        <a:srgbClr val="0175AD"/>
      </a:dk1>
      <a:lt1>
        <a:srgbClr val="FFFFFF"/>
      </a:lt1>
      <a:dk2>
        <a:srgbClr val="616265"/>
      </a:dk2>
      <a:lt2>
        <a:srgbClr val="DFE5E6"/>
      </a:lt2>
      <a:accent1>
        <a:srgbClr val="0175AD"/>
      </a:accent1>
      <a:accent2>
        <a:srgbClr val="F2AF32"/>
      </a:accent2>
      <a:accent3>
        <a:srgbClr val="616265"/>
      </a:accent3>
      <a:accent4>
        <a:srgbClr val="7E99AA"/>
      </a:accent4>
      <a:accent5>
        <a:srgbClr val="F47929"/>
      </a:accent5>
      <a:accent6>
        <a:srgbClr val="DFE5E6"/>
      </a:accent6>
      <a:hlink>
        <a:srgbClr val="F47929"/>
      </a:hlink>
      <a:folHlink>
        <a:srgbClr val="7E99AA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ball top right</Template>
  <TotalTime>41</TotalTime>
  <Pages>11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Title, e.g. Statement of Work</vt:lpstr>
    </vt:vector>
  </TitlesOfParts>
  <Company>BPSE Consulting Pty Ltd</Company>
  <LinksUpToDate>false</LinksUpToDate>
  <CharactersWithSpaces>5869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Title, e.g. Statement of Work</dc:title>
  <dc:subject>Subject, e.g. Client A Project X</dc:subject>
  <dc:creator>Warren</dc:creator>
  <cp:lastModifiedBy>justine</cp:lastModifiedBy>
  <cp:revision>5</cp:revision>
  <cp:lastPrinted>2013-11-01T06:31:00Z</cp:lastPrinted>
  <dcterms:created xsi:type="dcterms:W3CDTF">2015-06-24T17:59:00Z</dcterms:created>
  <dcterms:modified xsi:type="dcterms:W3CDTF">2015-07-08T12:11:00Z</dcterms:modified>
</cp:coreProperties>
</file>