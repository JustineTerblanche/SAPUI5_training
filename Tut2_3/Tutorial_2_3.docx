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>Tutorial 2 and 3</w:t>
                            </w:r>
                            <w:r w:rsidR="004226B5">
                              <w:t xml:space="preserve"> – create a Simple HTML file containing JavaScript</w:t>
                            </w:r>
                            <w:r>
                              <w:t xml:space="preserve"> handling Variables and Control structures.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>Tutorial 2 and 3</w:t>
                      </w:r>
                      <w:r w:rsidR="004226B5">
                        <w:t xml:space="preserve"> – create a Simple HTML file containing JavaScript</w:t>
                      </w:r>
                      <w:r>
                        <w:t xml:space="preserve"> handling Variables and Control structures.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uses JavaScr</w:t>
      </w:r>
      <w:r w:rsidR="009B1D42">
        <w:t>ipt and handles variables</w:t>
      </w:r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F20B3" w:rsidRDefault="004F20B3" w:rsidP="004F20B3">
      <w:pPr>
        <w:pStyle w:val="Title"/>
      </w:pPr>
      <w:r>
        <w:t>Tutorial 2</w:t>
      </w:r>
    </w:p>
    <w:p w:rsidR="004F20B3" w:rsidRDefault="004F20B3" w:rsidP="004F20B3">
      <w:pPr>
        <w:pStyle w:val="Subtitle"/>
      </w:pPr>
      <w:r>
        <w:t xml:space="preserve">Variables and transferring variables. </w:t>
      </w:r>
    </w:p>
    <w:p w:rsidR="004F20B3" w:rsidRDefault="004F20B3" w:rsidP="004F20B3">
      <w:pPr>
        <w:pStyle w:val="Heading1"/>
      </w:pPr>
      <w:r>
        <w:t>Task 1:   Create the multiply function</w:t>
      </w:r>
    </w:p>
    <w:p w:rsidR="004F20B3" w:rsidRDefault="004F20B3" w:rsidP="004F20B3">
      <w:r>
        <w:t>Add a function to your script1.js file: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function multiply(a, b){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ab/>
        <w:t xml:space="preserve">var answ = a </w:t>
      </w:r>
      <w:r w:rsidRPr="00D23A85">
        <w:rPr>
          <w:rFonts w:ascii="Microsoft Yi Baiti" w:eastAsia="Microsoft Yi Baiti" w:hAnsi="Microsoft Yi Baiti"/>
          <w:color w:val="auto"/>
          <w:sz w:val="28"/>
        </w:rPr>
        <w:t>*</w:t>
      </w:r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b;</w:t>
      </w:r>
      <w:r w:rsidRPr="00D23A85">
        <w:rPr>
          <w:rFonts w:ascii="Microsoft Yi Baiti" w:eastAsia="Microsoft Yi Baiti" w:hAnsi="Microsoft Yi Baiti" w:hint="eastAsia"/>
          <w:color w:val="auto"/>
          <w:sz w:val="28"/>
        </w:rPr>
        <w:tab/>
      </w:r>
    </w:p>
    <w:p w:rsidR="004F20B3" w:rsidRPr="00D23A85" w:rsidRDefault="004F20B3" w:rsidP="004F20B3">
      <w:pPr>
        <w:ind w:firstLine="709"/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 xml:space="preserve"> return answ;</w:t>
      </w:r>
    </w:p>
    <w:p w:rsidR="004F20B3" w:rsidRPr="00D23A85" w:rsidRDefault="004F20B3" w:rsidP="004F20B3">
      <w:pPr>
        <w:ind w:firstLine="709"/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};</w:t>
      </w:r>
    </w:p>
    <w:p w:rsidR="004F20B3" w:rsidRDefault="004F20B3" w:rsidP="004F20B3">
      <w:pPr>
        <w:pStyle w:val="Heading1"/>
      </w:pPr>
      <w:r>
        <w:t>Task 2: Call the function when a button is pressed</w:t>
      </w:r>
    </w:p>
    <w:p w:rsidR="004F20B3" w:rsidRDefault="004F20B3" w:rsidP="004F20B3">
      <w:r>
        <w:t>In the button1() function, add a line that calls the multiply function, and the prints the result as an alert.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function button1(){</w:t>
      </w:r>
      <w:r w:rsidRPr="00D23A85">
        <w:rPr>
          <w:rFonts w:ascii="Microsoft Yi Baiti" w:eastAsia="Microsoft Yi Baiti" w:hAnsi="Microsoft Yi Baiti" w:hint="eastAsia"/>
          <w:color w:val="auto"/>
          <w:sz w:val="28"/>
        </w:rPr>
        <w:tab/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var answer = multiply(3, 4);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alert(answer);</w:t>
      </w:r>
    </w:p>
    <w:p w:rsidR="004F20B3" w:rsidRPr="00D23A85" w:rsidRDefault="004F20B3" w:rsidP="004F20B3">
      <w:pPr>
        <w:rPr>
          <w:rFonts w:ascii="Microsoft Yi Baiti" w:eastAsia="Microsoft Yi Baiti" w:hAnsi="Microsoft Yi Baiti"/>
          <w:color w:val="auto"/>
          <w:sz w:val="28"/>
        </w:rPr>
      </w:pPr>
      <w:r w:rsidRPr="00D23A85">
        <w:rPr>
          <w:rFonts w:ascii="Microsoft Yi Baiti" w:eastAsia="Microsoft Yi Baiti" w:hAnsi="Microsoft Yi Baiti" w:hint="eastAsia"/>
          <w:color w:val="auto"/>
          <w:sz w:val="28"/>
        </w:rPr>
        <w:t>};</w:t>
      </w:r>
    </w:p>
    <w:p w:rsidR="004F20B3" w:rsidRDefault="004F20B3" w:rsidP="004F20B3">
      <w:r>
        <w:lastRenderedPageBreak/>
        <w:t xml:space="preserve"> Run the application in the browser: the result should look as follow:</w:t>
      </w:r>
    </w:p>
    <w:p w:rsidR="004F20B3" w:rsidRDefault="004F20B3" w:rsidP="004F20B3">
      <w:r>
        <w:rPr>
          <w:noProof/>
        </w:rPr>
        <w:drawing>
          <wp:inline distT="0" distB="0" distL="0" distR="0" wp14:anchorId="41D50E78" wp14:editId="2598E1D8">
            <wp:extent cx="3562350" cy="21561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28" t="6000" r="78191" b="59500"/>
                    <a:stretch/>
                  </pic:blipFill>
                  <pic:spPr bwMode="auto">
                    <a:xfrm>
                      <a:off x="0" y="0"/>
                      <a:ext cx="3564725" cy="215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8E" w:rsidRDefault="002E248E" w:rsidP="002E248E">
      <w:pPr>
        <w:pStyle w:val="Heading2"/>
      </w:pPr>
      <w:r>
        <w:t>Script1.js</w:t>
      </w:r>
    </w:p>
    <w:p w:rsidR="002E248E" w:rsidRDefault="002E248E" w:rsidP="002E248E">
      <w:r>
        <w:t>function loaded(){</w:t>
      </w:r>
    </w:p>
    <w:p w:rsidR="002E248E" w:rsidRDefault="002E248E" w:rsidP="002E248E">
      <w:r>
        <w:tab/>
        <w:t>alert("page loaded");</w:t>
      </w:r>
    </w:p>
    <w:p w:rsidR="002E248E" w:rsidRDefault="002E248E" w:rsidP="002E248E">
      <w:r>
        <w:t>}</w:t>
      </w:r>
    </w:p>
    <w:p w:rsidR="002E248E" w:rsidRDefault="002E248E" w:rsidP="002E248E">
      <w:r>
        <w:t>function button1(){</w:t>
      </w:r>
    </w:p>
    <w:p w:rsidR="002E248E" w:rsidRDefault="002E248E" w:rsidP="002E248E">
      <w:r>
        <w:tab/>
        <w:t>var answer = multiply(3, 4);</w:t>
      </w:r>
    </w:p>
    <w:p w:rsidR="002E248E" w:rsidRDefault="002E248E" w:rsidP="002E248E">
      <w:r>
        <w:tab/>
        <w:t>alert(answer);</w:t>
      </w:r>
    </w:p>
    <w:p w:rsidR="002E248E" w:rsidRDefault="002E248E" w:rsidP="002E248E"/>
    <w:p w:rsidR="002E248E" w:rsidRDefault="002E248E" w:rsidP="002E248E">
      <w:r>
        <w:t>}</w:t>
      </w:r>
    </w:p>
    <w:p w:rsidR="002E248E" w:rsidRDefault="002E248E" w:rsidP="002E248E">
      <w:r>
        <w:t>function multiply(a, b){</w:t>
      </w:r>
    </w:p>
    <w:p w:rsidR="002E248E" w:rsidRDefault="002E248E" w:rsidP="002E248E">
      <w:r>
        <w:tab/>
        <w:t>var answ = a * b;</w:t>
      </w:r>
      <w:r>
        <w:tab/>
      </w:r>
    </w:p>
    <w:p w:rsidR="002E248E" w:rsidRDefault="002E248E" w:rsidP="002E248E">
      <w:r>
        <w:t xml:space="preserve"> return answ;</w:t>
      </w:r>
    </w:p>
    <w:p w:rsidR="002E248E" w:rsidRPr="002E248E" w:rsidRDefault="002E248E" w:rsidP="002E248E">
      <w:r>
        <w:t>};</w:t>
      </w:r>
    </w:p>
    <w:p w:rsidR="004F20B3" w:rsidRDefault="004F20B3" w:rsidP="004F20B3">
      <w:pPr>
        <w:spacing w:after="200"/>
      </w:pPr>
      <w:r>
        <w:br w:type="page"/>
      </w:r>
    </w:p>
    <w:p w:rsidR="004F20B3" w:rsidRDefault="004F20B3" w:rsidP="004F20B3">
      <w:pPr>
        <w:pStyle w:val="Title"/>
      </w:pPr>
      <w:r>
        <w:lastRenderedPageBreak/>
        <w:t>Tutorial 3</w:t>
      </w:r>
    </w:p>
    <w:p w:rsidR="004F20B3" w:rsidRDefault="004F20B3" w:rsidP="004F20B3">
      <w:pPr>
        <w:pStyle w:val="Subtitle"/>
      </w:pPr>
      <w:r>
        <w:t>Control structures</w:t>
      </w:r>
    </w:p>
    <w:p w:rsidR="004F20B3" w:rsidRDefault="004F20B3" w:rsidP="004F20B3">
      <w:pPr>
        <w:pStyle w:val="Heading1"/>
      </w:pPr>
      <w:r>
        <w:t>Task 1: Create a function that takes an array values</w:t>
      </w:r>
    </w:p>
    <w:p w:rsidR="004F20B3" w:rsidRDefault="004F20B3" w:rsidP="004F20B3">
      <w:r>
        <w:t>Write a function that takes an array, compare them to each other and return the highest value.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Function returnmax(arr){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}</w:t>
      </w:r>
    </w:p>
    <w:p w:rsidR="004F20B3" w:rsidRDefault="004F20B3" w:rsidP="004F20B3">
      <w:pPr>
        <w:pStyle w:val="Heading1"/>
      </w:pPr>
      <w:r>
        <w:t>Task 2: Create the array, call the function.</w:t>
      </w:r>
    </w:p>
    <w:p w:rsidR="004F20B3" w:rsidRDefault="004F20B3" w:rsidP="004F20B3">
      <w:r>
        <w:t>Create the array within the button1()</w:t>
      </w:r>
      <w:r>
        <w:tab/>
        <w:t>function, call the function and print its result as an alert:</w:t>
      </w:r>
    </w:p>
    <w:p w:rsidR="004F20B3" w:rsidRDefault="004F20B3" w:rsidP="004F20B3"/>
    <w:p w:rsidR="004F20B3" w:rsidRDefault="004F20B3" w:rsidP="004F20B3">
      <w:r>
        <w:t>Function button1(){</w:t>
      </w:r>
    </w:p>
    <w:p w:rsidR="004F20B3" w:rsidRDefault="004F20B3" w:rsidP="004F20B3">
      <w:r>
        <w:t>Var arrayO = new Array();</w:t>
      </w:r>
    </w:p>
    <w:p w:rsidR="004F20B3" w:rsidRDefault="004F20B3" w:rsidP="004F20B3">
      <w:r>
        <w:t>arrayO[0] = 1;</w:t>
      </w:r>
    </w:p>
    <w:p w:rsidR="004F20B3" w:rsidRDefault="004F20B3" w:rsidP="004F20B3">
      <w:r>
        <w:t>arrayO[1] = 5;</w:t>
      </w:r>
    </w:p>
    <w:p w:rsidR="004F20B3" w:rsidRDefault="004F20B3" w:rsidP="004F20B3">
      <w:r>
        <w:t>arrayO[2] = 4;</w:t>
      </w:r>
    </w:p>
    <w:p w:rsidR="004F20B3" w:rsidRDefault="004F20B3" w:rsidP="004F20B3">
      <w:r>
        <w:t>arrayO[3] = 3;</w:t>
      </w:r>
    </w:p>
    <w:p w:rsidR="004F20B3" w:rsidRDefault="004F20B3" w:rsidP="004F20B3">
      <w:r>
        <w:t>arrayO[4] = 6;</w:t>
      </w:r>
    </w:p>
    <w:p w:rsidR="004F20B3" w:rsidRDefault="004F20B3" w:rsidP="004F20B3">
      <w:r>
        <w:t>arrayO[5] = 2;</w:t>
      </w:r>
    </w:p>
    <w:p w:rsidR="004F20B3" w:rsidRDefault="004F20B3" w:rsidP="004F20B3">
      <w:r>
        <w:t>arrayO[6] = 7;</w:t>
      </w:r>
    </w:p>
    <w:p w:rsidR="004F20B3" w:rsidRDefault="004F20B3" w:rsidP="004F20B3">
      <w:r>
        <w:t>alert(returnmax(arrayO));</w:t>
      </w:r>
    </w:p>
    <w:p w:rsidR="004F20B3" w:rsidRDefault="004F20B3" w:rsidP="004F20B3">
      <w:r>
        <w:t>}</w:t>
      </w:r>
    </w:p>
    <w:p w:rsidR="004F20B3" w:rsidRDefault="004F20B3" w:rsidP="004F20B3">
      <w:pPr>
        <w:pStyle w:val="Heading1"/>
      </w:pPr>
      <w:r>
        <w:lastRenderedPageBreak/>
        <w:t>Task 3: Compare the values</w:t>
      </w:r>
    </w:p>
    <w:p w:rsidR="004F20B3" w:rsidRDefault="004F20B3" w:rsidP="004F20B3">
      <w:r>
        <w:t>Create a for loop that runs through all the values in the array, compares them and return the highest value.</w:t>
      </w:r>
    </w:p>
    <w:p w:rsidR="004F20B3" w:rsidRPr="00D46126" w:rsidRDefault="004F20B3" w:rsidP="004F20B3"/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function returnmax(arr){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var hold = 0;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for(i=0;i&lt;arr.length;i++){</w:t>
      </w:r>
    </w:p>
    <w:p w:rsidR="004F20B3" w:rsidRPr="00D23A85" w:rsidRDefault="009B1D42" w:rsidP="004F20B3">
      <w:pPr>
        <w:ind w:left="709" w:firstLine="709"/>
        <w:rPr>
          <w:color w:val="auto"/>
        </w:rPr>
      </w:pPr>
      <w:r>
        <w:rPr>
          <w:color w:val="auto"/>
        </w:rPr>
        <w:t>if(hold&gt;</w:t>
      </w:r>
      <w:r w:rsidR="004F20B3" w:rsidRPr="00D23A85">
        <w:rPr>
          <w:color w:val="auto"/>
        </w:rPr>
        <w:t>arr[i]){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ab/>
      </w:r>
      <w:r w:rsidRPr="00D23A85">
        <w:rPr>
          <w:color w:val="auto"/>
        </w:rPr>
        <w:tab/>
      </w:r>
      <w:r w:rsidRPr="00D23A85">
        <w:rPr>
          <w:color w:val="auto"/>
        </w:rPr>
        <w:tab/>
        <w:t>hold = arr[i];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ab/>
      </w:r>
      <w:r w:rsidRPr="00D23A85">
        <w:rPr>
          <w:color w:val="auto"/>
        </w:rPr>
        <w:tab/>
        <w:t>}</w:t>
      </w:r>
    </w:p>
    <w:p w:rsidR="004F20B3" w:rsidRPr="00D23A85" w:rsidRDefault="004F20B3" w:rsidP="004F20B3">
      <w:pPr>
        <w:ind w:firstLine="709"/>
        <w:rPr>
          <w:color w:val="auto"/>
        </w:rPr>
      </w:pPr>
      <w:r w:rsidRPr="00D23A85">
        <w:rPr>
          <w:color w:val="auto"/>
        </w:rPr>
        <w:t>}</w:t>
      </w:r>
    </w:p>
    <w:p w:rsidR="004F20B3" w:rsidRPr="00D23A85" w:rsidRDefault="004F20B3" w:rsidP="004F20B3">
      <w:pPr>
        <w:ind w:firstLine="709"/>
        <w:rPr>
          <w:color w:val="auto"/>
        </w:rPr>
      </w:pPr>
      <w:r w:rsidRPr="00D23A85">
        <w:rPr>
          <w:color w:val="auto"/>
        </w:rPr>
        <w:t>return hold;</w:t>
      </w:r>
    </w:p>
    <w:p w:rsidR="004F20B3" w:rsidRPr="00D23A85" w:rsidRDefault="004F20B3" w:rsidP="004F20B3">
      <w:pPr>
        <w:rPr>
          <w:color w:val="auto"/>
        </w:rPr>
      </w:pPr>
      <w:r w:rsidRPr="00D23A85">
        <w:rPr>
          <w:color w:val="auto"/>
        </w:rPr>
        <w:t>}</w:t>
      </w:r>
    </w:p>
    <w:p w:rsidR="004F20B3" w:rsidRDefault="004F20B3" w:rsidP="004F20B3">
      <w:r>
        <w:t>Save and run the application.</w:t>
      </w:r>
    </w:p>
    <w:p w:rsidR="002E248E" w:rsidRDefault="002E248E" w:rsidP="002E248E">
      <w:pPr>
        <w:pStyle w:val="Heading2"/>
      </w:pPr>
      <w:r>
        <w:t>Script1.js</w:t>
      </w:r>
      <w:bookmarkStart w:id="0" w:name="_GoBack"/>
      <w:bookmarkEnd w:id="0"/>
    </w:p>
    <w:p w:rsidR="002E248E" w:rsidRDefault="002E248E" w:rsidP="002E248E">
      <w:r>
        <w:t>function loaded(){</w:t>
      </w:r>
    </w:p>
    <w:p w:rsidR="002E248E" w:rsidRDefault="002E248E" w:rsidP="002E248E">
      <w:r>
        <w:tab/>
        <w:t>alert("page loaded");</w:t>
      </w:r>
    </w:p>
    <w:p w:rsidR="002E248E" w:rsidRDefault="002E248E" w:rsidP="002E248E">
      <w:r>
        <w:t>}</w:t>
      </w:r>
    </w:p>
    <w:p w:rsidR="002E248E" w:rsidRDefault="002E248E" w:rsidP="002E248E">
      <w:r>
        <w:t>function button1(){</w:t>
      </w:r>
    </w:p>
    <w:p w:rsidR="002E248E" w:rsidRDefault="002E248E" w:rsidP="002E248E">
      <w:r>
        <w:tab/>
        <w:t>var answer = multiply(3, 4);</w:t>
      </w:r>
    </w:p>
    <w:p w:rsidR="002E248E" w:rsidRDefault="002E248E" w:rsidP="002E248E">
      <w:r>
        <w:tab/>
        <w:t>alert(answer);</w:t>
      </w:r>
    </w:p>
    <w:p w:rsidR="002E248E" w:rsidRDefault="002E248E" w:rsidP="002E248E"/>
    <w:p w:rsidR="002E248E" w:rsidRDefault="002E248E" w:rsidP="002E248E">
      <w:r>
        <w:t>}</w:t>
      </w:r>
    </w:p>
    <w:p w:rsidR="002E248E" w:rsidRDefault="002E248E" w:rsidP="002E248E">
      <w:r>
        <w:t>function multiply(a, b){</w:t>
      </w:r>
    </w:p>
    <w:p w:rsidR="002E248E" w:rsidRDefault="002E248E" w:rsidP="002E248E">
      <w:r>
        <w:tab/>
        <w:t>var answ = a * b;</w:t>
      </w:r>
      <w:r>
        <w:tab/>
      </w:r>
    </w:p>
    <w:p w:rsidR="002E248E" w:rsidRDefault="002E248E" w:rsidP="002E248E">
      <w:r>
        <w:t xml:space="preserve"> return answ;</w:t>
      </w:r>
    </w:p>
    <w:p w:rsidR="002E248E" w:rsidRDefault="002E248E" w:rsidP="002E248E">
      <w:r>
        <w:t>};</w:t>
      </w:r>
    </w:p>
    <w:p w:rsidR="002E248E" w:rsidRDefault="002E248E" w:rsidP="002E248E">
      <w:r>
        <w:t>function returnmax(arr){</w:t>
      </w:r>
    </w:p>
    <w:p w:rsidR="002E248E" w:rsidRDefault="002E248E" w:rsidP="002E248E">
      <w:r>
        <w:t>var hold = 0;</w:t>
      </w:r>
    </w:p>
    <w:p w:rsidR="002E248E" w:rsidRDefault="002E248E" w:rsidP="002E248E">
      <w:r>
        <w:t>for(i=0;i&lt;arr.length;i++){</w:t>
      </w:r>
    </w:p>
    <w:p w:rsidR="002E248E" w:rsidRDefault="002E248E" w:rsidP="002E248E">
      <w:r>
        <w:lastRenderedPageBreak/>
        <w:t>if(hold&gt;arr[i]){</w:t>
      </w:r>
    </w:p>
    <w:p w:rsidR="002E248E" w:rsidRDefault="002E248E" w:rsidP="002E248E">
      <w:r>
        <w:tab/>
      </w:r>
      <w:r>
        <w:tab/>
      </w:r>
      <w:r>
        <w:tab/>
        <w:t>hold = arr[i];</w:t>
      </w:r>
    </w:p>
    <w:p w:rsidR="002E248E" w:rsidRDefault="002E248E" w:rsidP="002E248E">
      <w:r>
        <w:tab/>
      </w:r>
      <w:r>
        <w:tab/>
        <w:t>}</w:t>
      </w:r>
    </w:p>
    <w:p w:rsidR="002E248E" w:rsidRDefault="002E248E" w:rsidP="002E248E">
      <w:r>
        <w:t>}</w:t>
      </w:r>
    </w:p>
    <w:p w:rsidR="002E248E" w:rsidRDefault="002E248E" w:rsidP="002E248E">
      <w:r>
        <w:t>return hold;</w:t>
      </w:r>
    </w:p>
    <w:p w:rsidR="002E248E" w:rsidRDefault="002E248E" w:rsidP="002E248E">
      <w:r>
        <w:t>}</w:t>
      </w:r>
    </w:p>
    <w:p w:rsidR="002E248E" w:rsidRDefault="002E248E" w:rsidP="002E248E"/>
    <w:p w:rsidR="002E248E" w:rsidRDefault="002E248E" w:rsidP="002E248E">
      <w:r>
        <w:t>function button1(){</w:t>
      </w:r>
    </w:p>
    <w:p w:rsidR="002E248E" w:rsidRDefault="002E248E" w:rsidP="002E248E">
      <w:r>
        <w:t>Var arrayO = new Array();</w:t>
      </w:r>
    </w:p>
    <w:p w:rsidR="002E248E" w:rsidRDefault="002E248E" w:rsidP="002E248E">
      <w:r>
        <w:t>arrayO[0] = 1;</w:t>
      </w:r>
    </w:p>
    <w:p w:rsidR="002E248E" w:rsidRDefault="002E248E" w:rsidP="002E248E">
      <w:r>
        <w:t>arrayO[1] = 5;</w:t>
      </w:r>
    </w:p>
    <w:p w:rsidR="002E248E" w:rsidRDefault="002E248E" w:rsidP="002E248E">
      <w:r>
        <w:t>arrayO[2] = 4;</w:t>
      </w:r>
    </w:p>
    <w:p w:rsidR="002E248E" w:rsidRDefault="002E248E" w:rsidP="002E248E">
      <w:r>
        <w:t>arrayO[3] = 3;</w:t>
      </w:r>
    </w:p>
    <w:p w:rsidR="002E248E" w:rsidRDefault="002E248E" w:rsidP="002E248E">
      <w:r>
        <w:t>arrayO[4] = 6;</w:t>
      </w:r>
    </w:p>
    <w:p w:rsidR="002E248E" w:rsidRDefault="002E248E" w:rsidP="002E248E">
      <w:r>
        <w:t>arrayO[5] = 2;</w:t>
      </w:r>
    </w:p>
    <w:p w:rsidR="002E248E" w:rsidRDefault="002E248E" w:rsidP="002E248E">
      <w:r>
        <w:t>arrayO[6] = 7;</w:t>
      </w:r>
    </w:p>
    <w:p w:rsidR="002E248E" w:rsidRDefault="002E248E" w:rsidP="002E248E">
      <w:r>
        <w:t>alert(returnmax(arrayO));</w:t>
      </w:r>
    </w:p>
    <w:p w:rsidR="002E248E" w:rsidRDefault="002E248E" w:rsidP="002E248E">
      <w:r>
        <w:t>}</w:t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761" w:rsidRDefault="009E7761">
      <w:r>
        <w:separator/>
      </w:r>
    </w:p>
  </w:endnote>
  <w:endnote w:type="continuationSeparator" w:id="0">
    <w:p w:rsidR="009E7761" w:rsidRDefault="009E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E248E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5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2E248E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5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761" w:rsidRDefault="009E7761">
      <w:r>
        <w:separator/>
      </w:r>
    </w:p>
  </w:footnote>
  <w:footnote w:type="continuationSeparator" w:id="0">
    <w:p w:rsidR="009E7761" w:rsidRDefault="009E7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E248E">
                            <w:rPr>
                              <w:noProof/>
                              <w:sz w:val="16"/>
                              <w:szCs w:val="16"/>
                            </w:rPr>
                            <w:t>25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Subject, e.g. Client A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E248E">
                      <w:rPr>
                        <w:noProof/>
                        <w:sz w:val="16"/>
                        <w:szCs w:val="16"/>
                      </w:rPr>
                      <w:t>25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Subject, e.g. Client A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2300EB"/>
    <w:rsid w:val="0023148A"/>
    <w:rsid w:val="002E248E"/>
    <w:rsid w:val="00365E35"/>
    <w:rsid w:val="003D6B1D"/>
    <w:rsid w:val="004147EC"/>
    <w:rsid w:val="004226B5"/>
    <w:rsid w:val="004511B2"/>
    <w:rsid w:val="00455C6D"/>
    <w:rsid w:val="004F20B3"/>
    <w:rsid w:val="0058358B"/>
    <w:rsid w:val="00740265"/>
    <w:rsid w:val="0076465F"/>
    <w:rsid w:val="0088408A"/>
    <w:rsid w:val="0089565F"/>
    <w:rsid w:val="00996418"/>
    <w:rsid w:val="009B1D42"/>
    <w:rsid w:val="009E0D00"/>
    <w:rsid w:val="009E7761"/>
    <w:rsid w:val="00A15A80"/>
    <w:rsid w:val="00B75358"/>
    <w:rsid w:val="00C34700"/>
    <w:rsid w:val="00D22B8B"/>
    <w:rsid w:val="00D72033"/>
    <w:rsid w:val="00DC0754"/>
    <w:rsid w:val="00E171FC"/>
    <w:rsid w:val="00E52A1D"/>
    <w:rsid w:val="00F76D15"/>
    <w:rsid w:val="00F76ED4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5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2278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4</cp:revision>
  <cp:lastPrinted>2013-11-01T06:31:00Z</cp:lastPrinted>
  <dcterms:created xsi:type="dcterms:W3CDTF">2015-06-24T17:40:00Z</dcterms:created>
  <dcterms:modified xsi:type="dcterms:W3CDTF">2015-08-04T08:22:00Z</dcterms:modified>
</cp:coreProperties>
</file>